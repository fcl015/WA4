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F274" w14:textId="77777777" w:rsidR="00CF5D3C" w:rsidRPr="00B52B12" w:rsidRDefault="009B12DD" w:rsidP="008B45FF">
      <w:pPr>
        <w:pStyle w:val="doctype"/>
        <w:outlineLvl w:val="0"/>
        <w:rPr>
          <w:sz w:val="36"/>
          <w:lang w:val="es-MX"/>
        </w:rPr>
      </w:pPr>
      <w:bookmarkStart w:id="0" w:name="_GoBack"/>
      <w:bookmarkEnd w:id="0"/>
      <w:r w:rsidRPr="00B52B12">
        <w:rPr>
          <w:sz w:val="28"/>
          <w:lang w:val="es-MX"/>
        </w:rPr>
        <w:t>Especificaciones Funcionales</w:t>
      </w:r>
    </w:p>
    <w:bookmarkStart w:id="1" w:name="WexPlaceHolder"/>
    <w:bookmarkEnd w:id="1"/>
    <w:p w14:paraId="2D85162C" w14:textId="77777777" w:rsidR="00CF5D3C" w:rsidRPr="00B52B12" w:rsidRDefault="008B0594">
      <w:pPr>
        <w:pStyle w:val="doctype"/>
        <w:rPr>
          <w:sz w:val="36"/>
          <w:lang w:val="es-MX"/>
        </w:rPr>
      </w:pPr>
      <w:r>
        <w:rPr>
          <w:lang w:val="es-MX" w:eastAsia="es-MX"/>
        </w:rPr>
        <mc:AlternateContent>
          <mc:Choice Requires="wps">
            <w:drawing>
              <wp:anchor distT="0" distB="0" distL="114300" distR="114300" simplePos="0" relativeHeight="251658752" behindDoc="0" locked="0" layoutInCell="0" allowOverlap="1" wp14:anchorId="23D5F982" wp14:editId="62D1C01A">
                <wp:simplePos x="0" y="0"/>
                <wp:positionH relativeFrom="column">
                  <wp:posOffset>0</wp:posOffset>
                </wp:positionH>
                <wp:positionV relativeFrom="paragraph">
                  <wp:posOffset>31115</wp:posOffset>
                </wp:positionV>
                <wp:extent cx="5944235" cy="635"/>
                <wp:effectExtent l="0" t="0" r="0" b="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5D08AF"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" o:allowincell="f" strokeweight="1pt"/>
            </w:pict>
          </mc:Fallback>
        </mc:AlternateContent>
      </w:r>
    </w:p>
    <w:p w14:paraId="65B05B24" w14:textId="77777777" w:rsidR="00CF5D3C" w:rsidRPr="00B52B12" w:rsidRDefault="00B52B12">
      <w:pPr>
        <w:pStyle w:val="doctype"/>
        <w:rPr>
          <w:sz w:val="36"/>
          <w:lang w:val="es-MX"/>
        </w:rPr>
      </w:pPr>
      <w:r w:rsidRPr="00821482">
        <w:drawing>
          <wp:inline distT="0" distB="0" distL="0" distR="0" wp14:anchorId="23C3880E" wp14:editId="1F473610">
            <wp:extent cx="2188202" cy="1228725"/>
            <wp:effectExtent l="0" t="0" r="317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8446" cy="1234477"/>
                    </a:xfrm>
                    <a:prstGeom prst="rect">
                      <a:avLst/>
                    </a:prstGeom>
                  </pic:spPr>
                </pic:pic>
              </a:graphicData>
            </a:graphic>
          </wp:inline>
        </w:drawing>
      </w:r>
    </w:p>
    <w:p w14:paraId="39A56705" w14:textId="77777777" w:rsidR="00CF5D3C" w:rsidRPr="00B52B12" w:rsidRDefault="00CF5D3C">
      <w:pPr>
        <w:tabs>
          <w:tab w:val="left" w:pos="3150"/>
        </w:tabs>
        <w:spacing w:line="280" w:lineRule="atLeast"/>
        <w:rPr>
          <w:rFonts w:ascii="Helvetica" w:hAnsi="Helvetica"/>
          <w:b/>
          <w:i/>
          <w:color w:val="000000"/>
          <w:sz w:val="18"/>
          <w:lang w:val="es-MX"/>
        </w:rPr>
      </w:pPr>
    </w:p>
    <w:p w14:paraId="196DF6B9" w14:textId="77777777" w:rsidR="00CF5D3C" w:rsidRPr="00B52B12" w:rsidRDefault="008B0594">
      <w:pPr>
        <w:pStyle w:val="para"/>
        <w:spacing w:before="0"/>
        <w:rPr>
          <w:i/>
          <w:lang w:val="es-MX"/>
        </w:rPr>
      </w:pPr>
      <w:r>
        <w:rPr>
          <w:lang w:val="es-MX" w:eastAsia="es-MX"/>
        </w:rPr>
        <mc:AlternateContent>
          <mc:Choice Requires="wps">
            <w:drawing>
              <wp:anchor distT="0" distB="0" distL="114300" distR="114300" simplePos="0" relativeHeight="251657728" behindDoc="0" locked="0" layoutInCell="0" allowOverlap="1" wp14:anchorId="09F1C767" wp14:editId="1B7B67C1">
                <wp:simplePos x="0" y="0"/>
                <wp:positionH relativeFrom="column">
                  <wp:posOffset>0</wp:posOffset>
                </wp:positionH>
                <wp:positionV relativeFrom="paragraph">
                  <wp:posOffset>31115</wp:posOffset>
                </wp:positionV>
                <wp:extent cx="5944235" cy="635"/>
                <wp:effectExtent l="0" t="0" r="0" b="0"/>
                <wp:wrapNone/>
                <wp:docPr id="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50800">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D7067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" o:allowincell="f" strokecolor="silver" strokeweight="4pt"/>
            </w:pict>
          </mc:Fallback>
        </mc:AlternateContent>
      </w:r>
    </w:p>
    <w:p w14:paraId="2A9ECAC2" w14:textId="77777777" w:rsidR="00CF5D3C" w:rsidRPr="00B52B12" w:rsidRDefault="00CF5D3C">
      <w:pPr>
        <w:pStyle w:val="para"/>
        <w:spacing w:before="0"/>
        <w:jc w:val="center"/>
        <w:outlineLvl w:val="0"/>
        <w:rPr>
          <w:sz w:val="28"/>
          <w:lang w:val="es-MX"/>
        </w:rPr>
      </w:pPr>
    </w:p>
    <w:p w14:paraId="28D54D1E" w14:textId="77777777" w:rsidR="00CF5D3C" w:rsidRPr="00B52B12" w:rsidRDefault="00CF5D3C">
      <w:pPr>
        <w:pStyle w:val="para"/>
        <w:spacing w:before="0"/>
        <w:jc w:val="center"/>
        <w:rPr>
          <w:i/>
          <w:lang w:val="es-MX"/>
        </w:rPr>
      </w:pPr>
    </w:p>
    <w:p w14:paraId="19FC4D2B" w14:textId="77777777" w:rsidR="00B52B12" w:rsidRPr="00701D90" w:rsidRDefault="00B52B12" w:rsidP="00B52B12">
      <w:pPr>
        <w:pStyle w:val="para"/>
        <w:spacing w:before="0"/>
        <w:jc w:val="center"/>
        <w:rPr>
          <w:rFonts w:ascii="Arial" w:hAnsi="Arial"/>
          <w:b/>
          <w:sz w:val="28"/>
          <w:lang w:val="es-MX"/>
        </w:rPr>
      </w:pPr>
      <w:r>
        <w:rPr>
          <w:rFonts w:ascii="Arial" w:hAnsi="Arial"/>
          <w:b/>
          <w:sz w:val="28"/>
          <w:lang w:val="es-MX"/>
        </w:rPr>
        <w:t>Plataforma Tecnológica de Riego de Precisión Agrícola y de Áreas Verdes</w:t>
      </w:r>
    </w:p>
    <w:p w14:paraId="7F293938" w14:textId="77777777" w:rsidR="00CF5D3C" w:rsidRPr="00701D90" w:rsidRDefault="00CF5D3C">
      <w:pPr>
        <w:pStyle w:val="para"/>
        <w:spacing w:before="0"/>
        <w:rPr>
          <w:b/>
          <w:sz w:val="28"/>
          <w:lang w:val="es-MX"/>
        </w:rPr>
      </w:pPr>
    </w:p>
    <w:p w14:paraId="6B8507F0" w14:textId="77777777" w:rsidR="00CF5D3C" w:rsidRPr="00701D90" w:rsidRDefault="00CF5D3C">
      <w:pPr>
        <w:pStyle w:val="docsec"/>
        <w:widowControl/>
        <w:outlineLvl w:val="0"/>
        <w:rPr>
          <w:iCs/>
          <w:lang w:val="es-MX"/>
        </w:rPr>
      </w:pPr>
      <w:r w:rsidRPr="00701D90">
        <w:rPr>
          <w:lang w:val="es-MX"/>
        </w:rPr>
        <w:tab/>
      </w:r>
      <w:r w:rsidR="00701D90" w:rsidRPr="00701D90">
        <w:rPr>
          <w:iCs/>
          <w:lang w:val="es-MX"/>
        </w:rPr>
        <w:t>Documento</w:t>
      </w:r>
      <w:r w:rsidRPr="00701D90">
        <w:rPr>
          <w:iCs/>
          <w:lang w:val="es-MX"/>
        </w:rPr>
        <w:t>:</w:t>
      </w:r>
      <w:r w:rsidRPr="00701D90">
        <w:rPr>
          <w:iCs/>
          <w:lang w:val="es-MX"/>
        </w:rPr>
        <w:tab/>
      </w:r>
      <w:r w:rsidR="0033270E">
        <w:rPr>
          <w:iCs/>
          <w:lang w:val="es-MX"/>
        </w:rPr>
        <w:t>Requerimientos / Especificaciones F</w:t>
      </w:r>
      <w:r w:rsidR="009B12DD">
        <w:rPr>
          <w:iCs/>
          <w:lang w:val="es-MX"/>
        </w:rPr>
        <w:t>uncionales</w:t>
      </w:r>
    </w:p>
    <w:p w14:paraId="698E5FEC" w14:textId="77777777" w:rsidR="00CF5D3C" w:rsidRPr="00701D90" w:rsidRDefault="00CF5D3C">
      <w:pPr>
        <w:pStyle w:val="docsec"/>
        <w:widowControl/>
        <w:outlineLvl w:val="0"/>
        <w:rPr>
          <w:iCs/>
          <w:color w:val="auto"/>
          <w:lang w:val="es-MX"/>
        </w:rPr>
      </w:pPr>
      <w:r w:rsidRPr="00701D90">
        <w:rPr>
          <w:iCs/>
          <w:lang w:val="es-MX"/>
        </w:rPr>
        <w:tab/>
      </w:r>
      <w:r w:rsidR="00701D90" w:rsidRPr="00701D90">
        <w:rPr>
          <w:iCs/>
          <w:lang w:val="es-MX"/>
        </w:rPr>
        <w:t>Proyecto</w:t>
      </w:r>
      <w:r w:rsidRPr="00701D90">
        <w:rPr>
          <w:iCs/>
          <w:lang w:val="es-MX"/>
        </w:rPr>
        <w:t>:</w:t>
      </w:r>
      <w:r w:rsidRPr="00701D90">
        <w:rPr>
          <w:iCs/>
          <w:lang w:val="es-MX"/>
        </w:rPr>
        <w:tab/>
      </w:r>
      <w:r w:rsidR="00646959" w:rsidRPr="00701D90">
        <w:rPr>
          <w:iCs/>
          <w:lang w:val="es-MX"/>
        </w:rPr>
        <w:t>CHIH-201</w:t>
      </w:r>
      <w:r w:rsidR="00B52B12">
        <w:rPr>
          <w:iCs/>
          <w:lang w:val="es-MX"/>
        </w:rPr>
        <w:t>8</w:t>
      </w:r>
      <w:r w:rsidR="00646959" w:rsidRPr="00701D90">
        <w:rPr>
          <w:iCs/>
          <w:lang w:val="es-MX"/>
        </w:rPr>
        <w:t xml:space="preserve">-C03-194128 </w:t>
      </w:r>
    </w:p>
    <w:p w14:paraId="1602C391" w14:textId="77777777" w:rsidR="00CF5D3C" w:rsidRPr="00F92100" w:rsidRDefault="00CF5D3C">
      <w:pPr>
        <w:pStyle w:val="docrev"/>
        <w:widowControl/>
        <w:rPr>
          <w:iCs/>
          <w:lang w:val="es-MX"/>
        </w:rPr>
      </w:pPr>
      <w:r w:rsidRPr="00701D90">
        <w:rPr>
          <w:iCs/>
          <w:lang w:val="es-MX"/>
        </w:rPr>
        <w:tab/>
      </w:r>
      <w:r w:rsidR="00701D90" w:rsidRPr="00F92100">
        <w:rPr>
          <w:iCs/>
          <w:lang w:val="es-MX"/>
        </w:rPr>
        <w:t>Revisió</w:t>
      </w:r>
      <w:r w:rsidRPr="00F92100">
        <w:rPr>
          <w:iCs/>
          <w:lang w:val="es-MX"/>
        </w:rPr>
        <w:t>n:</w:t>
      </w:r>
      <w:r w:rsidRPr="00F92100">
        <w:rPr>
          <w:iCs/>
          <w:lang w:val="es-MX"/>
        </w:rPr>
        <w:tab/>
      </w:r>
      <w:r w:rsidR="00B52B12">
        <w:rPr>
          <w:iCs/>
          <w:lang w:val="es-MX"/>
        </w:rPr>
        <w:t>2.0</w:t>
      </w:r>
      <w:r>
        <w:rPr>
          <w:iCs/>
        </w:rPr>
        <w:fldChar w:fldCharType="begin"/>
      </w:r>
      <w:r w:rsidRPr="00F92100">
        <w:rPr>
          <w:iCs/>
          <w:lang w:val="es-MX"/>
        </w:rPr>
        <w:instrText xml:space="preserve"> COMMENTS  \* MERGEFORMAT </w:instrText>
      </w:r>
      <w:r>
        <w:rPr>
          <w:iCs/>
        </w:rPr>
        <w:fldChar w:fldCharType="end"/>
      </w:r>
    </w:p>
    <w:p w14:paraId="03155B8F" w14:textId="77777777" w:rsidR="00CF5D3C" w:rsidRPr="00F92100" w:rsidRDefault="00CF5D3C">
      <w:pPr>
        <w:pStyle w:val="docdate"/>
        <w:widowControl/>
        <w:rPr>
          <w:lang w:val="es-MX"/>
        </w:rPr>
      </w:pPr>
      <w:r w:rsidRPr="00F92100">
        <w:rPr>
          <w:iCs/>
          <w:lang w:val="es-MX"/>
        </w:rPr>
        <w:tab/>
      </w:r>
      <w:r w:rsidR="00701D90" w:rsidRPr="00F92100">
        <w:rPr>
          <w:iCs/>
          <w:lang w:val="es-MX"/>
        </w:rPr>
        <w:t>Fecha</w:t>
      </w:r>
      <w:r w:rsidRPr="00F92100">
        <w:rPr>
          <w:iCs/>
          <w:lang w:val="es-MX"/>
        </w:rPr>
        <w:t>:</w:t>
      </w:r>
      <w:r w:rsidRPr="00F92100">
        <w:rPr>
          <w:iCs/>
          <w:lang w:val="es-MX"/>
        </w:rPr>
        <w:tab/>
      </w:r>
      <w:r w:rsidR="00B52B12">
        <w:rPr>
          <w:iCs/>
          <w:lang w:val="es-MX"/>
        </w:rPr>
        <w:t>Diciembre 2018</w:t>
      </w:r>
    </w:p>
    <w:p w14:paraId="6566342B" w14:textId="77777777" w:rsidR="00CF5D3C" w:rsidRPr="00F92100" w:rsidRDefault="00CF5D3C">
      <w:pPr>
        <w:pStyle w:val="para"/>
        <w:spacing w:before="0"/>
        <w:jc w:val="center"/>
        <w:rPr>
          <w:b/>
          <w:lang w:val="es-MX"/>
        </w:rPr>
      </w:pPr>
    </w:p>
    <w:p w14:paraId="1CEC50CF" w14:textId="77777777" w:rsidR="00CF5D3C" w:rsidRPr="00F92100" w:rsidRDefault="008B0594">
      <w:pPr>
        <w:rPr>
          <w:lang w:val="es-MX"/>
        </w:rPr>
      </w:pPr>
      <w:r>
        <w:rPr>
          <w:noProof/>
          <w:lang w:val="es-MX" w:eastAsia="es-MX"/>
        </w:rPr>
        <mc:AlternateContent>
          <mc:Choice Requires="wps">
            <w:drawing>
              <wp:anchor distT="0" distB="0" distL="114300" distR="114300" simplePos="0" relativeHeight="251656704" behindDoc="0" locked="0" layoutInCell="0" allowOverlap="1" wp14:anchorId="68480677" wp14:editId="2E2CFBA4">
                <wp:simplePos x="0" y="0"/>
                <wp:positionH relativeFrom="column">
                  <wp:posOffset>0</wp:posOffset>
                </wp:positionH>
                <wp:positionV relativeFrom="paragraph">
                  <wp:posOffset>31115</wp:posOffset>
                </wp:positionV>
                <wp:extent cx="5944235" cy="635"/>
                <wp:effectExtent l="0" t="0" r="0" b="0"/>
                <wp:wrapNone/>
                <wp:docPr id="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4235" cy="635"/>
                        </a:xfrm>
                        <a:prstGeom prst="line">
                          <a:avLst/>
                        </a:prstGeom>
                        <a:noFill/>
                        <a:ln w="50800">
                          <a:solidFill>
                            <a:srgbClr val="C0C0C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6F9E5C"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5pt" to="46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" o:allowincell="f" strokecolor="silver" strokeweight="4pt"/>
            </w:pict>
          </mc:Fallback>
        </mc:AlternateContent>
      </w:r>
      <w:r w:rsidR="00CF5D3C" w:rsidRPr="00F92100">
        <w:rPr>
          <w:lang w:val="es-MX"/>
        </w:rPr>
        <w:t xml:space="preserve"> </w:t>
      </w:r>
    </w:p>
    <w:p w14:paraId="30E4D0FE" w14:textId="77777777" w:rsidR="00CF5D3C" w:rsidRPr="00F92100" w:rsidRDefault="00CF5D3C">
      <w:pPr>
        <w:pStyle w:val="para"/>
        <w:spacing w:before="0"/>
        <w:rPr>
          <w:b/>
          <w:lang w:val="es-MX"/>
        </w:rPr>
      </w:pPr>
    </w:p>
    <w:p w14:paraId="5532782A" w14:textId="77777777" w:rsidR="00174CF3" w:rsidRPr="00701D90" w:rsidRDefault="00701D90">
      <w:pPr>
        <w:tabs>
          <w:tab w:val="left" w:pos="1279"/>
          <w:tab w:val="left" w:pos="1560"/>
          <w:tab w:val="left" w:pos="2259"/>
          <w:tab w:val="left" w:pos="3099"/>
          <w:tab w:val="left" w:pos="10179"/>
        </w:tabs>
        <w:rPr>
          <w:sz w:val="24"/>
          <w:szCs w:val="24"/>
          <w:lang w:val="es-MX"/>
        </w:rPr>
      </w:pPr>
      <w:r w:rsidRPr="00701D90">
        <w:rPr>
          <w:b/>
          <w:sz w:val="24"/>
          <w:lang w:val="es-MX"/>
        </w:rPr>
        <w:t>Resumen</w:t>
      </w:r>
      <w:r w:rsidR="00CF5D3C" w:rsidRPr="00701D90">
        <w:rPr>
          <w:b/>
          <w:sz w:val="24"/>
          <w:lang w:val="es-MX"/>
        </w:rPr>
        <w:t>:</w:t>
      </w:r>
      <w:r w:rsidR="00CF5D3C" w:rsidRPr="00701D90">
        <w:rPr>
          <w:b/>
          <w:lang w:val="es-MX"/>
        </w:rPr>
        <w:t xml:space="preserve"> </w:t>
      </w:r>
      <w:r w:rsidRPr="00701D90">
        <w:rPr>
          <w:sz w:val="24"/>
          <w:szCs w:val="24"/>
          <w:lang w:val="es-MX"/>
        </w:rPr>
        <w:t>Este document</w:t>
      </w:r>
      <w:r>
        <w:rPr>
          <w:sz w:val="24"/>
          <w:szCs w:val="24"/>
          <w:lang w:val="es-MX"/>
        </w:rPr>
        <w:t>o</w:t>
      </w:r>
      <w:r w:rsidRPr="00701D90">
        <w:rPr>
          <w:sz w:val="24"/>
          <w:szCs w:val="24"/>
          <w:lang w:val="es-MX"/>
        </w:rPr>
        <w:t xml:space="preserve"> describe </w:t>
      </w:r>
      <w:r w:rsidR="009B12DD">
        <w:rPr>
          <w:sz w:val="24"/>
          <w:szCs w:val="24"/>
          <w:lang w:val="es-MX"/>
        </w:rPr>
        <w:t>las especificaciones o requerimientos funcionales</w:t>
      </w:r>
      <w:r w:rsidRPr="00701D90">
        <w:rPr>
          <w:sz w:val="24"/>
          <w:szCs w:val="24"/>
          <w:lang w:val="es-MX"/>
        </w:rPr>
        <w:t xml:space="preserve"> del </w:t>
      </w:r>
      <w:r>
        <w:rPr>
          <w:sz w:val="24"/>
          <w:szCs w:val="24"/>
          <w:lang w:val="es-MX"/>
        </w:rPr>
        <w:t>sistema propuesto en el proyecto de “</w:t>
      </w:r>
      <w:r w:rsidR="00B52B12" w:rsidRPr="00821482">
        <w:rPr>
          <w:sz w:val="24"/>
          <w:szCs w:val="24"/>
          <w:lang w:val="es-MX"/>
        </w:rPr>
        <w:t>Plataforma Tecnológica de Riego de Precisión Agrícola y de Áreas Verdes</w:t>
      </w:r>
      <w:r>
        <w:rPr>
          <w:sz w:val="24"/>
          <w:szCs w:val="24"/>
          <w:lang w:val="es-MX"/>
        </w:rPr>
        <w:t>”. El objetivo del proyecto es diseñar e implementar un prototipo de riego automatizado para grandes extensiones territoriales, con la finalidad de reducir el consumo del agua y mejorar la eficiencia del cultivo.</w:t>
      </w:r>
      <w:r w:rsidRPr="00701D90">
        <w:rPr>
          <w:sz w:val="24"/>
          <w:szCs w:val="24"/>
          <w:lang w:val="es-MX"/>
        </w:rPr>
        <w:t xml:space="preserve"> </w:t>
      </w:r>
    </w:p>
    <w:p w14:paraId="0C38BF93" w14:textId="77777777" w:rsidR="00174CF3" w:rsidRPr="00701D90" w:rsidRDefault="00174CF3">
      <w:pPr>
        <w:tabs>
          <w:tab w:val="left" w:pos="1279"/>
          <w:tab w:val="left" w:pos="1560"/>
          <w:tab w:val="left" w:pos="2259"/>
          <w:tab w:val="left" w:pos="3099"/>
          <w:tab w:val="left" w:pos="10179"/>
        </w:tabs>
        <w:rPr>
          <w:sz w:val="24"/>
          <w:lang w:val="es-MX"/>
        </w:rPr>
      </w:pPr>
      <w:r w:rsidRPr="00701D90">
        <w:rPr>
          <w:sz w:val="24"/>
          <w:lang w:val="es-MX"/>
        </w:rPr>
        <w:t xml:space="preserve">  </w:t>
      </w:r>
    </w:p>
    <w:p w14:paraId="781A157C" w14:textId="77777777" w:rsidR="00CF5D3C" w:rsidRPr="00F92100" w:rsidRDefault="00CF5D3C">
      <w:pPr>
        <w:pStyle w:val="para"/>
        <w:spacing w:before="0"/>
        <w:outlineLvl w:val="0"/>
        <w:rPr>
          <w:rFonts w:ascii="Arial" w:hAnsi="Arial"/>
          <w:lang w:val="es-MX"/>
        </w:rPr>
      </w:pPr>
      <w:r w:rsidRPr="00F92100">
        <w:rPr>
          <w:rFonts w:ascii="Arial" w:hAnsi="Arial"/>
          <w:b/>
          <w:lang w:val="es-MX"/>
        </w:rPr>
        <w:t>Keywords:</w:t>
      </w:r>
      <w:r w:rsidRPr="00F92100">
        <w:rPr>
          <w:b/>
          <w:lang w:val="es-MX"/>
        </w:rPr>
        <w:t xml:space="preserve"> </w:t>
      </w:r>
      <w:r w:rsidR="009B12DD">
        <w:rPr>
          <w:rFonts w:ascii="Arial" w:hAnsi="Arial"/>
          <w:lang w:val="es-MX"/>
        </w:rPr>
        <w:t>Requerimientos</w:t>
      </w:r>
      <w:r w:rsidR="00A551D8">
        <w:rPr>
          <w:rFonts w:ascii="Arial" w:hAnsi="Arial"/>
          <w:lang w:val="es-MX"/>
        </w:rPr>
        <w:t>, espe</w:t>
      </w:r>
      <w:r w:rsidR="00701D90" w:rsidRPr="00F92100">
        <w:rPr>
          <w:rFonts w:ascii="Arial" w:hAnsi="Arial"/>
          <w:lang w:val="es-MX"/>
        </w:rPr>
        <w:t>cificación, agricultura, automatización, eficiencia del agua.</w:t>
      </w:r>
    </w:p>
    <w:p w14:paraId="1BB720E6" w14:textId="77777777" w:rsidR="00BC0333" w:rsidRPr="00F92100" w:rsidRDefault="00BC0333">
      <w:pPr>
        <w:pStyle w:val="para"/>
        <w:spacing w:before="0"/>
        <w:outlineLvl w:val="0"/>
        <w:rPr>
          <w:rFonts w:ascii="Arial" w:hAnsi="Arial"/>
          <w:lang w:val="es-MX"/>
        </w:rPr>
      </w:pPr>
    </w:p>
    <w:p w14:paraId="5B75CBEE" w14:textId="77777777" w:rsidR="00BC0333" w:rsidRPr="00701D90" w:rsidRDefault="00BC0333">
      <w:pPr>
        <w:pStyle w:val="para"/>
        <w:spacing w:before="0"/>
        <w:outlineLvl w:val="0"/>
        <w:rPr>
          <w:rFonts w:ascii="Arial" w:hAnsi="Arial"/>
          <w:lang w:val="es-MX"/>
        </w:rPr>
      </w:pPr>
    </w:p>
    <w:p w14:paraId="511D4207" w14:textId="77777777" w:rsidR="00701D90" w:rsidRPr="00701D90" w:rsidRDefault="00701D90" w:rsidP="00BC0333">
      <w:pPr>
        <w:rPr>
          <w:rFonts w:ascii="Consolas" w:hAnsi="Consolas" w:cs="Consolas"/>
          <w:color w:val="1F497D"/>
          <w:sz w:val="21"/>
          <w:szCs w:val="21"/>
          <w:lang w:val="es-MX" w:eastAsia="es-MX"/>
        </w:rPr>
      </w:pPr>
      <w:r w:rsidRPr="00701D90">
        <w:rPr>
          <w:rFonts w:ascii="Consolas" w:hAnsi="Consolas" w:cs="Consolas"/>
          <w:color w:val="1F497D"/>
          <w:sz w:val="21"/>
          <w:szCs w:val="21"/>
          <w:lang w:val="es-MX" w:eastAsia="es-MX"/>
        </w:rPr>
        <w:t xml:space="preserve">El contenido de este </w:t>
      </w:r>
      <w:r w:rsidR="009716F9">
        <w:rPr>
          <w:rFonts w:ascii="Consolas" w:hAnsi="Consolas" w:cs="Consolas"/>
          <w:color w:val="1F497D"/>
          <w:sz w:val="21"/>
          <w:szCs w:val="21"/>
          <w:lang w:val="es-MX" w:eastAsia="es-MX"/>
        </w:rPr>
        <w:t>documento</w:t>
      </w:r>
      <w:r w:rsidRPr="00701D90">
        <w:rPr>
          <w:rFonts w:ascii="Consolas" w:hAnsi="Consolas" w:cs="Consolas"/>
          <w:color w:val="1F497D"/>
          <w:sz w:val="21"/>
          <w:szCs w:val="21"/>
          <w:lang w:val="es-MX" w:eastAsia="es-MX"/>
        </w:rPr>
        <w:t xml:space="preserve"> no se considera oferta, propuesta o acuerdo, sino hasta que sea confirmado en documento por escrito que contenga la firma autógrafa del apoderado legal del ITESM. El contenido de este </w:t>
      </w:r>
      <w:r w:rsidR="009716F9">
        <w:rPr>
          <w:rFonts w:ascii="Consolas" w:hAnsi="Consolas" w:cs="Consolas"/>
          <w:color w:val="1F497D"/>
          <w:sz w:val="21"/>
          <w:szCs w:val="21"/>
          <w:lang w:val="es-MX" w:eastAsia="es-MX"/>
        </w:rPr>
        <w:t>documento</w:t>
      </w:r>
      <w:r w:rsidRPr="00701D90">
        <w:rPr>
          <w:rFonts w:ascii="Consolas" w:hAnsi="Consolas" w:cs="Consolas"/>
          <w:color w:val="1F497D"/>
          <w:sz w:val="21"/>
          <w:szCs w:val="21"/>
          <w:lang w:val="es-MX" w:eastAsia="es-MX"/>
        </w:rPr>
        <w:t xml:space="preserve"> es confidencial y se entiende dirigido y para uso exclusivo del destinatario, por lo que no podrá distribuirse y/o difundirse por ningún medio sin la previa autorización del emisor original. Si usted no es el destinatario, se le prohíbe su utilización total o parcial para cualquier fin. </w:t>
      </w:r>
    </w:p>
    <w:p w14:paraId="6A7AD4D7" w14:textId="77777777" w:rsidR="00701D90" w:rsidRDefault="00701D90" w:rsidP="00BC0333">
      <w:pPr>
        <w:rPr>
          <w:rFonts w:ascii="Consolas" w:hAnsi="Consolas" w:cs="Consolas"/>
          <w:color w:val="1F497D"/>
          <w:sz w:val="21"/>
          <w:szCs w:val="21"/>
          <w:lang w:val="es-MX" w:eastAsia="es-MX"/>
        </w:rPr>
      </w:pPr>
    </w:p>
    <w:p w14:paraId="05443532" w14:textId="77777777" w:rsidR="00CF5D3C" w:rsidRPr="00F92100" w:rsidRDefault="00CF5D3C">
      <w:pPr>
        <w:rPr>
          <w:lang w:val="es-MX"/>
        </w:rPr>
      </w:pPr>
    </w:p>
    <w:p w14:paraId="24B960A9" w14:textId="77777777" w:rsidR="00CF5D3C" w:rsidRPr="00F92100" w:rsidRDefault="00CF5D3C">
      <w:pPr>
        <w:pStyle w:val="TOCBase"/>
        <w:rPr>
          <w:lang w:val="es-MX"/>
        </w:rPr>
        <w:sectPr w:rsidR="00CF5D3C" w:rsidRPr="00F92100">
          <w:footerReference w:type="default" r:id="rId9"/>
          <w:pgSz w:w="12240" w:h="15840"/>
          <w:pgMar w:top="1440" w:right="1080" w:bottom="1440" w:left="1440" w:header="504" w:footer="720" w:gutter="0"/>
          <w:pgNumType w:fmt="lowerRoman" w:start="1"/>
          <w:cols w:space="720"/>
        </w:sectPr>
      </w:pPr>
    </w:p>
    <w:p w14:paraId="76BDEE49" w14:textId="77777777" w:rsidR="00CF5D3C" w:rsidRDefault="009716F9">
      <w:pPr>
        <w:jc w:val="center"/>
        <w:outlineLvl w:val="0"/>
        <w:rPr>
          <w:b/>
          <w:sz w:val="28"/>
        </w:rPr>
      </w:pPr>
      <w:r>
        <w:rPr>
          <w:sz w:val="28"/>
          <w:u w:val="single"/>
        </w:rPr>
        <w:lastRenderedPageBreak/>
        <w:t>HISTORIA DE REVISIONES</w:t>
      </w:r>
    </w:p>
    <w:p w14:paraId="6F6B5DE1" w14:textId="77777777" w:rsidR="00CF5D3C" w:rsidRDefault="00CF5D3C">
      <w:pPr>
        <w:jc w:val="center"/>
        <w:rPr>
          <w:b/>
          <w:sz w:val="28"/>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2070"/>
        <w:gridCol w:w="2163"/>
        <w:gridCol w:w="4227"/>
      </w:tblGrid>
      <w:tr w:rsidR="00CF5D3C" w14:paraId="58C23AE2" w14:textId="77777777">
        <w:trPr>
          <w:trHeight w:val="432"/>
        </w:trPr>
        <w:tc>
          <w:tcPr>
            <w:tcW w:w="1188" w:type="dxa"/>
          </w:tcPr>
          <w:p w14:paraId="04FD6838" w14:textId="77777777" w:rsidR="00CF5D3C" w:rsidRDefault="00CF5D3C">
            <w:pPr>
              <w:pStyle w:val="TableHeading"/>
            </w:pPr>
            <w:r>
              <w:t>Rev. No.</w:t>
            </w:r>
          </w:p>
        </w:tc>
        <w:tc>
          <w:tcPr>
            <w:tcW w:w="2070" w:type="dxa"/>
          </w:tcPr>
          <w:p w14:paraId="0893D9FB" w14:textId="77777777" w:rsidR="00CF5D3C" w:rsidRDefault="009716F9">
            <w:pPr>
              <w:pStyle w:val="TableHeading"/>
            </w:pPr>
            <w:r>
              <w:t>Fecha</w:t>
            </w:r>
          </w:p>
        </w:tc>
        <w:tc>
          <w:tcPr>
            <w:tcW w:w="2163" w:type="dxa"/>
          </w:tcPr>
          <w:p w14:paraId="2B1E170D" w14:textId="77777777" w:rsidR="00CF5D3C" w:rsidRDefault="009716F9">
            <w:pPr>
              <w:pStyle w:val="TableHeading"/>
            </w:pPr>
            <w:r>
              <w:t>Autor</w:t>
            </w:r>
          </w:p>
        </w:tc>
        <w:tc>
          <w:tcPr>
            <w:tcW w:w="4227" w:type="dxa"/>
          </w:tcPr>
          <w:p w14:paraId="3C670F49" w14:textId="77777777" w:rsidR="00CF5D3C" w:rsidRDefault="009716F9">
            <w:pPr>
              <w:pStyle w:val="TableHeading"/>
            </w:pPr>
            <w:r>
              <w:t>Comentarios</w:t>
            </w:r>
          </w:p>
        </w:tc>
      </w:tr>
      <w:tr w:rsidR="00CF5D3C" w14:paraId="6997B343" w14:textId="77777777">
        <w:trPr>
          <w:trHeight w:val="432"/>
        </w:trPr>
        <w:tc>
          <w:tcPr>
            <w:tcW w:w="1188" w:type="dxa"/>
          </w:tcPr>
          <w:p w14:paraId="2E59E85D" w14:textId="77777777" w:rsidR="00CF5D3C" w:rsidRDefault="00174CF3">
            <w:pPr>
              <w:pStyle w:val="TableText"/>
            </w:pPr>
            <w:r>
              <w:t>1.0</w:t>
            </w:r>
          </w:p>
        </w:tc>
        <w:tc>
          <w:tcPr>
            <w:tcW w:w="2070" w:type="dxa"/>
          </w:tcPr>
          <w:p w14:paraId="4A33FFB7" w14:textId="77777777" w:rsidR="00CF5D3C" w:rsidRDefault="009B12DD">
            <w:pPr>
              <w:pStyle w:val="TableText"/>
            </w:pPr>
            <w:r>
              <w:t>Septiembre</w:t>
            </w:r>
            <w:r w:rsidR="00CF5D3C">
              <w:t>, 20</w:t>
            </w:r>
            <w:r w:rsidR="009716F9">
              <w:t>13</w:t>
            </w:r>
          </w:p>
        </w:tc>
        <w:tc>
          <w:tcPr>
            <w:tcW w:w="2163" w:type="dxa"/>
          </w:tcPr>
          <w:p w14:paraId="47E5F7B5" w14:textId="77777777" w:rsidR="00CF5D3C" w:rsidRDefault="00CF5D3C">
            <w:pPr>
              <w:pStyle w:val="TableText"/>
            </w:pPr>
            <w:r>
              <w:t>Camilo Lozoya</w:t>
            </w:r>
          </w:p>
        </w:tc>
        <w:tc>
          <w:tcPr>
            <w:tcW w:w="4227" w:type="dxa"/>
          </w:tcPr>
          <w:p w14:paraId="5C5CA7A1" w14:textId="77777777" w:rsidR="00CF5D3C" w:rsidRDefault="009716F9">
            <w:pPr>
              <w:pStyle w:val="TableText"/>
            </w:pPr>
            <w:r>
              <w:t>Versión original del documento</w:t>
            </w:r>
            <w:r w:rsidR="00CF5D3C">
              <w:t>.</w:t>
            </w:r>
          </w:p>
        </w:tc>
      </w:tr>
      <w:tr w:rsidR="00CF5D3C" w:rsidRPr="00642BC3" w14:paraId="37D4BA69" w14:textId="77777777">
        <w:trPr>
          <w:trHeight w:val="432"/>
        </w:trPr>
        <w:tc>
          <w:tcPr>
            <w:tcW w:w="1188" w:type="dxa"/>
          </w:tcPr>
          <w:p w14:paraId="7BC50121" w14:textId="77777777" w:rsidR="00CF5D3C" w:rsidRPr="009716F9" w:rsidRDefault="009B12DD">
            <w:pPr>
              <w:pStyle w:val="TableText"/>
              <w:rPr>
                <w:lang w:val="es-MX"/>
              </w:rPr>
            </w:pPr>
            <w:r>
              <w:rPr>
                <w:lang w:val="es-MX"/>
              </w:rPr>
              <w:t>1.1</w:t>
            </w:r>
          </w:p>
        </w:tc>
        <w:tc>
          <w:tcPr>
            <w:tcW w:w="2070" w:type="dxa"/>
          </w:tcPr>
          <w:p w14:paraId="4FC94F7D" w14:textId="77777777" w:rsidR="00CF5D3C" w:rsidRPr="009716F9" w:rsidRDefault="009716F9">
            <w:pPr>
              <w:pStyle w:val="TableText"/>
              <w:rPr>
                <w:lang w:val="es-MX"/>
              </w:rPr>
            </w:pPr>
            <w:r>
              <w:rPr>
                <w:lang w:val="es-MX"/>
              </w:rPr>
              <w:t>Diciembre, 2013</w:t>
            </w:r>
          </w:p>
        </w:tc>
        <w:tc>
          <w:tcPr>
            <w:tcW w:w="2163" w:type="dxa"/>
          </w:tcPr>
          <w:p w14:paraId="78FB5C07" w14:textId="77777777" w:rsidR="00CF5D3C" w:rsidRPr="009716F9" w:rsidRDefault="009716F9">
            <w:pPr>
              <w:pStyle w:val="TableText"/>
              <w:rPr>
                <w:lang w:val="es-MX"/>
              </w:rPr>
            </w:pPr>
            <w:r>
              <w:rPr>
                <w:lang w:val="es-MX"/>
              </w:rPr>
              <w:t>Camilo Lozoya</w:t>
            </w:r>
          </w:p>
        </w:tc>
        <w:tc>
          <w:tcPr>
            <w:tcW w:w="4227" w:type="dxa"/>
          </w:tcPr>
          <w:p w14:paraId="5E066EC7" w14:textId="77777777" w:rsidR="00CF5D3C" w:rsidRPr="009716F9" w:rsidRDefault="009716F9">
            <w:pPr>
              <w:pStyle w:val="TableText"/>
              <w:rPr>
                <w:lang w:val="es-MX"/>
              </w:rPr>
            </w:pPr>
            <w:r>
              <w:rPr>
                <w:lang w:val="es-MX"/>
              </w:rPr>
              <w:t>Revisión previa al primer reporte de avances</w:t>
            </w:r>
          </w:p>
        </w:tc>
      </w:tr>
      <w:tr w:rsidR="00CF5D3C" w:rsidRPr="00642BC3" w14:paraId="19161E10" w14:textId="77777777">
        <w:trPr>
          <w:trHeight w:val="432"/>
        </w:trPr>
        <w:tc>
          <w:tcPr>
            <w:tcW w:w="1188" w:type="dxa"/>
          </w:tcPr>
          <w:p w14:paraId="77001A1E" w14:textId="77777777" w:rsidR="00CF5D3C" w:rsidRPr="009716F9" w:rsidRDefault="007B2DC7">
            <w:pPr>
              <w:pStyle w:val="TableText"/>
              <w:rPr>
                <w:lang w:val="es-MX"/>
              </w:rPr>
            </w:pPr>
            <w:r>
              <w:rPr>
                <w:lang w:val="es-MX"/>
              </w:rPr>
              <w:t>1.2</w:t>
            </w:r>
          </w:p>
        </w:tc>
        <w:tc>
          <w:tcPr>
            <w:tcW w:w="2070" w:type="dxa"/>
          </w:tcPr>
          <w:p w14:paraId="59F6F825" w14:textId="77777777" w:rsidR="00CF5D3C" w:rsidRPr="009716F9" w:rsidRDefault="007B2DC7">
            <w:pPr>
              <w:pStyle w:val="TableText"/>
              <w:rPr>
                <w:lang w:val="es-MX"/>
              </w:rPr>
            </w:pPr>
            <w:r>
              <w:rPr>
                <w:lang w:val="es-MX"/>
              </w:rPr>
              <w:t>Junio, 2014</w:t>
            </w:r>
          </w:p>
        </w:tc>
        <w:tc>
          <w:tcPr>
            <w:tcW w:w="2163" w:type="dxa"/>
          </w:tcPr>
          <w:p w14:paraId="729A7808" w14:textId="77777777" w:rsidR="00CF5D3C" w:rsidRPr="009716F9" w:rsidRDefault="007B2DC7">
            <w:pPr>
              <w:pStyle w:val="TableText"/>
              <w:rPr>
                <w:lang w:val="es-MX"/>
              </w:rPr>
            </w:pPr>
            <w:r>
              <w:rPr>
                <w:lang w:val="es-MX"/>
              </w:rPr>
              <w:t>Camilo Lozoya</w:t>
            </w:r>
          </w:p>
        </w:tc>
        <w:tc>
          <w:tcPr>
            <w:tcW w:w="4227" w:type="dxa"/>
          </w:tcPr>
          <w:p w14:paraId="2AFBCDE2" w14:textId="77777777" w:rsidR="00CF5D3C" w:rsidRPr="009716F9" w:rsidRDefault="007B2DC7" w:rsidP="007B2DC7">
            <w:pPr>
              <w:pStyle w:val="TableText"/>
              <w:rPr>
                <w:lang w:val="es-MX"/>
              </w:rPr>
            </w:pPr>
            <w:r>
              <w:rPr>
                <w:lang w:val="es-MX"/>
              </w:rPr>
              <w:t>Revisión previa al segundo reporte de avances</w:t>
            </w:r>
          </w:p>
        </w:tc>
      </w:tr>
      <w:tr w:rsidR="0033436A" w:rsidRPr="0033436A" w14:paraId="14B59FD9" w14:textId="77777777">
        <w:trPr>
          <w:trHeight w:val="432"/>
        </w:trPr>
        <w:tc>
          <w:tcPr>
            <w:tcW w:w="1188" w:type="dxa"/>
          </w:tcPr>
          <w:p w14:paraId="008BFFD1" w14:textId="77777777" w:rsidR="0033436A" w:rsidRDefault="0033436A">
            <w:pPr>
              <w:pStyle w:val="TableText"/>
              <w:rPr>
                <w:lang w:val="es-MX"/>
              </w:rPr>
            </w:pPr>
            <w:r>
              <w:rPr>
                <w:lang w:val="es-MX"/>
              </w:rPr>
              <w:t>1.3</w:t>
            </w:r>
          </w:p>
        </w:tc>
        <w:tc>
          <w:tcPr>
            <w:tcW w:w="2070" w:type="dxa"/>
          </w:tcPr>
          <w:p w14:paraId="15E1AAA7" w14:textId="77777777" w:rsidR="0033436A" w:rsidRDefault="0033436A">
            <w:pPr>
              <w:pStyle w:val="TableText"/>
              <w:rPr>
                <w:lang w:val="es-MX"/>
              </w:rPr>
            </w:pPr>
            <w:r>
              <w:rPr>
                <w:lang w:val="es-MX"/>
              </w:rPr>
              <w:t>Junio, 2015</w:t>
            </w:r>
          </w:p>
        </w:tc>
        <w:tc>
          <w:tcPr>
            <w:tcW w:w="2163" w:type="dxa"/>
          </w:tcPr>
          <w:p w14:paraId="0D5C8537" w14:textId="77777777" w:rsidR="0033436A" w:rsidRDefault="0033436A">
            <w:pPr>
              <w:pStyle w:val="TableText"/>
              <w:rPr>
                <w:lang w:val="es-MX"/>
              </w:rPr>
            </w:pPr>
            <w:r>
              <w:rPr>
                <w:lang w:val="es-MX"/>
              </w:rPr>
              <w:t>Camilo Lozoya</w:t>
            </w:r>
          </w:p>
        </w:tc>
        <w:tc>
          <w:tcPr>
            <w:tcW w:w="4227" w:type="dxa"/>
          </w:tcPr>
          <w:p w14:paraId="316F44F8" w14:textId="77777777" w:rsidR="0033436A" w:rsidRDefault="0033436A" w:rsidP="007B2DC7">
            <w:pPr>
              <w:pStyle w:val="TableText"/>
              <w:rPr>
                <w:lang w:val="es-MX"/>
              </w:rPr>
            </w:pPr>
            <w:r>
              <w:rPr>
                <w:lang w:val="es-MX"/>
              </w:rPr>
              <w:t>Reporte final</w:t>
            </w:r>
          </w:p>
        </w:tc>
      </w:tr>
      <w:tr w:rsidR="00B52B12" w:rsidRPr="00642BC3" w14:paraId="43AFBAD9" w14:textId="77777777">
        <w:trPr>
          <w:trHeight w:val="432"/>
        </w:trPr>
        <w:tc>
          <w:tcPr>
            <w:tcW w:w="1188" w:type="dxa"/>
          </w:tcPr>
          <w:p w14:paraId="16C1F714" w14:textId="77777777" w:rsidR="00B52B12" w:rsidRDefault="00B52B12" w:rsidP="00B52B12">
            <w:pPr>
              <w:pStyle w:val="TableText"/>
              <w:rPr>
                <w:lang w:val="es-MX"/>
              </w:rPr>
            </w:pPr>
            <w:r>
              <w:rPr>
                <w:lang w:val="es-MX"/>
              </w:rPr>
              <w:t>2.0</w:t>
            </w:r>
          </w:p>
        </w:tc>
        <w:tc>
          <w:tcPr>
            <w:tcW w:w="2070" w:type="dxa"/>
          </w:tcPr>
          <w:p w14:paraId="2A306EAE" w14:textId="77777777" w:rsidR="00B52B12" w:rsidRDefault="00B52B12" w:rsidP="00B52B12">
            <w:pPr>
              <w:pStyle w:val="TableText"/>
              <w:rPr>
                <w:lang w:val="es-MX"/>
              </w:rPr>
            </w:pPr>
            <w:r>
              <w:rPr>
                <w:lang w:val="es-MX"/>
              </w:rPr>
              <w:t>Diciembre, 2018</w:t>
            </w:r>
          </w:p>
        </w:tc>
        <w:tc>
          <w:tcPr>
            <w:tcW w:w="2163" w:type="dxa"/>
          </w:tcPr>
          <w:p w14:paraId="1F12D215" w14:textId="77777777" w:rsidR="00B52B12" w:rsidRDefault="00B52B12" w:rsidP="00B52B12">
            <w:pPr>
              <w:pStyle w:val="TableText"/>
              <w:rPr>
                <w:lang w:val="es-MX"/>
              </w:rPr>
            </w:pPr>
            <w:r>
              <w:rPr>
                <w:lang w:val="es-MX"/>
              </w:rPr>
              <w:t>Camilo Lozoya</w:t>
            </w:r>
          </w:p>
        </w:tc>
        <w:tc>
          <w:tcPr>
            <w:tcW w:w="4227" w:type="dxa"/>
          </w:tcPr>
          <w:p w14:paraId="301228B0" w14:textId="77777777" w:rsidR="00B52B12" w:rsidRDefault="00B52B12" w:rsidP="00B52B12">
            <w:pPr>
              <w:pStyle w:val="TableText"/>
              <w:rPr>
                <w:lang w:val="es-MX"/>
              </w:rPr>
            </w:pPr>
            <w:r>
              <w:rPr>
                <w:lang w:val="es-MX"/>
              </w:rPr>
              <w:t>Nueva revisión, proyecto Chihuahua Sustentable</w:t>
            </w:r>
          </w:p>
        </w:tc>
      </w:tr>
    </w:tbl>
    <w:p w14:paraId="479FDCED" w14:textId="77777777" w:rsidR="00CF5D3C" w:rsidRPr="009716F9" w:rsidRDefault="00CF5D3C">
      <w:pPr>
        <w:jc w:val="center"/>
        <w:rPr>
          <w:b/>
          <w:u w:val="single"/>
          <w:lang w:val="es-MX"/>
        </w:rPr>
      </w:pPr>
    </w:p>
    <w:p w14:paraId="5AEB5A32" w14:textId="77777777" w:rsidR="009716F9" w:rsidRDefault="009716F9" w:rsidP="009716F9">
      <w:pPr>
        <w:pStyle w:val="TOCTitle"/>
        <w:jc w:val="center"/>
        <w:rPr>
          <w:lang w:val="es-MX"/>
        </w:rPr>
      </w:pPr>
    </w:p>
    <w:p w14:paraId="11F011CC" w14:textId="77777777" w:rsidR="009716F9" w:rsidRPr="009716F9" w:rsidRDefault="009716F9" w:rsidP="009716F9">
      <w:pPr>
        <w:rPr>
          <w:lang w:val="es-MX"/>
        </w:rPr>
      </w:pPr>
    </w:p>
    <w:p w14:paraId="41E78C96" w14:textId="77777777" w:rsidR="009716F9" w:rsidRPr="009716F9" w:rsidRDefault="009716F9" w:rsidP="009716F9">
      <w:pPr>
        <w:rPr>
          <w:lang w:val="es-MX"/>
        </w:rPr>
      </w:pPr>
    </w:p>
    <w:p w14:paraId="6B092949" w14:textId="77777777" w:rsidR="009716F9" w:rsidRPr="009716F9" w:rsidRDefault="009716F9" w:rsidP="009716F9">
      <w:pPr>
        <w:rPr>
          <w:lang w:val="es-MX"/>
        </w:rPr>
      </w:pPr>
    </w:p>
    <w:p w14:paraId="5981CAB5" w14:textId="77777777" w:rsidR="009716F9" w:rsidRPr="009716F9" w:rsidRDefault="009716F9" w:rsidP="009716F9">
      <w:pPr>
        <w:rPr>
          <w:lang w:val="es-MX"/>
        </w:rPr>
      </w:pPr>
    </w:p>
    <w:p w14:paraId="634A5EE3" w14:textId="77777777" w:rsidR="00CF5D3C" w:rsidRPr="009716F9" w:rsidRDefault="00CF5D3C" w:rsidP="009716F9">
      <w:pPr>
        <w:rPr>
          <w:lang w:val="es-MX"/>
        </w:rPr>
        <w:sectPr w:rsidR="00CF5D3C" w:rsidRPr="009716F9">
          <w:headerReference w:type="default" r:id="rId10"/>
          <w:footerReference w:type="even" r:id="rId11"/>
          <w:footerReference w:type="default" r:id="rId12"/>
          <w:pgSz w:w="12240" w:h="15840"/>
          <w:pgMar w:top="1440" w:right="1080" w:bottom="1440" w:left="1440" w:header="504" w:footer="720" w:gutter="0"/>
          <w:pgNumType w:fmt="lowerRoman" w:start="1"/>
          <w:cols w:space="720"/>
        </w:sectPr>
      </w:pPr>
    </w:p>
    <w:p w14:paraId="37272233" w14:textId="77777777" w:rsidR="00CF5D3C" w:rsidRPr="009716F9" w:rsidRDefault="00CF5D3C">
      <w:pPr>
        <w:rPr>
          <w:lang w:val="es-MX"/>
        </w:rPr>
      </w:pPr>
    </w:p>
    <w:p w14:paraId="7357E267" w14:textId="77777777" w:rsidR="00CF5D3C" w:rsidRPr="009716F9" w:rsidRDefault="00CF5D3C">
      <w:pPr>
        <w:jc w:val="right"/>
        <w:rPr>
          <w:b/>
          <w:sz w:val="28"/>
          <w:lang w:val="es-MX"/>
        </w:rPr>
      </w:pPr>
    </w:p>
    <w:p w14:paraId="0D958E7E" w14:textId="77777777" w:rsidR="00CF5D3C" w:rsidRPr="009F6F5B" w:rsidRDefault="009716F9">
      <w:pPr>
        <w:pStyle w:val="TOCTitle"/>
        <w:spacing w:before="0" w:after="0"/>
        <w:rPr>
          <w:lang w:val="es-MX"/>
        </w:rPr>
      </w:pPr>
      <w:r w:rsidRPr="009F6F5B">
        <w:rPr>
          <w:lang w:val="es-MX"/>
        </w:rPr>
        <w:t>Contenido</w:t>
      </w:r>
    </w:p>
    <w:bookmarkStart w:id="2" w:name="_Toc371310725"/>
    <w:bookmarkStart w:id="3" w:name="_Toc371310921"/>
    <w:bookmarkStart w:id="4" w:name="_Toc371311441"/>
    <w:p w14:paraId="3D884207" w14:textId="496F5AE6" w:rsidR="006E6B8D" w:rsidRDefault="00CF5D3C">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Pr>
          <w:b w:val="0"/>
          <w:smallCaps/>
          <w:sz w:val="24"/>
        </w:rPr>
        <w:fldChar w:fldCharType="begin"/>
      </w:r>
      <w:r w:rsidRPr="00046336">
        <w:rPr>
          <w:b w:val="0"/>
          <w:smallCaps/>
          <w:sz w:val="24"/>
          <w:lang w:val="es-MX"/>
        </w:rPr>
        <w:instrText xml:space="preserve"> TOC \o "1-3" </w:instrText>
      </w:r>
      <w:r>
        <w:rPr>
          <w:b w:val="0"/>
          <w:smallCaps/>
          <w:sz w:val="24"/>
        </w:rPr>
        <w:fldChar w:fldCharType="separate"/>
      </w:r>
      <w:r w:rsidR="006E6B8D" w:rsidRPr="006E6B8D">
        <w:rPr>
          <w:noProof/>
          <w:lang w:val="es-MX"/>
        </w:rPr>
        <w:t>1.</w:t>
      </w:r>
      <w:r w:rsidR="006E6B8D">
        <w:rPr>
          <w:rFonts w:asciiTheme="minorHAnsi" w:eastAsiaTheme="minorEastAsia" w:hAnsiTheme="minorHAnsi" w:cstheme="minorBidi"/>
          <w:b w:val="0"/>
          <w:caps w:val="0"/>
          <w:noProof/>
          <w:sz w:val="22"/>
          <w:szCs w:val="22"/>
          <w:lang w:val="es-MX" w:eastAsia="es-MX"/>
        </w:rPr>
        <w:tab/>
      </w:r>
      <w:r w:rsidR="006E6B8D" w:rsidRPr="006E6B8D">
        <w:rPr>
          <w:noProof/>
          <w:lang w:val="es-MX"/>
        </w:rPr>
        <w:t>Introducción</w:t>
      </w:r>
      <w:r w:rsidR="006E6B8D" w:rsidRPr="006E6B8D">
        <w:rPr>
          <w:noProof/>
          <w:lang w:val="es-MX"/>
        </w:rPr>
        <w:tab/>
      </w:r>
      <w:r w:rsidR="006E6B8D">
        <w:rPr>
          <w:noProof/>
        </w:rPr>
        <w:fldChar w:fldCharType="begin"/>
      </w:r>
      <w:r w:rsidR="006E6B8D" w:rsidRPr="006E6B8D">
        <w:rPr>
          <w:noProof/>
          <w:lang w:val="es-MX"/>
        </w:rPr>
        <w:instrText xml:space="preserve"> PAGEREF _Toc34121933 \h </w:instrText>
      </w:r>
      <w:r w:rsidR="006E6B8D">
        <w:rPr>
          <w:noProof/>
        </w:rPr>
      </w:r>
      <w:r w:rsidR="006E6B8D">
        <w:rPr>
          <w:noProof/>
        </w:rPr>
        <w:fldChar w:fldCharType="separate"/>
      </w:r>
      <w:r w:rsidR="00642BC3">
        <w:rPr>
          <w:noProof/>
          <w:lang w:val="es-MX"/>
        </w:rPr>
        <w:t>3</w:t>
      </w:r>
      <w:r w:rsidR="006E6B8D">
        <w:rPr>
          <w:noProof/>
        </w:rPr>
        <w:fldChar w:fldCharType="end"/>
      </w:r>
    </w:p>
    <w:p w14:paraId="2F59E09C" w14:textId="03F019DA"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1.1</w:t>
      </w:r>
      <w:r>
        <w:rPr>
          <w:rFonts w:asciiTheme="minorHAnsi" w:eastAsiaTheme="minorEastAsia" w:hAnsiTheme="minorHAnsi" w:cstheme="minorBidi"/>
          <w:smallCaps w:val="0"/>
          <w:noProof/>
          <w:sz w:val="22"/>
          <w:szCs w:val="22"/>
          <w:lang w:val="es-MX" w:eastAsia="es-MX"/>
        </w:rPr>
        <w:tab/>
      </w:r>
      <w:r w:rsidRPr="006E6B8D">
        <w:rPr>
          <w:noProof/>
          <w:lang w:val="es-MX"/>
        </w:rPr>
        <w:t>Alcance</w:t>
      </w:r>
      <w:r w:rsidRPr="006E6B8D">
        <w:rPr>
          <w:noProof/>
          <w:lang w:val="es-MX"/>
        </w:rPr>
        <w:tab/>
      </w:r>
      <w:r>
        <w:rPr>
          <w:noProof/>
        </w:rPr>
        <w:fldChar w:fldCharType="begin"/>
      </w:r>
      <w:r w:rsidRPr="006E6B8D">
        <w:rPr>
          <w:noProof/>
          <w:lang w:val="es-MX"/>
        </w:rPr>
        <w:instrText xml:space="preserve"> PAGEREF _Toc34121934 \h </w:instrText>
      </w:r>
      <w:r>
        <w:rPr>
          <w:noProof/>
        </w:rPr>
      </w:r>
      <w:r>
        <w:rPr>
          <w:noProof/>
        </w:rPr>
        <w:fldChar w:fldCharType="separate"/>
      </w:r>
      <w:r w:rsidR="00642BC3">
        <w:rPr>
          <w:noProof/>
          <w:lang w:val="es-MX"/>
        </w:rPr>
        <w:t>3</w:t>
      </w:r>
      <w:r>
        <w:rPr>
          <w:noProof/>
        </w:rPr>
        <w:fldChar w:fldCharType="end"/>
      </w:r>
    </w:p>
    <w:p w14:paraId="260A80E3" w14:textId="37AB1DDD"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1.2</w:t>
      </w:r>
      <w:r>
        <w:rPr>
          <w:rFonts w:asciiTheme="minorHAnsi" w:eastAsiaTheme="minorEastAsia" w:hAnsiTheme="minorHAnsi" w:cstheme="minorBidi"/>
          <w:smallCaps w:val="0"/>
          <w:noProof/>
          <w:sz w:val="22"/>
          <w:szCs w:val="22"/>
          <w:lang w:val="es-MX" w:eastAsia="es-MX"/>
        </w:rPr>
        <w:tab/>
      </w:r>
      <w:r w:rsidRPr="006E6B8D">
        <w:rPr>
          <w:noProof/>
          <w:lang w:val="es-MX"/>
        </w:rPr>
        <w:t>Propósito</w:t>
      </w:r>
      <w:r w:rsidRPr="006E6B8D">
        <w:rPr>
          <w:noProof/>
          <w:lang w:val="es-MX"/>
        </w:rPr>
        <w:tab/>
      </w:r>
      <w:r>
        <w:rPr>
          <w:noProof/>
        </w:rPr>
        <w:fldChar w:fldCharType="begin"/>
      </w:r>
      <w:r w:rsidRPr="006E6B8D">
        <w:rPr>
          <w:noProof/>
          <w:lang w:val="es-MX"/>
        </w:rPr>
        <w:instrText xml:space="preserve"> PAGEREF _Toc34121935 \h </w:instrText>
      </w:r>
      <w:r>
        <w:rPr>
          <w:noProof/>
        </w:rPr>
      </w:r>
      <w:r>
        <w:rPr>
          <w:noProof/>
        </w:rPr>
        <w:fldChar w:fldCharType="separate"/>
      </w:r>
      <w:r w:rsidR="00642BC3">
        <w:rPr>
          <w:noProof/>
          <w:lang w:val="es-MX"/>
        </w:rPr>
        <w:t>3</w:t>
      </w:r>
      <w:r>
        <w:rPr>
          <w:noProof/>
        </w:rPr>
        <w:fldChar w:fldCharType="end"/>
      </w:r>
    </w:p>
    <w:p w14:paraId="7BFF517D" w14:textId="79D8FFFC"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1.3</w:t>
      </w:r>
      <w:r>
        <w:rPr>
          <w:rFonts w:asciiTheme="minorHAnsi" w:eastAsiaTheme="minorEastAsia" w:hAnsiTheme="minorHAnsi" w:cstheme="minorBidi"/>
          <w:smallCaps w:val="0"/>
          <w:noProof/>
          <w:sz w:val="22"/>
          <w:szCs w:val="22"/>
          <w:lang w:val="es-MX" w:eastAsia="es-MX"/>
        </w:rPr>
        <w:tab/>
      </w:r>
      <w:r w:rsidRPr="006E6B8D">
        <w:rPr>
          <w:noProof/>
          <w:lang w:val="es-MX"/>
        </w:rPr>
        <w:t>Financiamiento del proyecto</w:t>
      </w:r>
      <w:r w:rsidRPr="006E6B8D">
        <w:rPr>
          <w:noProof/>
          <w:lang w:val="es-MX"/>
        </w:rPr>
        <w:tab/>
      </w:r>
      <w:r>
        <w:rPr>
          <w:noProof/>
        </w:rPr>
        <w:fldChar w:fldCharType="begin"/>
      </w:r>
      <w:r w:rsidRPr="006E6B8D">
        <w:rPr>
          <w:noProof/>
          <w:lang w:val="es-MX"/>
        </w:rPr>
        <w:instrText xml:space="preserve"> PAGEREF _Toc34121936 \h </w:instrText>
      </w:r>
      <w:r>
        <w:rPr>
          <w:noProof/>
        </w:rPr>
      </w:r>
      <w:r>
        <w:rPr>
          <w:noProof/>
        </w:rPr>
        <w:fldChar w:fldCharType="separate"/>
      </w:r>
      <w:r w:rsidR="00642BC3">
        <w:rPr>
          <w:noProof/>
          <w:lang w:val="es-MX"/>
        </w:rPr>
        <w:t>3</w:t>
      </w:r>
      <w:r>
        <w:rPr>
          <w:noProof/>
        </w:rPr>
        <w:fldChar w:fldCharType="end"/>
      </w:r>
    </w:p>
    <w:p w14:paraId="0CE61E20" w14:textId="248BF861"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1.4</w:t>
      </w:r>
      <w:r>
        <w:rPr>
          <w:rFonts w:asciiTheme="minorHAnsi" w:eastAsiaTheme="minorEastAsia" w:hAnsiTheme="minorHAnsi" w:cstheme="minorBidi"/>
          <w:smallCaps w:val="0"/>
          <w:noProof/>
          <w:sz w:val="22"/>
          <w:szCs w:val="22"/>
          <w:lang w:val="es-MX" w:eastAsia="es-MX"/>
        </w:rPr>
        <w:tab/>
      </w:r>
      <w:r w:rsidRPr="006E6B8D">
        <w:rPr>
          <w:noProof/>
          <w:lang w:val="es-MX"/>
        </w:rPr>
        <w:t>Resumen Ejecutivo</w:t>
      </w:r>
      <w:r w:rsidRPr="006E6B8D">
        <w:rPr>
          <w:noProof/>
          <w:lang w:val="es-MX"/>
        </w:rPr>
        <w:tab/>
      </w:r>
      <w:r>
        <w:rPr>
          <w:noProof/>
        </w:rPr>
        <w:fldChar w:fldCharType="begin"/>
      </w:r>
      <w:r w:rsidRPr="006E6B8D">
        <w:rPr>
          <w:noProof/>
          <w:lang w:val="es-MX"/>
        </w:rPr>
        <w:instrText xml:space="preserve"> PAGEREF _Toc34121937 \h </w:instrText>
      </w:r>
      <w:r>
        <w:rPr>
          <w:noProof/>
        </w:rPr>
      </w:r>
      <w:r>
        <w:rPr>
          <w:noProof/>
        </w:rPr>
        <w:fldChar w:fldCharType="separate"/>
      </w:r>
      <w:r w:rsidR="00642BC3">
        <w:rPr>
          <w:noProof/>
          <w:lang w:val="es-MX"/>
        </w:rPr>
        <w:t>3</w:t>
      </w:r>
      <w:r>
        <w:rPr>
          <w:noProof/>
        </w:rPr>
        <w:fldChar w:fldCharType="end"/>
      </w:r>
    </w:p>
    <w:p w14:paraId="731E72E2" w14:textId="13DAE9A4"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1.5</w:t>
      </w:r>
      <w:r>
        <w:rPr>
          <w:rFonts w:asciiTheme="minorHAnsi" w:eastAsiaTheme="minorEastAsia" w:hAnsiTheme="minorHAnsi" w:cstheme="minorBidi"/>
          <w:smallCaps w:val="0"/>
          <w:noProof/>
          <w:sz w:val="22"/>
          <w:szCs w:val="22"/>
          <w:lang w:val="es-MX" w:eastAsia="es-MX"/>
        </w:rPr>
        <w:tab/>
      </w:r>
      <w:r w:rsidRPr="006E6B8D">
        <w:rPr>
          <w:noProof/>
          <w:lang w:val="es-MX"/>
        </w:rPr>
        <w:t>Definiciones y acrónimos</w:t>
      </w:r>
      <w:r w:rsidRPr="006E6B8D">
        <w:rPr>
          <w:noProof/>
          <w:lang w:val="es-MX"/>
        </w:rPr>
        <w:tab/>
      </w:r>
      <w:r>
        <w:rPr>
          <w:noProof/>
        </w:rPr>
        <w:fldChar w:fldCharType="begin"/>
      </w:r>
      <w:r w:rsidRPr="006E6B8D">
        <w:rPr>
          <w:noProof/>
          <w:lang w:val="es-MX"/>
        </w:rPr>
        <w:instrText xml:space="preserve"> PAGEREF _Toc34121938 \h </w:instrText>
      </w:r>
      <w:r>
        <w:rPr>
          <w:noProof/>
        </w:rPr>
      </w:r>
      <w:r>
        <w:rPr>
          <w:noProof/>
        </w:rPr>
        <w:fldChar w:fldCharType="separate"/>
      </w:r>
      <w:r w:rsidR="00642BC3">
        <w:rPr>
          <w:noProof/>
          <w:lang w:val="es-MX"/>
        </w:rPr>
        <w:t>4</w:t>
      </w:r>
      <w:r>
        <w:rPr>
          <w:noProof/>
        </w:rPr>
        <w:fldChar w:fldCharType="end"/>
      </w:r>
    </w:p>
    <w:p w14:paraId="722A5052" w14:textId="0C4BC3C9" w:rsidR="006E6B8D" w:rsidRDefault="006E6B8D">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6E6B8D">
        <w:rPr>
          <w:noProof/>
          <w:snapToGrid w:val="0"/>
          <w:lang w:val="es-MX"/>
        </w:rPr>
        <w:t>1.5.1</w:t>
      </w:r>
      <w:r>
        <w:rPr>
          <w:rFonts w:asciiTheme="minorHAnsi" w:eastAsiaTheme="minorEastAsia" w:hAnsiTheme="minorHAnsi" w:cstheme="minorBidi"/>
          <w:i w:val="0"/>
          <w:noProof/>
          <w:sz w:val="22"/>
          <w:szCs w:val="22"/>
          <w:lang w:val="es-MX" w:eastAsia="es-MX"/>
        </w:rPr>
        <w:tab/>
      </w:r>
      <w:r w:rsidRPr="006E6B8D">
        <w:rPr>
          <w:noProof/>
          <w:snapToGrid w:val="0"/>
          <w:lang w:val="es-MX"/>
        </w:rPr>
        <w:t>Definiciones</w:t>
      </w:r>
      <w:r w:rsidRPr="006E6B8D">
        <w:rPr>
          <w:noProof/>
          <w:lang w:val="es-MX"/>
        </w:rPr>
        <w:tab/>
      </w:r>
      <w:r>
        <w:rPr>
          <w:noProof/>
        </w:rPr>
        <w:fldChar w:fldCharType="begin"/>
      </w:r>
      <w:r w:rsidRPr="006E6B8D">
        <w:rPr>
          <w:noProof/>
          <w:lang w:val="es-MX"/>
        </w:rPr>
        <w:instrText xml:space="preserve"> PAGEREF _Toc34121939 \h </w:instrText>
      </w:r>
      <w:r>
        <w:rPr>
          <w:noProof/>
        </w:rPr>
      </w:r>
      <w:r>
        <w:rPr>
          <w:noProof/>
        </w:rPr>
        <w:fldChar w:fldCharType="separate"/>
      </w:r>
      <w:r w:rsidR="00642BC3">
        <w:rPr>
          <w:noProof/>
          <w:lang w:val="es-MX"/>
        </w:rPr>
        <w:t>4</w:t>
      </w:r>
      <w:r>
        <w:rPr>
          <w:noProof/>
        </w:rPr>
        <w:fldChar w:fldCharType="end"/>
      </w:r>
    </w:p>
    <w:p w14:paraId="5C583C52" w14:textId="6B46FC89" w:rsidR="006E6B8D" w:rsidRDefault="006E6B8D">
      <w:pPr>
        <w:pStyle w:val="TOC3"/>
        <w:tabs>
          <w:tab w:val="left" w:pos="1200"/>
          <w:tab w:val="right" w:leader="dot" w:pos="9710"/>
        </w:tabs>
        <w:rPr>
          <w:rFonts w:asciiTheme="minorHAnsi" w:eastAsiaTheme="minorEastAsia" w:hAnsiTheme="minorHAnsi" w:cstheme="minorBidi"/>
          <w:i w:val="0"/>
          <w:noProof/>
          <w:sz w:val="22"/>
          <w:szCs w:val="22"/>
          <w:lang w:val="es-MX" w:eastAsia="es-MX"/>
        </w:rPr>
      </w:pPr>
      <w:r w:rsidRPr="006E6B8D">
        <w:rPr>
          <w:noProof/>
          <w:snapToGrid w:val="0"/>
          <w:lang w:val="es-MX"/>
        </w:rPr>
        <w:t>1.5.2</w:t>
      </w:r>
      <w:r>
        <w:rPr>
          <w:rFonts w:asciiTheme="minorHAnsi" w:eastAsiaTheme="minorEastAsia" w:hAnsiTheme="minorHAnsi" w:cstheme="minorBidi"/>
          <w:i w:val="0"/>
          <w:noProof/>
          <w:sz w:val="22"/>
          <w:szCs w:val="22"/>
          <w:lang w:val="es-MX" w:eastAsia="es-MX"/>
        </w:rPr>
        <w:tab/>
      </w:r>
      <w:r w:rsidRPr="006E6B8D">
        <w:rPr>
          <w:noProof/>
          <w:snapToGrid w:val="0"/>
          <w:lang w:val="es-MX"/>
        </w:rPr>
        <w:t>Acrónimos</w:t>
      </w:r>
      <w:r w:rsidRPr="006E6B8D">
        <w:rPr>
          <w:noProof/>
          <w:lang w:val="es-MX"/>
        </w:rPr>
        <w:tab/>
      </w:r>
      <w:r>
        <w:rPr>
          <w:noProof/>
        </w:rPr>
        <w:fldChar w:fldCharType="begin"/>
      </w:r>
      <w:r w:rsidRPr="006E6B8D">
        <w:rPr>
          <w:noProof/>
          <w:lang w:val="es-MX"/>
        </w:rPr>
        <w:instrText xml:space="preserve"> PAGEREF _Toc34121940 \h </w:instrText>
      </w:r>
      <w:r>
        <w:rPr>
          <w:noProof/>
        </w:rPr>
      </w:r>
      <w:r>
        <w:rPr>
          <w:noProof/>
        </w:rPr>
        <w:fldChar w:fldCharType="separate"/>
      </w:r>
      <w:r w:rsidR="00642BC3">
        <w:rPr>
          <w:noProof/>
          <w:lang w:val="es-MX"/>
        </w:rPr>
        <w:t>4</w:t>
      </w:r>
      <w:r>
        <w:rPr>
          <w:noProof/>
        </w:rPr>
        <w:fldChar w:fldCharType="end"/>
      </w:r>
    </w:p>
    <w:p w14:paraId="400EEA3C" w14:textId="1471C8F7" w:rsidR="006E6B8D" w:rsidRDefault="006E6B8D">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6E6B8D">
        <w:rPr>
          <w:noProof/>
          <w:lang w:val="es-MX"/>
        </w:rPr>
        <w:t>2.</w:t>
      </w:r>
      <w:r>
        <w:rPr>
          <w:rFonts w:asciiTheme="minorHAnsi" w:eastAsiaTheme="minorEastAsia" w:hAnsiTheme="minorHAnsi" w:cstheme="minorBidi"/>
          <w:b w:val="0"/>
          <w:caps w:val="0"/>
          <w:noProof/>
          <w:sz w:val="22"/>
          <w:szCs w:val="22"/>
          <w:lang w:val="es-MX" w:eastAsia="es-MX"/>
        </w:rPr>
        <w:tab/>
      </w:r>
      <w:r w:rsidRPr="006E6B8D">
        <w:rPr>
          <w:noProof/>
          <w:lang w:val="es-MX"/>
        </w:rPr>
        <w:t>Descripción del Sistema</w:t>
      </w:r>
      <w:r w:rsidRPr="006E6B8D">
        <w:rPr>
          <w:noProof/>
          <w:lang w:val="es-MX"/>
        </w:rPr>
        <w:tab/>
      </w:r>
      <w:r>
        <w:rPr>
          <w:noProof/>
        </w:rPr>
        <w:fldChar w:fldCharType="begin"/>
      </w:r>
      <w:r w:rsidRPr="006E6B8D">
        <w:rPr>
          <w:noProof/>
          <w:lang w:val="es-MX"/>
        </w:rPr>
        <w:instrText xml:space="preserve"> PAGEREF _Toc34121941 \h </w:instrText>
      </w:r>
      <w:r>
        <w:rPr>
          <w:noProof/>
        </w:rPr>
      </w:r>
      <w:r>
        <w:rPr>
          <w:noProof/>
        </w:rPr>
        <w:fldChar w:fldCharType="separate"/>
      </w:r>
      <w:r w:rsidR="00642BC3">
        <w:rPr>
          <w:noProof/>
          <w:lang w:val="es-MX"/>
        </w:rPr>
        <w:t>6</w:t>
      </w:r>
      <w:r>
        <w:rPr>
          <w:noProof/>
        </w:rPr>
        <w:fldChar w:fldCharType="end"/>
      </w:r>
    </w:p>
    <w:p w14:paraId="173CCE79" w14:textId="27263992"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5F42B1">
        <w:rPr>
          <w:noProof/>
          <w:lang w:val="es-MX"/>
        </w:rPr>
        <w:t>2.1</w:t>
      </w:r>
      <w:r>
        <w:rPr>
          <w:rFonts w:asciiTheme="minorHAnsi" w:eastAsiaTheme="minorEastAsia" w:hAnsiTheme="minorHAnsi" w:cstheme="minorBidi"/>
          <w:smallCaps w:val="0"/>
          <w:noProof/>
          <w:sz w:val="22"/>
          <w:szCs w:val="22"/>
          <w:lang w:val="es-MX" w:eastAsia="es-MX"/>
        </w:rPr>
        <w:tab/>
      </w:r>
      <w:r w:rsidRPr="005F42B1">
        <w:rPr>
          <w:noProof/>
          <w:lang w:val="es-MX"/>
        </w:rPr>
        <w:t>Módulos funcionales</w:t>
      </w:r>
      <w:r w:rsidRPr="006E6B8D">
        <w:rPr>
          <w:noProof/>
          <w:lang w:val="es-MX"/>
        </w:rPr>
        <w:tab/>
      </w:r>
      <w:r>
        <w:rPr>
          <w:noProof/>
        </w:rPr>
        <w:fldChar w:fldCharType="begin"/>
      </w:r>
      <w:r w:rsidRPr="006E6B8D">
        <w:rPr>
          <w:noProof/>
          <w:lang w:val="es-MX"/>
        </w:rPr>
        <w:instrText xml:space="preserve"> PAGEREF _Toc34121942 \h </w:instrText>
      </w:r>
      <w:r>
        <w:rPr>
          <w:noProof/>
        </w:rPr>
      </w:r>
      <w:r>
        <w:rPr>
          <w:noProof/>
        </w:rPr>
        <w:fldChar w:fldCharType="separate"/>
      </w:r>
      <w:r w:rsidR="00642BC3">
        <w:rPr>
          <w:noProof/>
          <w:lang w:val="es-MX"/>
        </w:rPr>
        <w:t>6</w:t>
      </w:r>
      <w:r>
        <w:rPr>
          <w:noProof/>
        </w:rPr>
        <w:fldChar w:fldCharType="end"/>
      </w:r>
    </w:p>
    <w:p w14:paraId="12C9C729" w14:textId="1594D50F"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5F42B1">
        <w:rPr>
          <w:noProof/>
          <w:lang w:val="es-MX"/>
        </w:rPr>
        <w:t>2.2</w:t>
      </w:r>
      <w:r>
        <w:rPr>
          <w:rFonts w:asciiTheme="minorHAnsi" w:eastAsiaTheme="minorEastAsia" w:hAnsiTheme="minorHAnsi" w:cstheme="minorBidi"/>
          <w:smallCaps w:val="0"/>
          <w:noProof/>
          <w:sz w:val="22"/>
          <w:szCs w:val="22"/>
          <w:lang w:val="es-MX" w:eastAsia="es-MX"/>
        </w:rPr>
        <w:tab/>
      </w:r>
      <w:r w:rsidRPr="005F42B1">
        <w:rPr>
          <w:noProof/>
          <w:lang w:val="es-MX"/>
        </w:rPr>
        <w:t>Niveles o capas del sistema</w:t>
      </w:r>
      <w:r w:rsidRPr="006E6B8D">
        <w:rPr>
          <w:noProof/>
          <w:lang w:val="es-MX"/>
        </w:rPr>
        <w:tab/>
      </w:r>
      <w:r>
        <w:rPr>
          <w:noProof/>
        </w:rPr>
        <w:fldChar w:fldCharType="begin"/>
      </w:r>
      <w:r w:rsidRPr="006E6B8D">
        <w:rPr>
          <w:noProof/>
          <w:lang w:val="es-MX"/>
        </w:rPr>
        <w:instrText xml:space="preserve"> PAGEREF _Toc34121943 \h </w:instrText>
      </w:r>
      <w:r>
        <w:rPr>
          <w:noProof/>
        </w:rPr>
      </w:r>
      <w:r>
        <w:rPr>
          <w:noProof/>
        </w:rPr>
        <w:fldChar w:fldCharType="separate"/>
      </w:r>
      <w:r w:rsidR="00642BC3">
        <w:rPr>
          <w:noProof/>
          <w:lang w:val="es-MX"/>
        </w:rPr>
        <w:t>6</w:t>
      </w:r>
      <w:r>
        <w:rPr>
          <w:noProof/>
        </w:rPr>
        <w:fldChar w:fldCharType="end"/>
      </w:r>
    </w:p>
    <w:p w14:paraId="61EA2325" w14:textId="65E005AF" w:rsidR="006E6B8D" w:rsidRDefault="006E6B8D">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6E6B8D">
        <w:rPr>
          <w:noProof/>
          <w:lang w:val="es-MX"/>
        </w:rPr>
        <w:t>3.</w:t>
      </w:r>
      <w:r>
        <w:rPr>
          <w:rFonts w:asciiTheme="minorHAnsi" w:eastAsiaTheme="minorEastAsia" w:hAnsiTheme="minorHAnsi" w:cstheme="minorBidi"/>
          <w:b w:val="0"/>
          <w:caps w:val="0"/>
          <w:noProof/>
          <w:sz w:val="22"/>
          <w:szCs w:val="22"/>
          <w:lang w:val="es-MX" w:eastAsia="es-MX"/>
        </w:rPr>
        <w:tab/>
      </w:r>
      <w:r w:rsidRPr="006E6B8D">
        <w:rPr>
          <w:noProof/>
          <w:lang w:val="es-MX"/>
        </w:rPr>
        <w:t>Especificaciones Generales del Sistema</w:t>
      </w:r>
      <w:r w:rsidRPr="006E6B8D">
        <w:rPr>
          <w:noProof/>
          <w:lang w:val="es-MX"/>
        </w:rPr>
        <w:tab/>
      </w:r>
      <w:r>
        <w:rPr>
          <w:noProof/>
        </w:rPr>
        <w:fldChar w:fldCharType="begin"/>
      </w:r>
      <w:r w:rsidRPr="006E6B8D">
        <w:rPr>
          <w:noProof/>
          <w:lang w:val="es-MX"/>
        </w:rPr>
        <w:instrText xml:space="preserve"> PAGEREF _Toc34121944 \h </w:instrText>
      </w:r>
      <w:r>
        <w:rPr>
          <w:noProof/>
        </w:rPr>
      </w:r>
      <w:r>
        <w:rPr>
          <w:noProof/>
        </w:rPr>
        <w:fldChar w:fldCharType="separate"/>
      </w:r>
      <w:r w:rsidR="00642BC3">
        <w:rPr>
          <w:noProof/>
          <w:lang w:val="es-MX"/>
        </w:rPr>
        <w:t>8</w:t>
      </w:r>
      <w:r>
        <w:rPr>
          <w:noProof/>
        </w:rPr>
        <w:fldChar w:fldCharType="end"/>
      </w:r>
    </w:p>
    <w:p w14:paraId="6E532592" w14:textId="61FBC989" w:rsidR="006E6B8D" w:rsidRDefault="006E6B8D">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5F42B1">
        <w:rPr>
          <w:noProof/>
          <w:lang w:val="es-MX"/>
        </w:rPr>
        <w:t>4.</w:t>
      </w:r>
      <w:r>
        <w:rPr>
          <w:rFonts w:asciiTheme="minorHAnsi" w:eastAsiaTheme="minorEastAsia" w:hAnsiTheme="minorHAnsi" w:cstheme="minorBidi"/>
          <w:b w:val="0"/>
          <w:caps w:val="0"/>
          <w:noProof/>
          <w:sz w:val="22"/>
          <w:szCs w:val="22"/>
          <w:lang w:val="es-MX" w:eastAsia="es-MX"/>
        </w:rPr>
        <w:tab/>
      </w:r>
      <w:r w:rsidRPr="005F42B1">
        <w:rPr>
          <w:noProof/>
          <w:lang w:val="es-MX"/>
        </w:rPr>
        <w:t>Especificaciones funcionales por módulo</w:t>
      </w:r>
      <w:r w:rsidRPr="006E6B8D">
        <w:rPr>
          <w:noProof/>
          <w:lang w:val="es-MX"/>
        </w:rPr>
        <w:tab/>
      </w:r>
      <w:r>
        <w:rPr>
          <w:noProof/>
        </w:rPr>
        <w:fldChar w:fldCharType="begin"/>
      </w:r>
      <w:r w:rsidRPr="006E6B8D">
        <w:rPr>
          <w:noProof/>
          <w:lang w:val="es-MX"/>
        </w:rPr>
        <w:instrText xml:space="preserve"> PAGEREF _Toc34121945 \h </w:instrText>
      </w:r>
      <w:r>
        <w:rPr>
          <w:noProof/>
        </w:rPr>
      </w:r>
      <w:r>
        <w:rPr>
          <w:noProof/>
        </w:rPr>
        <w:fldChar w:fldCharType="separate"/>
      </w:r>
      <w:r w:rsidR="00642BC3">
        <w:rPr>
          <w:noProof/>
          <w:lang w:val="es-MX"/>
        </w:rPr>
        <w:t>9</w:t>
      </w:r>
      <w:r>
        <w:rPr>
          <w:noProof/>
        </w:rPr>
        <w:fldChar w:fldCharType="end"/>
      </w:r>
    </w:p>
    <w:p w14:paraId="06D537CC" w14:textId="38D945A1"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4.1</w:t>
      </w:r>
      <w:r>
        <w:rPr>
          <w:rFonts w:asciiTheme="minorHAnsi" w:eastAsiaTheme="minorEastAsia" w:hAnsiTheme="minorHAnsi" w:cstheme="minorBidi"/>
          <w:smallCaps w:val="0"/>
          <w:noProof/>
          <w:sz w:val="22"/>
          <w:szCs w:val="22"/>
          <w:lang w:val="es-MX" w:eastAsia="es-MX"/>
        </w:rPr>
        <w:tab/>
      </w:r>
      <w:r w:rsidRPr="006E6B8D">
        <w:rPr>
          <w:noProof/>
          <w:lang w:val="es-MX"/>
        </w:rPr>
        <w:t>Interface del Sistema</w:t>
      </w:r>
      <w:r w:rsidRPr="006E6B8D">
        <w:rPr>
          <w:noProof/>
          <w:lang w:val="es-MX"/>
        </w:rPr>
        <w:tab/>
      </w:r>
      <w:r>
        <w:rPr>
          <w:noProof/>
        </w:rPr>
        <w:fldChar w:fldCharType="begin"/>
      </w:r>
      <w:r w:rsidRPr="006E6B8D">
        <w:rPr>
          <w:noProof/>
          <w:lang w:val="es-MX"/>
        </w:rPr>
        <w:instrText xml:space="preserve"> PAGEREF _Toc34121946 \h </w:instrText>
      </w:r>
      <w:r>
        <w:rPr>
          <w:noProof/>
        </w:rPr>
      </w:r>
      <w:r>
        <w:rPr>
          <w:noProof/>
        </w:rPr>
        <w:fldChar w:fldCharType="separate"/>
      </w:r>
      <w:r w:rsidR="00642BC3">
        <w:rPr>
          <w:noProof/>
          <w:lang w:val="es-MX"/>
        </w:rPr>
        <w:t>9</w:t>
      </w:r>
      <w:r>
        <w:rPr>
          <w:noProof/>
        </w:rPr>
        <w:fldChar w:fldCharType="end"/>
      </w:r>
    </w:p>
    <w:p w14:paraId="3CCA33FF" w14:textId="7B6E58B3"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5F42B1">
        <w:rPr>
          <w:noProof/>
          <w:lang w:val="es-MX"/>
        </w:rPr>
        <w:t>4.2</w:t>
      </w:r>
      <w:r>
        <w:rPr>
          <w:rFonts w:asciiTheme="minorHAnsi" w:eastAsiaTheme="minorEastAsia" w:hAnsiTheme="minorHAnsi" w:cstheme="minorBidi"/>
          <w:smallCaps w:val="0"/>
          <w:noProof/>
          <w:sz w:val="22"/>
          <w:szCs w:val="22"/>
          <w:lang w:val="es-MX" w:eastAsia="es-MX"/>
        </w:rPr>
        <w:tab/>
      </w:r>
      <w:r w:rsidRPr="005F42B1">
        <w:rPr>
          <w:noProof/>
          <w:lang w:val="es-MX"/>
        </w:rPr>
        <w:t>Módulo de Comunicación y Datos</w:t>
      </w:r>
      <w:r w:rsidRPr="006E6B8D">
        <w:rPr>
          <w:noProof/>
          <w:lang w:val="es-MX"/>
        </w:rPr>
        <w:tab/>
      </w:r>
      <w:r>
        <w:rPr>
          <w:noProof/>
        </w:rPr>
        <w:fldChar w:fldCharType="begin"/>
      </w:r>
      <w:r w:rsidRPr="006E6B8D">
        <w:rPr>
          <w:noProof/>
          <w:lang w:val="es-MX"/>
        </w:rPr>
        <w:instrText xml:space="preserve"> PAGEREF _Toc34121947 \h </w:instrText>
      </w:r>
      <w:r>
        <w:rPr>
          <w:noProof/>
        </w:rPr>
      </w:r>
      <w:r>
        <w:rPr>
          <w:noProof/>
        </w:rPr>
        <w:fldChar w:fldCharType="separate"/>
      </w:r>
      <w:r w:rsidR="00642BC3">
        <w:rPr>
          <w:noProof/>
          <w:lang w:val="es-MX"/>
        </w:rPr>
        <w:t>11</w:t>
      </w:r>
      <w:r>
        <w:rPr>
          <w:noProof/>
        </w:rPr>
        <w:fldChar w:fldCharType="end"/>
      </w:r>
    </w:p>
    <w:p w14:paraId="3439A1E4" w14:textId="6A3B41F4"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4.3</w:t>
      </w:r>
      <w:r>
        <w:rPr>
          <w:rFonts w:asciiTheme="minorHAnsi" w:eastAsiaTheme="minorEastAsia" w:hAnsiTheme="minorHAnsi" w:cstheme="minorBidi"/>
          <w:smallCaps w:val="0"/>
          <w:noProof/>
          <w:sz w:val="22"/>
          <w:szCs w:val="22"/>
          <w:lang w:val="es-MX" w:eastAsia="es-MX"/>
        </w:rPr>
        <w:tab/>
      </w:r>
      <w:r w:rsidRPr="006E6B8D">
        <w:rPr>
          <w:noProof/>
          <w:lang w:val="es-MX"/>
        </w:rPr>
        <w:t>Módulo de Control</w:t>
      </w:r>
      <w:r w:rsidRPr="006E6B8D">
        <w:rPr>
          <w:noProof/>
          <w:lang w:val="es-MX"/>
        </w:rPr>
        <w:tab/>
      </w:r>
      <w:r>
        <w:rPr>
          <w:noProof/>
        </w:rPr>
        <w:fldChar w:fldCharType="begin"/>
      </w:r>
      <w:r w:rsidRPr="006E6B8D">
        <w:rPr>
          <w:noProof/>
          <w:lang w:val="es-MX"/>
        </w:rPr>
        <w:instrText xml:space="preserve"> PAGEREF _Toc34121948 \h </w:instrText>
      </w:r>
      <w:r>
        <w:rPr>
          <w:noProof/>
        </w:rPr>
      </w:r>
      <w:r>
        <w:rPr>
          <w:noProof/>
        </w:rPr>
        <w:fldChar w:fldCharType="separate"/>
      </w:r>
      <w:r w:rsidR="00642BC3">
        <w:rPr>
          <w:noProof/>
          <w:lang w:val="es-MX"/>
        </w:rPr>
        <w:t>13</w:t>
      </w:r>
      <w:r>
        <w:rPr>
          <w:noProof/>
        </w:rPr>
        <w:fldChar w:fldCharType="end"/>
      </w:r>
    </w:p>
    <w:p w14:paraId="22048305" w14:textId="78FB63B9"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4.4</w:t>
      </w:r>
      <w:r>
        <w:rPr>
          <w:rFonts w:asciiTheme="minorHAnsi" w:eastAsiaTheme="minorEastAsia" w:hAnsiTheme="minorHAnsi" w:cstheme="minorBidi"/>
          <w:smallCaps w:val="0"/>
          <w:noProof/>
          <w:sz w:val="22"/>
          <w:szCs w:val="22"/>
          <w:lang w:val="es-MX" w:eastAsia="es-MX"/>
        </w:rPr>
        <w:tab/>
      </w:r>
      <w:r w:rsidRPr="006E6B8D">
        <w:rPr>
          <w:noProof/>
          <w:lang w:val="es-MX"/>
        </w:rPr>
        <w:t>Módulo de Proceso</w:t>
      </w:r>
      <w:r w:rsidRPr="006E6B8D">
        <w:rPr>
          <w:noProof/>
          <w:lang w:val="es-MX"/>
        </w:rPr>
        <w:tab/>
      </w:r>
      <w:r>
        <w:rPr>
          <w:noProof/>
        </w:rPr>
        <w:fldChar w:fldCharType="begin"/>
      </w:r>
      <w:r w:rsidRPr="006E6B8D">
        <w:rPr>
          <w:noProof/>
          <w:lang w:val="es-MX"/>
        </w:rPr>
        <w:instrText xml:space="preserve"> PAGEREF _Toc34121949 \h </w:instrText>
      </w:r>
      <w:r>
        <w:rPr>
          <w:noProof/>
        </w:rPr>
      </w:r>
      <w:r>
        <w:rPr>
          <w:noProof/>
        </w:rPr>
        <w:fldChar w:fldCharType="separate"/>
      </w:r>
      <w:r w:rsidR="00642BC3">
        <w:rPr>
          <w:noProof/>
          <w:lang w:val="es-MX"/>
        </w:rPr>
        <w:t>16</w:t>
      </w:r>
      <w:r>
        <w:rPr>
          <w:noProof/>
        </w:rPr>
        <w:fldChar w:fldCharType="end"/>
      </w:r>
    </w:p>
    <w:p w14:paraId="22230C78" w14:textId="74D5D4E9" w:rsidR="006E6B8D" w:rsidRDefault="006E6B8D">
      <w:pPr>
        <w:pStyle w:val="TOC1"/>
        <w:tabs>
          <w:tab w:val="left" w:pos="400"/>
          <w:tab w:val="right" w:leader="dot" w:pos="9710"/>
        </w:tabs>
        <w:rPr>
          <w:rFonts w:asciiTheme="minorHAnsi" w:eastAsiaTheme="minorEastAsia" w:hAnsiTheme="minorHAnsi" w:cstheme="minorBidi"/>
          <w:b w:val="0"/>
          <w:caps w:val="0"/>
          <w:noProof/>
          <w:sz w:val="22"/>
          <w:szCs w:val="22"/>
          <w:lang w:val="es-MX" w:eastAsia="es-MX"/>
        </w:rPr>
      </w:pPr>
      <w:r w:rsidRPr="005F42B1">
        <w:rPr>
          <w:noProof/>
          <w:lang w:val="es-MX"/>
        </w:rPr>
        <w:t>5.</w:t>
      </w:r>
      <w:r>
        <w:rPr>
          <w:rFonts w:asciiTheme="minorHAnsi" w:eastAsiaTheme="minorEastAsia" w:hAnsiTheme="minorHAnsi" w:cstheme="minorBidi"/>
          <w:b w:val="0"/>
          <w:caps w:val="0"/>
          <w:noProof/>
          <w:sz w:val="22"/>
          <w:szCs w:val="22"/>
          <w:lang w:val="es-MX" w:eastAsia="es-MX"/>
        </w:rPr>
        <w:tab/>
      </w:r>
      <w:r w:rsidRPr="005F42B1">
        <w:rPr>
          <w:noProof/>
          <w:lang w:val="es-MX"/>
        </w:rPr>
        <w:t>Especificaciones operativas por dispositivo</w:t>
      </w:r>
      <w:r w:rsidRPr="006E6B8D">
        <w:rPr>
          <w:noProof/>
          <w:lang w:val="es-MX"/>
        </w:rPr>
        <w:tab/>
      </w:r>
      <w:r>
        <w:rPr>
          <w:noProof/>
        </w:rPr>
        <w:fldChar w:fldCharType="begin"/>
      </w:r>
      <w:r w:rsidRPr="006E6B8D">
        <w:rPr>
          <w:noProof/>
          <w:lang w:val="es-MX"/>
        </w:rPr>
        <w:instrText xml:space="preserve"> PAGEREF _Toc34121950 \h </w:instrText>
      </w:r>
      <w:r>
        <w:rPr>
          <w:noProof/>
        </w:rPr>
      </w:r>
      <w:r>
        <w:rPr>
          <w:noProof/>
        </w:rPr>
        <w:fldChar w:fldCharType="separate"/>
      </w:r>
      <w:r w:rsidR="00642BC3">
        <w:rPr>
          <w:noProof/>
          <w:lang w:val="es-MX"/>
        </w:rPr>
        <w:t>19</w:t>
      </w:r>
      <w:r>
        <w:rPr>
          <w:noProof/>
        </w:rPr>
        <w:fldChar w:fldCharType="end"/>
      </w:r>
    </w:p>
    <w:p w14:paraId="35A20D2B" w14:textId="59A55B73"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5.1</w:t>
      </w:r>
      <w:r>
        <w:rPr>
          <w:rFonts w:asciiTheme="minorHAnsi" w:eastAsiaTheme="minorEastAsia" w:hAnsiTheme="minorHAnsi" w:cstheme="minorBidi"/>
          <w:smallCaps w:val="0"/>
          <w:noProof/>
          <w:sz w:val="22"/>
          <w:szCs w:val="22"/>
          <w:lang w:val="es-MX" w:eastAsia="es-MX"/>
        </w:rPr>
        <w:tab/>
      </w:r>
      <w:r w:rsidRPr="006E6B8D">
        <w:rPr>
          <w:noProof/>
          <w:lang w:val="es-MX"/>
        </w:rPr>
        <w:t>Nodo Sensor</w:t>
      </w:r>
      <w:r w:rsidRPr="006E6B8D">
        <w:rPr>
          <w:noProof/>
          <w:lang w:val="es-MX"/>
        </w:rPr>
        <w:tab/>
      </w:r>
      <w:r>
        <w:rPr>
          <w:noProof/>
        </w:rPr>
        <w:fldChar w:fldCharType="begin"/>
      </w:r>
      <w:r w:rsidRPr="006E6B8D">
        <w:rPr>
          <w:noProof/>
          <w:lang w:val="es-MX"/>
        </w:rPr>
        <w:instrText xml:space="preserve"> PAGEREF _Toc34121951 \h </w:instrText>
      </w:r>
      <w:r>
        <w:rPr>
          <w:noProof/>
        </w:rPr>
      </w:r>
      <w:r>
        <w:rPr>
          <w:noProof/>
        </w:rPr>
        <w:fldChar w:fldCharType="separate"/>
      </w:r>
      <w:r w:rsidR="00642BC3">
        <w:rPr>
          <w:noProof/>
          <w:lang w:val="es-MX"/>
        </w:rPr>
        <w:t>19</w:t>
      </w:r>
      <w:r>
        <w:rPr>
          <w:noProof/>
        </w:rPr>
        <w:fldChar w:fldCharType="end"/>
      </w:r>
    </w:p>
    <w:p w14:paraId="24DFFF97" w14:textId="4819B43C"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5.2</w:t>
      </w:r>
      <w:r>
        <w:rPr>
          <w:rFonts w:asciiTheme="minorHAnsi" w:eastAsiaTheme="minorEastAsia" w:hAnsiTheme="minorHAnsi" w:cstheme="minorBidi"/>
          <w:smallCaps w:val="0"/>
          <w:noProof/>
          <w:sz w:val="22"/>
          <w:szCs w:val="22"/>
          <w:lang w:val="es-MX" w:eastAsia="es-MX"/>
        </w:rPr>
        <w:tab/>
      </w:r>
      <w:r w:rsidRPr="006E6B8D">
        <w:rPr>
          <w:noProof/>
          <w:lang w:val="es-MX"/>
        </w:rPr>
        <w:t>Nodo Climático</w:t>
      </w:r>
      <w:r w:rsidRPr="006E6B8D">
        <w:rPr>
          <w:noProof/>
          <w:lang w:val="es-MX"/>
        </w:rPr>
        <w:tab/>
      </w:r>
      <w:r>
        <w:rPr>
          <w:noProof/>
        </w:rPr>
        <w:fldChar w:fldCharType="begin"/>
      </w:r>
      <w:r w:rsidRPr="006E6B8D">
        <w:rPr>
          <w:noProof/>
          <w:lang w:val="es-MX"/>
        </w:rPr>
        <w:instrText xml:space="preserve"> PAGEREF _Toc34121952 \h </w:instrText>
      </w:r>
      <w:r>
        <w:rPr>
          <w:noProof/>
        </w:rPr>
      </w:r>
      <w:r>
        <w:rPr>
          <w:noProof/>
        </w:rPr>
        <w:fldChar w:fldCharType="separate"/>
      </w:r>
      <w:r w:rsidR="00642BC3">
        <w:rPr>
          <w:noProof/>
          <w:lang w:val="es-MX"/>
        </w:rPr>
        <w:t>19</w:t>
      </w:r>
      <w:r>
        <w:rPr>
          <w:noProof/>
        </w:rPr>
        <w:fldChar w:fldCharType="end"/>
      </w:r>
    </w:p>
    <w:p w14:paraId="405D1CF2" w14:textId="11CE90DD"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5.3</w:t>
      </w:r>
      <w:r>
        <w:rPr>
          <w:rFonts w:asciiTheme="minorHAnsi" w:eastAsiaTheme="minorEastAsia" w:hAnsiTheme="minorHAnsi" w:cstheme="minorBidi"/>
          <w:smallCaps w:val="0"/>
          <w:noProof/>
          <w:sz w:val="22"/>
          <w:szCs w:val="22"/>
          <w:lang w:val="es-MX" w:eastAsia="es-MX"/>
        </w:rPr>
        <w:tab/>
      </w:r>
      <w:r w:rsidRPr="006E6B8D">
        <w:rPr>
          <w:noProof/>
          <w:lang w:val="es-MX"/>
        </w:rPr>
        <w:t>Nodo Actuador</w:t>
      </w:r>
      <w:r w:rsidRPr="006E6B8D">
        <w:rPr>
          <w:noProof/>
          <w:lang w:val="es-MX"/>
        </w:rPr>
        <w:tab/>
      </w:r>
      <w:r>
        <w:rPr>
          <w:noProof/>
        </w:rPr>
        <w:fldChar w:fldCharType="begin"/>
      </w:r>
      <w:r w:rsidRPr="006E6B8D">
        <w:rPr>
          <w:noProof/>
          <w:lang w:val="es-MX"/>
        </w:rPr>
        <w:instrText xml:space="preserve"> PAGEREF _Toc34121953 \h </w:instrText>
      </w:r>
      <w:r>
        <w:rPr>
          <w:noProof/>
        </w:rPr>
      </w:r>
      <w:r>
        <w:rPr>
          <w:noProof/>
        </w:rPr>
        <w:fldChar w:fldCharType="separate"/>
      </w:r>
      <w:r w:rsidR="00642BC3">
        <w:rPr>
          <w:noProof/>
          <w:lang w:val="es-MX"/>
        </w:rPr>
        <w:t>19</w:t>
      </w:r>
      <w:r>
        <w:rPr>
          <w:noProof/>
        </w:rPr>
        <w:fldChar w:fldCharType="end"/>
      </w:r>
    </w:p>
    <w:p w14:paraId="4F2C48A1" w14:textId="35F7891F"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5.4</w:t>
      </w:r>
      <w:r>
        <w:rPr>
          <w:rFonts w:asciiTheme="minorHAnsi" w:eastAsiaTheme="minorEastAsia" w:hAnsiTheme="minorHAnsi" w:cstheme="minorBidi"/>
          <w:smallCaps w:val="0"/>
          <w:noProof/>
          <w:sz w:val="22"/>
          <w:szCs w:val="22"/>
          <w:lang w:val="es-MX" w:eastAsia="es-MX"/>
        </w:rPr>
        <w:tab/>
      </w:r>
      <w:r w:rsidRPr="006E6B8D">
        <w:rPr>
          <w:noProof/>
          <w:lang w:val="es-MX"/>
        </w:rPr>
        <w:t>Nodo Repetidor</w:t>
      </w:r>
      <w:r w:rsidRPr="006E6B8D">
        <w:rPr>
          <w:noProof/>
          <w:lang w:val="es-MX"/>
        </w:rPr>
        <w:tab/>
      </w:r>
      <w:r>
        <w:rPr>
          <w:noProof/>
        </w:rPr>
        <w:fldChar w:fldCharType="begin"/>
      </w:r>
      <w:r w:rsidRPr="006E6B8D">
        <w:rPr>
          <w:noProof/>
          <w:lang w:val="es-MX"/>
        </w:rPr>
        <w:instrText xml:space="preserve"> PAGEREF _Toc34121954 \h </w:instrText>
      </w:r>
      <w:r>
        <w:rPr>
          <w:noProof/>
        </w:rPr>
      </w:r>
      <w:r>
        <w:rPr>
          <w:noProof/>
        </w:rPr>
        <w:fldChar w:fldCharType="separate"/>
      </w:r>
      <w:r w:rsidR="00642BC3">
        <w:rPr>
          <w:noProof/>
          <w:lang w:val="es-MX"/>
        </w:rPr>
        <w:t>20</w:t>
      </w:r>
      <w:r>
        <w:rPr>
          <w:noProof/>
        </w:rPr>
        <w:fldChar w:fldCharType="end"/>
      </w:r>
    </w:p>
    <w:p w14:paraId="70EB24B9" w14:textId="5E4CDC0F"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5.5</w:t>
      </w:r>
      <w:r>
        <w:rPr>
          <w:rFonts w:asciiTheme="minorHAnsi" w:eastAsiaTheme="minorEastAsia" w:hAnsiTheme="minorHAnsi" w:cstheme="minorBidi"/>
          <w:smallCaps w:val="0"/>
          <w:noProof/>
          <w:sz w:val="22"/>
          <w:szCs w:val="22"/>
          <w:lang w:val="es-MX" w:eastAsia="es-MX"/>
        </w:rPr>
        <w:tab/>
      </w:r>
      <w:r w:rsidRPr="006E6B8D">
        <w:rPr>
          <w:noProof/>
          <w:lang w:val="es-MX"/>
        </w:rPr>
        <w:t>Nodo Controlador</w:t>
      </w:r>
      <w:r w:rsidRPr="006E6B8D">
        <w:rPr>
          <w:noProof/>
          <w:lang w:val="es-MX"/>
        </w:rPr>
        <w:tab/>
      </w:r>
      <w:r>
        <w:rPr>
          <w:noProof/>
        </w:rPr>
        <w:fldChar w:fldCharType="begin"/>
      </w:r>
      <w:r w:rsidRPr="006E6B8D">
        <w:rPr>
          <w:noProof/>
          <w:lang w:val="es-MX"/>
        </w:rPr>
        <w:instrText xml:space="preserve"> PAGEREF _Toc34121955 \h </w:instrText>
      </w:r>
      <w:r>
        <w:rPr>
          <w:noProof/>
        </w:rPr>
      </w:r>
      <w:r>
        <w:rPr>
          <w:noProof/>
        </w:rPr>
        <w:fldChar w:fldCharType="separate"/>
      </w:r>
      <w:r w:rsidR="00642BC3">
        <w:rPr>
          <w:noProof/>
          <w:lang w:val="es-MX"/>
        </w:rPr>
        <w:t>20</w:t>
      </w:r>
      <w:r>
        <w:rPr>
          <w:noProof/>
        </w:rPr>
        <w:fldChar w:fldCharType="end"/>
      </w:r>
    </w:p>
    <w:p w14:paraId="07ECBE0E" w14:textId="1A6AB56B"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sidRPr="006E6B8D">
        <w:rPr>
          <w:noProof/>
          <w:lang w:val="es-MX"/>
        </w:rPr>
        <w:t>5.6</w:t>
      </w:r>
      <w:r>
        <w:rPr>
          <w:rFonts w:asciiTheme="minorHAnsi" w:eastAsiaTheme="minorEastAsia" w:hAnsiTheme="minorHAnsi" w:cstheme="minorBidi"/>
          <w:smallCaps w:val="0"/>
          <w:noProof/>
          <w:sz w:val="22"/>
          <w:szCs w:val="22"/>
          <w:lang w:val="es-MX" w:eastAsia="es-MX"/>
        </w:rPr>
        <w:tab/>
      </w:r>
      <w:r w:rsidRPr="006E6B8D">
        <w:rPr>
          <w:noProof/>
          <w:lang w:val="es-MX"/>
        </w:rPr>
        <w:t>Servidor de datos</w:t>
      </w:r>
      <w:r w:rsidRPr="006E6B8D">
        <w:rPr>
          <w:noProof/>
          <w:lang w:val="es-MX"/>
        </w:rPr>
        <w:tab/>
      </w:r>
      <w:r>
        <w:rPr>
          <w:noProof/>
        </w:rPr>
        <w:fldChar w:fldCharType="begin"/>
      </w:r>
      <w:r w:rsidRPr="006E6B8D">
        <w:rPr>
          <w:noProof/>
          <w:lang w:val="es-MX"/>
        </w:rPr>
        <w:instrText xml:space="preserve"> PAGEREF _Toc34121956 \h </w:instrText>
      </w:r>
      <w:r>
        <w:rPr>
          <w:noProof/>
        </w:rPr>
      </w:r>
      <w:r>
        <w:rPr>
          <w:noProof/>
        </w:rPr>
        <w:fldChar w:fldCharType="separate"/>
      </w:r>
      <w:r w:rsidR="00642BC3">
        <w:rPr>
          <w:noProof/>
          <w:lang w:val="es-MX"/>
        </w:rPr>
        <w:t>22</w:t>
      </w:r>
      <w:r>
        <w:rPr>
          <w:noProof/>
        </w:rPr>
        <w:fldChar w:fldCharType="end"/>
      </w:r>
    </w:p>
    <w:p w14:paraId="2043C17B" w14:textId="4C062C89" w:rsidR="006E6B8D" w:rsidRDefault="006E6B8D">
      <w:pPr>
        <w:pStyle w:val="TOC2"/>
        <w:tabs>
          <w:tab w:val="left" w:pos="800"/>
          <w:tab w:val="right" w:leader="dot" w:pos="9710"/>
        </w:tabs>
        <w:rPr>
          <w:rFonts w:asciiTheme="minorHAnsi" w:eastAsiaTheme="minorEastAsia" w:hAnsiTheme="minorHAnsi" w:cstheme="minorBidi"/>
          <w:smallCaps w:val="0"/>
          <w:noProof/>
          <w:sz w:val="22"/>
          <w:szCs w:val="22"/>
          <w:lang w:val="es-MX" w:eastAsia="es-MX"/>
        </w:rPr>
      </w:pPr>
      <w:r>
        <w:rPr>
          <w:noProof/>
        </w:rPr>
        <w:t>5.7</w:t>
      </w:r>
      <w:r>
        <w:rPr>
          <w:rFonts w:asciiTheme="minorHAnsi" w:eastAsiaTheme="minorEastAsia" w:hAnsiTheme="minorHAnsi" w:cstheme="minorBidi"/>
          <w:smallCaps w:val="0"/>
          <w:noProof/>
          <w:sz w:val="22"/>
          <w:szCs w:val="22"/>
          <w:lang w:val="es-MX" w:eastAsia="es-MX"/>
        </w:rPr>
        <w:tab/>
      </w:r>
      <w:r>
        <w:rPr>
          <w:noProof/>
        </w:rPr>
        <w:t>Aplicaciones del Usuario</w:t>
      </w:r>
      <w:r>
        <w:rPr>
          <w:noProof/>
        </w:rPr>
        <w:tab/>
      </w:r>
      <w:r>
        <w:rPr>
          <w:noProof/>
        </w:rPr>
        <w:fldChar w:fldCharType="begin"/>
      </w:r>
      <w:r>
        <w:rPr>
          <w:noProof/>
        </w:rPr>
        <w:instrText xml:space="preserve"> PAGEREF _Toc34121957 \h </w:instrText>
      </w:r>
      <w:r>
        <w:rPr>
          <w:noProof/>
        </w:rPr>
      </w:r>
      <w:r>
        <w:rPr>
          <w:noProof/>
        </w:rPr>
        <w:fldChar w:fldCharType="separate"/>
      </w:r>
      <w:r w:rsidR="00642BC3">
        <w:rPr>
          <w:noProof/>
        </w:rPr>
        <w:t>24</w:t>
      </w:r>
      <w:r>
        <w:rPr>
          <w:noProof/>
        </w:rPr>
        <w:fldChar w:fldCharType="end"/>
      </w:r>
    </w:p>
    <w:p w14:paraId="62624D78" w14:textId="77777777" w:rsidR="00CF5D3C" w:rsidRPr="002E76CA" w:rsidRDefault="00CF5D3C">
      <w:pPr>
        <w:tabs>
          <w:tab w:val="left" w:pos="90"/>
        </w:tabs>
        <w:ind w:hanging="1350"/>
        <w:rPr>
          <w:sz w:val="24"/>
          <w:lang w:val="es-MX"/>
        </w:rPr>
      </w:pPr>
      <w:r>
        <w:rPr>
          <w:rFonts w:ascii="Times New Roman" w:hAnsi="Times New Roman"/>
          <w:b/>
          <w:smallCaps/>
          <w:sz w:val="24"/>
        </w:rPr>
        <w:fldChar w:fldCharType="end"/>
      </w:r>
    </w:p>
    <w:p w14:paraId="7042E0DD" w14:textId="77777777" w:rsidR="00CF5D3C" w:rsidRPr="002E76CA" w:rsidRDefault="00CF5D3C">
      <w:pPr>
        <w:tabs>
          <w:tab w:val="left" w:pos="90"/>
        </w:tabs>
        <w:ind w:hanging="1350"/>
        <w:rPr>
          <w:sz w:val="24"/>
          <w:lang w:val="es-MX"/>
        </w:rPr>
      </w:pPr>
    </w:p>
    <w:p w14:paraId="50B96A2E" w14:textId="77777777" w:rsidR="00CF5D3C" w:rsidRDefault="003113CA">
      <w:pPr>
        <w:pStyle w:val="Heading1"/>
        <w:pageBreakBefore/>
      </w:pPr>
      <w:bookmarkStart w:id="5" w:name="_Toc34121933"/>
      <w:bookmarkEnd w:id="2"/>
      <w:bookmarkEnd w:id="3"/>
      <w:bookmarkEnd w:id="4"/>
      <w:r>
        <w:lastRenderedPageBreak/>
        <w:t>Introducción</w:t>
      </w:r>
      <w:bookmarkEnd w:id="5"/>
    </w:p>
    <w:p w14:paraId="742B5620" w14:textId="77777777" w:rsidR="00CF5D3C" w:rsidRDefault="003113CA">
      <w:pPr>
        <w:pStyle w:val="Heading2"/>
      </w:pPr>
      <w:bookmarkStart w:id="6" w:name="_Toc34121934"/>
      <w:r>
        <w:t>Alcance</w:t>
      </w:r>
      <w:bookmarkEnd w:id="6"/>
    </w:p>
    <w:p w14:paraId="3D940DA6" w14:textId="77777777" w:rsidR="009F6F5B" w:rsidRDefault="009F6F5B" w:rsidP="003113CA">
      <w:pPr>
        <w:jc w:val="both"/>
        <w:rPr>
          <w:snapToGrid w:val="0"/>
          <w:lang w:val="es-MX"/>
        </w:rPr>
      </w:pPr>
    </w:p>
    <w:p w14:paraId="73DC753D" w14:textId="77777777" w:rsidR="003113CA" w:rsidRDefault="009B12DD" w:rsidP="003113CA">
      <w:pPr>
        <w:jc w:val="both"/>
        <w:rPr>
          <w:snapToGrid w:val="0"/>
          <w:lang w:val="es-MX"/>
        </w:rPr>
      </w:pPr>
      <w:r>
        <w:rPr>
          <w:snapToGrid w:val="0"/>
          <w:lang w:val="es-MX"/>
        </w:rPr>
        <w:t xml:space="preserve">Las especificaciones funcionales del sistema definen las características que el prototipo debe tener con la finalidad de cumplir los objetivos del proyecto. Las especificaciones funcionales toman como base la arquitectura del sistema, y en conjunto con este establecen los lineamientos a seguir en el diseño modular del proyecto </w:t>
      </w:r>
      <w:r w:rsidR="003113CA">
        <w:rPr>
          <w:snapToGrid w:val="0"/>
          <w:lang w:val="es-MX"/>
        </w:rPr>
        <w:t>“</w:t>
      </w:r>
      <w:r w:rsidR="003113CA" w:rsidRPr="003113CA">
        <w:rPr>
          <w:snapToGrid w:val="0"/>
          <w:lang w:val="es-MX"/>
        </w:rPr>
        <w:t>Automatización para el uso eficiente del agua en sistemas de riego agrícola</w:t>
      </w:r>
      <w:r w:rsidR="003113CA">
        <w:rPr>
          <w:snapToGrid w:val="0"/>
          <w:lang w:val="es-MX"/>
        </w:rPr>
        <w:t xml:space="preserve">”. </w:t>
      </w:r>
    </w:p>
    <w:p w14:paraId="6B8AA07D" w14:textId="77777777" w:rsidR="00631BC3" w:rsidRPr="003113CA" w:rsidRDefault="00631BC3" w:rsidP="003113CA">
      <w:pPr>
        <w:jc w:val="both"/>
        <w:rPr>
          <w:snapToGrid w:val="0"/>
          <w:lang w:val="es-MX"/>
        </w:rPr>
      </w:pPr>
    </w:p>
    <w:p w14:paraId="403BDB03" w14:textId="77777777" w:rsidR="00E136EA" w:rsidRDefault="00332BCB" w:rsidP="00E136EA">
      <w:pPr>
        <w:pStyle w:val="Heading2"/>
      </w:pPr>
      <w:r>
        <w:rPr>
          <w:vanish/>
        </w:rPr>
        <w:t xml:space="preserve">Software </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bookmarkStart w:id="7" w:name="_Toc34121935"/>
      <w:r w:rsidR="003113CA">
        <w:t>Propósito</w:t>
      </w:r>
      <w:bookmarkEnd w:id="7"/>
    </w:p>
    <w:p w14:paraId="534DE8D1" w14:textId="77777777" w:rsidR="009F6F5B" w:rsidRDefault="009F6F5B" w:rsidP="00E0768A">
      <w:pPr>
        <w:jc w:val="both"/>
        <w:rPr>
          <w:snapToGrid w:val="0"/>
          <w:lang w:val="es-MX"/>
        </w:rPr>
      </w:pPr>
    </w:p>
    <w:p w14:paraId="6EE974E3" w14:textId="77777777" w:rsidR="009B12DD" w:rsidRDefault="00631BC3" w:rsidP="00631BC3">
      <w:pPr>
        <w:jc w:val="both"/>
        <w:rPr>
          <w:snapToGrid w:val="0"/>
          <w:lang w:val="es-MX"/>
        </w:rPr>
      </w:pPr>
      <w:r>
        <w:rPr>
          <w:snapToGrid w:val="0"/>
          <w:lang w:val="es-MX"/>
        </w:rPr>
        <w:t>Este documento tiene como propósito describir los requerimientos funcionales del sistema. Se entiende por requerimiento funcional a los servicios que debe de ofrecer el sistema desde la perspectiva del usuario.</w:t>
      </w:r>
    </w:p>
    <w:p w14:paraId="0D3615F0" w14:textId="77777777" w:rsidR="00631BC3" w:rsidRPr="00434B1E" w:rsidRDefault="00631BC3" w:rsidP="00631BC3">
      <w:pPr>
        <w:jc w:val="both"/>
        <w:rPr>
          <w:lang w:val="es-MX"/>
        </w:rPr>
      </w:pPr>
    </w:p>
    <w:p w14:paraId="6EF45A32" w14:textId="77777777" w:rsidR="00401B52" w:rsidRDefault="00401B52" w:rsidP="00401B52">
      <w:pPr>
        <w:pStyle w:val="Heading2"/>
      </w:pPr>
      <w:bookmarkStart w:id="8" w:name="_Toc34121936"/>
      <w:r>
        <w:t>Financiamiento del proyecto</w:t>
      </w:r>
      <w:bookmarkEnd w:id="8"/>
    </w:p>
    <w:p w14:paraId="2F353157" w14:textId="77777777" w:rsidR="009F6F5B" w:rsidRDefault="009F6F5B" w:rsidP="00401B52">
      <w:pPr>
        <w:jc w:val="both"/>
        <w:rPr>
          <w:snapToGrid w:val="0"/>
          <w:lang w:val="es-MX"/>
        </w:rPr>
      </w:pPr>
    </w:p>
    <w:p w14:paraId="26B2B624" w14:textId="77777777" w:rsidR="00401B52" w:rsidRPr="00401B52" w:rsidRDefault="00401B52" w:rsidP="00401B52">
      <w:pPr>
        <w:jc w:val="both"/>
        <w:rPr>
          <w:snapToGrid w:val="0"/>
          <w:lang w:val="es-MX"/>
        </w:rPr>
      </w:pPr>
      <w:r w:rsidRPr="00401B52">
        <w:rPr>
          <w:snapToGrid w:val="0"/>
          <w:lang w:val="es-MX"/>
        </w:rPr>
        <w:t xml:space="preserve">Este proyecto es financiado por el Fondo Mixto de Fomento a la Investigación Científica y Tecnológica CONACyT – Gobierno del Estado de Chihuahua, </w:t>
      </w:r>
      <w:r>
        <w:rPr>
          <w:snapToGrid w:val="0"/>
          <w:lang w:val="es-MX"/>
        </w:rPr>
        <w:t>en conjunto con el Instituto Tecnológico y de Estudios Superiores de Monterrey, Campus Chihuahua.</w:t>
      </w:r>
      <w:r w:rsidR="00B52B12">
        <w:rPr>
          <w:snapToGrid w:val="0"/>
          <w:lang w:val="es-MX"/>
        </w:rPr>
        <w:t xml:space="preserve"> También se obtuvo financiamiento de Grupo Cementos de Chihuahua a través de su iniciativa “Construyamos un Chihuahua Sustentable”.</w:t>
      </w:r>
    </w:p>
    <w:p w14:paraId="31024D42" w14:textId="77777777" w:rsidR="006E16D9" w:rsidRDefault="00401B52" w:rsidP="006E16D9">
      <w:pPr>
        <w:pStyle w:val="Heading2"/>
      </w:pPr>
      <w:bookmarkStart w:id="9" w:name="_Toc34121937"/>
      <w:r>
        <w:t>Resumen Ejecutivo</w:t>
      </w:r>
      <w:bookmarkEnd w:id="9"/>
    </w:p>
    <w:p w14:paraId="405AB013" w14:textId="77777777" w:rsidR="009F6F5B" w:rsidRDefault="009F6F5B" w:rsidP="00526EF5">
      <w:pPr>
        <w:jc w:val="both"/>
        <w:rPr>
          <w:snapToGrid w:val="0"/>
          <w:color w:val="000000"/>
          <w:lang w:val="es-MX"/>
        </w:rPr>
      </w:pPr>
    </w:p>
    <w:p w14:paraId="72218D3C" w14:textId="77777777" w:rsidR="00401B52" w:rsidRDefault="00401B52" w:rsidP="00526EF5">
      <w:pPr>
        <w:jc w:val="both"/>
        <w:rPr>
          <w:snapToGrid w:val="0"/>
          <w:color w:val="000000"/>
          <w:lang w:val="es-MX"/>
        </w:rPr>
      </w:pPr>
      <w:r w:rsidRPr="00401B52">
        <w:rPr>
          <w:snapToGrid w:val="0"/>
          <w:color w:val="000000"/>
          <w:lang w:val="es-MX"/>
        </w:rPr>
        <w:t>En el estado de Chihuahua se registra una precipitación promedio anual muy baja (inferior a 420 mm), lo que lo ubica entre las primeras cuatro entidades federativas que registran las precipitacione</w:t>
      </w:r>
      <w:r w:rsidR="009F6F5B">
        <w:rPr>
          <w:snapToGrid w:val="0"/>
          <w:color w:val="000000"/>
          <w:lang w:val="es-MX"/>
        </w:rPr>
        <w:t>s más bajas a nivel nacional</w:t>
      </w:r>
      <w:r w:rsidRPr="00401B52">
        <w:rPr>
          <w:snapToGrid w:val="0"/>
          <w:color w:val="000000"/>
          <w:lang w:val="es-MX"/>
        </w:rPr>
        <w:t>. Debido a esto, la cantidad de agua disponible es generalmente insuficiente para cubrir las necesidades de uso cotidiano, e impacta seriamente en la recarga de cuerpos de agua y acuíferos subterráneos. Adicionalmente Chihuahua ha sido afectado por eventos de sequía, ocasionando pérdidas considerables principalmente en el se</w:t>
      </w:r>
      <w:r w:rsidR="009F6F5B">
        <w:rPr>
          <w:snapToGrid w:val="0"/>
          <w:color w:val="000000"/>
          <w:lang w:val="es-MX"/>
        </w:rPr>
        <w:t>ctor agropecuario y forestal</w:t>
      </w:r>
      <w:r w:rsidRPr="00401B52">
        <w:rPr>
          <w:snapToGrid w:val="0"/>
          <w:color w:val="000000"/>
          <w:lang w:val="es-MX"/>
        </w:rPr>
        <w:t xml:space="preserve">. Algunos de los factores que hacen que cada día crezca la vulnerabilidad a la sequía, son: los procesos de urbanización, el crecimiento poblacional, el desarrollo de la agricultura, ganadería e industria, el mayor consumo de energía, los mayores requerimientos de agua para consumo humano, y la reducción en la disponibilidad de agua de la calidad requerida para ciertos usos.  </w:t>
      </w:r>
    </w:p>
    <w:p w14:paraId="0C3429D1" w14:textId="77777777" w:rsidR="00401B52" w:rsidRDefault="00401B52" w:rsidP="00526EF5">
      <w:pPr>
        <w:jc w:val="both"/>
        <w:rPr>
          <w:snapToGrid w:val="0"/>
          <w:color w:val="000000"/>
          <w:lang w:val="es-MX"/>
        </w:rPr>
      </w:pPr>
    </w:p>
    <w:p w14:paraId="4834E382" w14:textId="77777777" w:rsidR="00401B52" w:rsidRPr="00401B52" w:rsidRDefault="00401B52" w:rsidP="00401B52">
      <w:pPr>
        <w:jc w:val="both"/>
        <w:rPr>
          <w:snapToGrid w:val="0"/>
          <w:color w:val="000000"/>
          <w:lang w:val="es-MX"/>
        </w:rPr>
      </w:pPr>
      <w:r w:rsidRPr="00401B52">
        <w:rPr>
          <w:snapToGrid w:val="0"/>
          <w:color w:val="000000"/>
          <w:lang w:val="es-MX"/>
        </w:rPr>
        <w:t>El concepto de “uso eficiente de agua” incluye cualquier medida que reduzca la cantidad que se utiliza por unidad de cualquier actividad, y que favorezca el mantenimiento o mejoram</w:t>
      </w:r>
      <w:r w:rsidR="009F6F5B">
        <w:rPr>
          <w:snapToGrid w:val="0"/>
          <w:color w:val="000000"/>
          <w:lang w:val="es-MX"/>
        </w:rPr>
        <w:t>iento de la calidad del agua</w:t>
      </w:r>
      <w:r w:rsidRPr="00401B52">
        <w:rPr>
          <w:snapToGrid w:val="0"/>
          <w:color w:val="000000"/>
          <w:lang w:val="es-MX"/>
        </w:rPr>
        <w:t>. Específicamente el sector agrícola representa el mayor consumidor de agua en Chihuahua, ya que se estima que requiere alrededor</w:t>
      </w:r>
      <w:r w:rsidR="009F6F5B">
        <w:rPr>
          <w:snapToGrid w:val="0"/>
          <w:color w:val="000000"/>
          <w:lang w:val="es-MX"/>
        </w:rPr>
        <w:t xml:space="preserve"> del 85% del agua disponible</w:t>
      </w:r>
      <w:r w:rsidRPr="00401B52">
        <w:rPr>
          <w:snapToGrid w:val="0"/>
          <w:color w:val="000000"/>
          <w:lang w:val="es-MX"/>
        </w:rPr>
        <w:t xml:space="preserve">. Deficiencias en la extracción, conducción y uso del agua, son las mayores causantes del desperdicio de este vital líquido y de la insuficiencia de humedad en el suelo que reduce o nulifica el desarrollo vegetativo. </w:t>
      </w:r>
    </w:p>
    <w:p w14:paraId="3008CEFD" w14:textId="77777777" w:rsidR="00401B52" w:rsidRPr="00401B52" w:rsidRDefault="00401B52" w:rsidP="00401B52">
      <w:pPr>
        <w:jc w:val="both"/>
        <w:rPr>
          <w:snapToGrid w:val="0"/>
          <w:color w:val="000000"/>
          <w:lang w:val="es-MX"/>
        </w:rPr>
      </w:pPr>
    </w:p>
    <w:p w14:paraId="5CF994CD" w14:textId="77777777" w:rsidR="00401B52" w:rsidRDefault="00401B52" w:rsidP="00401B52">
      <w:pPr>
        <w:jc w:val="both"/>
        <w:rPr>
          <w:snapToGrid w:val="0"/>
          <w:color w:val="000000"/>
          <w:lang w:val="es-MX"/>
        </w:rPr>
      </w:pPr>
      <w:r w:rsidRPr="00401B52">
        <w:rPr>
          <w:snapToGrid w:val="0"/>
          <w:color w:val="000000"/>
          <w:lang w:val="es-MX"/>
        </w:rPr>
        <w:t>Actualmente, los sistemas de irrigación automáticos ofrecidos por el mercado al sector agrícola, se basan en la definición de períodos de tiempo para el uso de agua de riego, sin embargo no se consideran otros factores como humedad de la tierra, salinidad del suelo, intensidad de la luz solar, temperatura ambiente, necesidad de agua por pa</w:t>
      </w:r>
      <w:r w:rsidR="009F6F5B">
        <w:rPr>
          <w:snapToGrid w:val="0"/>
          <w:color w:val="000000"/>
          <w:lang w:val="es-MX"/>
        </w:rPr>
        <w:t>rte del cultivo, entre otros</w:t>
      </w:r>
      <w:r w:rsidRPr="00401B52">
        <w:rPr>
          <w:snapToGrid w:val="0"/>
          <w:color w:val="000000"/>
          <w:lang w:val="es-MX"/>
        </w:rPr>
        <w:t xml:space="preserve">. Por la tanto la eficiencia lograda por estos sistemas puede ser mejorada al considerar todos los elementos críticos que conforman un proceso de irrigación. Se estima que el </w:t>
      </w:r>
      <w:r w:rsidRPr="00401B52">
        <w:rPr>
          <w:snapToGrid w:val="0"/>
          <w:color w:val="000000"/>
          <w:lang w:val="es-MX"/>
        </w:rPr>
        <w:lastRenderedPageBreak/>
        <w:t>promedio mundial de eficiencia en el uso del agua, aún con estos sistemas, es de entre un 40% a un 50%. Es decir, entre el 60% a 50% del agua de riego se desperdicia.</w:t>
      </w:r>
    </w:p>
    <w:p w14:paraId="6DCE74F4" w14:textId="77777777" w:rsidR="00401B52" w:rsidRDefault="00401B52" w:rsidP="00401B52">
      <w:pPr>
        <w:jc w:val="both"/>
        <w:rPr>
          <w:snapToGrid w:val="0"/>
          <w:color w:val="000000"/>
          <w:lang w:val="es-MX"/>
        </w:rPr>
      </w:pPr>
    </w:p>
    <w:p w14:paraId="2469B7D8" w14:textId="77777777" w:rsidR="00401B52" w:rsidRPr="00401B52" w:rsidRDefault="00401B52" w:rsidP="00401B52">
      <w:pPr>
        <w:jc w:val="both"/>
        <w:rPr>
          <w:snapToGrid w:val="0"/>
          <w:color w:val="000000"/>
          <w:lang w:val="es-MX"/>
        </w:rPr>
      </w:pPr>
      <w:r w:rsidRPr="00401B52">
        <w:rPr>
          <w:snapToGrid w:val="0"/>
          <w:color w:val="000000"/>
          <w:lang w:val="es-MX"/>
        </w:rPr>
        <w:t>Los principales beneficios que se obtendrán a partir de la implementación del proyecto son:</w:t>
      </w:r>
    </w:p>
    <w:p w14:paraId="06BE8F0C"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Incrementar la eficiencia en el uso de agua en comparación con los sistemas actuales de riego agrícola.</w:t>
      </w:r>
    </w:p>
    <w:p w14:paraId="57826DF7"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Reducir el consumo de energía eléctrica utilizado en los sistemas de riego actuales.</w:t>
      </w:r>
    </w:p>
    <w:p w14:paraId="41C175D2" w14:textId="77777777" w:rsidR="00401B52" w:rsidRPr="00401B52" w:rsidRDefault="00401B52" w:rsidP="009D1DB0">
      <w:pPr>
        <w:pStyle w:val="ListParagraph"/>
        <w:numPr>
          <w:ilvl w:val="0"/>
          <w:numId w:val="10"/>
        </w:numPr>
        <w:jc w:val="both"/>
        <w:rPr>
          <w:snapToGrid w:val="0"/>
          <w:color w:val="000000"/>
          <w:lang w:val="es-MX"/>
        </w:rPr>
      </w:pPr>
      <w:r w:rsidRPr="00401B52">
        <w:rPr>
          <w:snapToGrid w:val="0"/>
          <w:color w:val="000000"/>
          <w:lang w:val="es-MX"/>
        </w:rPr>
        <w:t>Detectar oportunamente fugas de agua y fallas en general del sistema de riego, mediante un sistema de monitoreo y supervisión.</w:t>
      </w:r>
    </w:p>
    <w:p w14:paraId="35D1D201" w14:textId="77777777" w:rsidR="00CB4682" w:rsidRPr="00401B52" w:rsidRDefault="00CB4682" w:rsidP="00526EF5">
      <w:pPr>
        <w:jc w:val="both"/>
        <w:rPr>
          <w:snapToGrid w:val="0"/>
          <w:color w:val="000000"/>
          <w:lang w:val="es-MX"/>
        </w:rPr>
      </w:pPr>
    </w:p>
    <w:p w14:paraId="4D724C99" w14:textId="77777777" w:rsidR="00401B52" w:rsidRPr="00401B52" w:rsidRDefault="00401B52" w:rsidP="00526EF5">
      <w:pPr>
        <w:jc w:val="both"/>
        <w:rPr>
          <w:snapToGrid w:val="0"/>
          <w:color w:val="000000"/>
          <w:lang w:val="es-MX"/>
        </w:rPr>
      </w:pPr>
      <w:r w:rsidRPr="00401B52">
        <w:rPr>
          <w:snapToGrid w:val="0"/>
          <w:color w:val="000000"/>
          <w:lang w:val="es-MX"/>
        </w:rPr>
        <w:t>La realización de este proyecto requiere un enfoque multidisciplinario, por lo que se formarán tres equipos de trabajo: (1) equipo de procesos de riego y uso de suelos de cultivo, (2) equipo de control y adquisición de datos, y (3) equipo de sistemas de informa</w:t>
      </w:r>
      <w:r w:rsidR="00A26CBD">
        <w:rPr>
          <w:snapToGrid w:val="0"/>
          <w:color w:val="000000"/>
          <w:lang w:val="es-MX"/>
        </w:rPr>
        <w:t xml:space="preserve">ción y comunicación de datos. </w:t>
      </w:r>
      <w:r w:rsidRPr="00401B52">
        <w:rPr>
          <w:snapToGrid w:val="0"/>
          <w:color w:val="000000"/>
          <w:lang w:val="es-MX"/>
        </w:rPr>
        <w:t xml:space="preserve">Como resultado final del proyecto se implementará un prototipo funcional de un sistema de riego automático con información de tiempo real capaz de proveer sus servicios en al menos una hectárea de suelo agrícola. El prototipo debe ser capaz de demostrar en campo los beneficios que ofrece el proyecto.    </w:t>
      </w:r>
    </w:p>
    <w:p w14:paraId="34F17A6D" w14:textId="77777777" w:rsidR="00E136EA" w:rsidRDefault="00A26CBD" w:rsidP="00E136EA">
      <w:pPr>
        <w:pStyle w:val="Heading2"/>
        <w:tabs>
          <w:tab w:val="num" w:pos="576"/>
        </w:tabs>
        <w:spacing w:before="362" w:after="43"/>
        <w:ind w:left="576" w:hanging="576"/>
        <w:jc w:val="both"/>
      </w:pPr>
      <w:bookmarkStart w:id="10" w:name="_Toc34121938"/>
      <w:r>
        <w:t>Definiciones y acrónimos</w:t>
      </w:r>
      <w:bookmarkEnd w:id="10"/>
    </w:p>
    <w:p w14:paraId="2EF27034" w14:textId="77777777" w:rsidR="00E136EA" w:rsidRDefault="00A26CBD" w:rsidP="00E136EA">
      <w:pPr>
        <w:pStyle w:val="Heading3"/>
        <w:keepNext/>
        <w:widowControl w:val="0"/>
        <w:tabs>
          <w:tab w:val="num" w:pos="720"/>
        </w:tabs>
        <w:spacing w:before="340" w:after="0"/>
        <w:ind w:left="720" w:hanging="720"/>
        <w:jc w:val="both"/>
        <w:rPr>
          <w:snapToGrid w:val="0"/>
        </w:rPr>
      </w:pPr>
      <w:bookmarkStart w:id="11" w:name="_Toc34121939"/>
      <w:r>
        <w:rPr>
          <w:snapToGrid w:val="0"/>
        </w:rPr>
        <w:t>Definiciones</w:t>
      </w:r>
      <w:bookmarkEnd w:id="11"/>
    </w:p>
    <w:p w14:paraId="25C7551B" w14:textId="77777777" w:rsidR="00E136EA" w:rsidRDefault="00E136EA" w:rsidP="00E136EA">
      <w:pPr>
        <w:pStyle w:val="para"/>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4" w:type="dxa"/>
          <w:right w:w="94" w:type="dxa"/>
        </w:tblCellMar>
        <w:tblLook w:val="0000" w:firstRow="0" w:lastRow="0" w:firstColumn="0" w:lastColumn="0" w:noHBand="0" w:noVBand="0"/>
      </w:tblPr>
      <w:tblGrid>
        <w:gridCol w:w="2262"/>
        <w:gridCol w:w="6377"/>
      </w:tblGrid>
      <w:tr w:rsidR="00E136EA" w14:paraId="77E28C6A" w14:textId="77777777" w:rsidTr="00A26CBD">
        <w:tc>
          <w:tcPr>
            <w:tcW w:w="2262" w:type="dxa"/>
          </w:tcPr>
          <w:p w14:paraId="6B18BAF5" w14:textId="77777777" w:rsidR="00E136EA" w:rsidRPr="00E0768A" w:rsidRDefault="00A26CBD" w:rsidP="00A41221">
            <w:pPr>
              <w:pStyle w:val="TableHeading"/>
              <w:jc w:val="center"/>
              <w:rPr>
                <w:rFonts w:cs="Arial"/>
              </w:rPr>
            </w:pPr>
            <w:r>
              <w:rPr>
                <w:rFonts w:cs="Arial"/>
              </w:rPr>
              <w:t>Término</w:t>
            </w:r>
          </w:p>
        </w:tc>
        <w:tc>
          <w:tcPr>
            <w:tcW w:w="6377" w:type="dxa"/>
          </w:tcPr>
          <w:p w14:paraId="2EC93427" w14:textId="77777777" w:rsidR="00E136EA" w:rsidRPr="00E0768A" w:rsidRDefault="00A26CBD" w:rsidP="00A41221">
            <w:pPr>
              <w:pStyle w:val="TableHeading"/>
              <w:jc w:val="center"/>
              <w:rPr>
                <w:rFonts w:cs="Arial"/>
              </w:rPr>
            </w:pPr>
            <w:r>
              <w:rPr>
                <w:rFonts w:cs="Arial"/>
              </w:rPr>
              <w:t>Definición</w:t>
            </w:r>
          </w:p>
        </w:tc>
      </w:tr>
      <w:tr w:rsidR="00D93579" w14:paraId="280CB8E2" w14:textId="77777777" w:rsidTr="00A26CBD">
        <w:tc>
          <w:tcPr>
            <w:tcW w:w="2262" w:type="dxa"/>
          </w:tcPr>
          <w:p w14:paraId="4931ACF4" w14:textId="77777777" w:rsidR="00D93579" w:rsidRPr="00E0768A" w:rsidRDefault="00D93579" w:rsidP="00D93579">
            <w:pPr>
              <w:pStyle w:val="TableText"/>
              <w:ind w:left="0"/>
              <w:rPr>
                <w:rFonts w:cs="Arial"/>
              </w:rPr>
            </w:pPr>
            <w:r>
              <w:rPr>
                <w:rFonts w:cs="Arial"/>
              </w:rPr>
              <w:t>Evapotranspiración</w:t>
            </w:r>
          </w:p>
        </w:tc>
        <w:tc>
          <w:tcPr>
            <w:tcW w:w="6377" w:type="dxa"/>
          </w:tcPr>
          <w:p w14:paraId="11C4DC98" w14:textId="77777777" w:rsidR="00D93579" w:rsidRPr="00A26CBD" w:rsidRDefault="00D93579" w:rsidP="00D93579">
            <w:pPr>
              <w:pStyle w:val="TableText"/>
              <w:ind w:left="0"/>
              <w:rPr>
                <w:rFonts w:cs="Arial"/>
                <w:lang w:val="es-MX"/>
              </w:rPr>
            </w:pPr>
            <w:r w:rsidRPr="00A26CBD">
              <w:rPr>
                <w:rFonts w:cs="Arial"/>
                <w:lang w:val="es-MX"/>
              </w:rPr>
              <w:t>Representa el agua perdida causada por la evaporaci</w:t>
            </w:r>
            <w:r>
              <w:rPr>
                <w:rFonts w:cs="Arial"/>
                <w:lang w:val="es-MX"/>
              </w:rPr>
              <w:t>ón en la superficie de la tierra y por la transpiración del cultivo.</w:t>
            </w:r>
          </w:p>
          <w:p w14:paraId="484F5F6D" w14:textId="77777777" w:rsidR="00D93579" w:rsidRPr="00E0768A" w:rsidRDefault="00D93579" w:rsidP="00D93579">
            <w:pPr>
              <w:pStyle w:val="TableText"/>
              <w:ind w:left="0"/>
              <w:rPr>
                <w:rFonts w:cs="Arial"/>
              </w:rPr>
            </w:pPr>
            <w:r>
              <w:rPr>
                <w:rFonts w:cs="Arial"/>
              </w:rPr>
              <w:t>R</w:t>
            </w:r>
            <w:r w:rsidRPr="006E042B">
              <w:rPr>
                <w:rFonts w:cs="Arial"/>
              </w:rPr>
              <w:t>epresents the water lost caused by soil surface evaporation and crop transpiration</w:t>
            </w:r>
          </w:p>
        </w:tc>
      </w:tr>
      <w:tr w:rsidR="00D93579" w:rsidRPr="00642BC3" w14:paraId="77C72939" w14:textId="77777777" w:rsidTr="00A26CBD">
        <w:tc>
          <w:tcPr>
            <w:tcW w:w="2262" w:type="dxa"/>
          </w:tcPr>
          <w:p w14:paraId="0B1D793E" w14:textId="77777777" w:rsidR="00D93579" w:rsidRPr="00E0768A" w:rsidRDefault="00D93579" w:rsidP="00D93579">
            <w:pPr>
              <w:pStyle w:val="TableText"/>
              <w:ind w:left="0"/>
              <w:rPr>
                <w:rFonts w:cs="Arial"/>
              </w:rPr>
            </w:pPr>
            <w:r>
              <w:rPr>
                <w:rFonts w:cs="Arial"/>
              </w:rPr>
              <w:t>Humedad de suelo</w:t>
            </w:r>
          </w:p>
        </w:tc>
        <w:tc>
          <w:tcPr>
            <w:tcW w:w="6377" w:type="dxa"/>
          </w:tcPr>
          <w:p w14:paraId="04C0E96A" w14:textId="77777777" w:rsidR="00D93579" w:rsidRPr="00A26CBD" w:rsidRDefault="00D93579" w:rsidP="00D93579">
            <w:pPr>
              <w:pStyle w:val="TableText"/>
              <w:ind w:left="0"/>
              <w:rPr>
                <w:rFonts w:cs="Arial"/>
                <w:lang w:val="es-MX"/>
              </w:rPr>
            </w:pPr>
            <w:r w:rsidRPr="00A26CBD">
              <w:rPr>
                <w:rFonts w:cs="Arial"/>
                <w:lang w:val="es-MX"/>
              </w:rPr>
              <w:t>Se refiere a la cantidad de agua en la tierra, la cual se describe como el contenido volum</w:t>
            </w:r>
            <w:r>
              <w:rPr>
                <w:rFonts w:cs="Arial"/>
                <w:lang w:val="es-MX"/>
              </w:rPr>
              <w:t>étrico de agua.</w:t>
            </w:r>
          </w:p>
        </w:tc>
      </w:tr>
      <w:tr w:rsidR="00D93579" w:rsidRPr="00642BC3" w14:paraId="3336E257" w14:textId="77777777" w:rsidTr="00A26CBD">
        <w:trPr>
          <w:trHeight w:val="530"/>
        </w:trPr>
        <w:tc>
          <w:tcPr>
            <w:tcW w:w="2262" w:type="dxa"/>
          </w:tcPr>
          <w:p w14:paraId="2E8565DF" w14:textId="77777777" w:rsidR="00D93579" w:rsidRPr="00F92100" w:rsidRDefault="00D93579" w:rsidP="00D93579">
            <w:pPr>
              <w:pStyle w:val="TableText"/>
              <w:ind w:left="0"/>
              <w:rPr>
                <w:rFonts w:cs="Arial"/>
                <w:lang w:val="es-MX"/>
              </w:rPr>
            </w:pPr>
          </w:p>
        </w:tc>
        <w:tc>
          <w:tcPr>
            <w:tcW w:w="6377" w:type="dxa"/>
          </w:tcPr>
          <w:p w14:paraId="4EA1E0B8" w14:textId="77777777" w:rsidR="00D93579" w:rsidRPr="00F92100" w:rsidRDefault="00D93579" w:rsidP="00D93579">
            <w:pPr>
              <w:pStyle w:val="TableText"/>
              <w:ind w:left="0"/>
              <w:rPr>
                <w:rFonts w:cs="Arial"/>
                <w:lang w:val="es-MX"/>
              </w:rPr>
            </w:pPr>
          </w:p>
        </w:tc>
      </w:tr>
      <w:tr w:rsidR="00D93579" w:rsidRPr="00642BC3" w14:paraId="478B7D9E" w14:textId="77777777" w:rsidTr="00A26CBD">
        <w:trPr>
          <w:trHeight w:val="530"/>
        </w:trPr>
        <w:tc>
          <w:tcPr>
            <w:tcW w:w="2262" w:type="dxa"/>
          </w:tcPr>
          <w:p w14:paraId="5B95E1DF" w14:textId="77777777" w:rsidR="00D93579" w:rsidRPr="00F92100" w:rsidRDefault="00D93579" w:rsidP="00D93579">
            <w:pPr>
              <w:pStyle w:val="TableText"/>
              <w:ind w:left="0"/>
              <w:rPr>
                <w:rFonts w:cs="Arial"/>
                <w:lang w:val="es-MX"/>
              </w:rPr>
            </w:pPr>
          </w:p>
        </w:tc>
        <w:tc>
          <w:tcPr>
            <w:tcW w:w="6377" w:type="dxa"/>
          </w:tcPr>
          <w:p w14:paraId="2006FFAE" w14:textId="77777777" w:rsidR="00D93579" w:rsidRPr="00F92100" w:rsidRDefault="00D93579" w:rsidP="00D93579">
            <w:pPr>
              <w:pStyle w:val="TableText"/>
              <w:ind w:left="0"/>
              <w:rPr>
                <w:rFonts w:cs="Arial"/>
                <w:lang w:val="es-MX"/>
              </w:rPr>
            </w:pPr>
          </w:p>
        </w:tc>
      </w:tr>
    </w:tbl>
    <w:p w14:paraId="4D5EF435" w14:textId="77777777" w:rsidR="009F6F5B" w:rsidRPr="005A3464" w:rsidRDefault="009F6F5B" w:rsidP="009F6F5B">
      <w:pPr>
        <w:pStyle w:val="Heading3"/>
        <w:keepNext/>
        <w:widowControl w:val="0"/>
        <w:numPr>
          <w:ilvl w:val="0"/>
          <w:numId w:val="0"/>
        </w:numPr>
        <w:spacing w:before="340" w:after="0"/>
        <w:ind w:left="720"/>
        <w:jc w:val="both"/>
        <w:rPr>
          <w:snapToGrid w:val="0"/>
          <w:lang w:val="es-MX"/>
        </w:rPr>
      </w:pPr>
    </w:p>
    <w:p w14:paraId="4ECB7EFA" w14:textId="77777777" w:rsidR="00E136EA" w:rsidRDefault="00A26CBD" w:rsidP="00E136EA">
      <w:pPr>
        <w:pStyle w:val="Heading3"/>
        <w:keepNext/>
        <w:widowControl w:val="0"/>
        <w:tabs>
          <w:tab w:val="num" w:pos="720"/>
        </w:tabs>
        <w:spacing w:before="340" w:after="0"/>
        <w:ind w:left="720" w:hanging="720"/>
        <w:jc w:val="both"/>
        <w:rPr>
          <w:snapToGrid w:val="0"/>
        </w:rPr>
      </w:pPr>
      <w:bookmarkStart w:id="12" w:name="_Toc34121940"/>
      <w:r>
        <w:rPr>
          <w:snapToGrid w:val="0"/>
        </w:rPr>
        <w:t>Acrónimos</w:t>
      </w:r>
      <w:bookmarkEnd w:id="12"/>
    </w:p>
    <w:p w14:paraId="6FD321F9" w14:textId="77777777" w:rsidR="00E136EA" w:rsidRDefault="00E136EA" w:rsidP="00E136EA">
      <w:pPr>
        <w:pStyle w:val="para"/>
      </w:pPr>
    </w:p>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4" w:type="dxa"/>
          <w:right w:w="94" w:type="dxa"/>
        </w:tblCellMar>
        <w:tblLook w:val="0000" w:firstRow="0" w:lastRow="0" w:firstColumn="0" w:lastColumn="0" w:noHBand="0" w:noVBand="0"/>
      </w:tblPr>
      <w:tblGrid>
        <w:gridCol w:w="1971"/>
        <w:gridCol w:w="6668"/>
      </w:tblGrid>
      <w:tr w:rsidR="00E136EA" w14:paraId="7A51E363" w14:textId="77777777" w:rsidTr="00A41221">
        <w:tc>
          <w:tcPr>
            <w:tcW w:w="1971" w:type="dxa"/>
          </w:tcPr>
          <w:p w14:paraId="11CB2F8B" w14:textId="77777777" w:rsidR="00E136EA" w:rsidRDefault="00A26CBD" w:rsidP="00A41221">
            <w:pPr>
              <w:pStyle w:val="TableHeading"/>
              <w:jc w:val="center"/>
            </w:pPr>
            <w:r>
              <w:t>Acrónimo</w:t>
            </w:r>
          </w:p>
        </w:tc>
        <w:tc>
          <w:tcPr>
            <w:tcW w:w="6668" w:type="dxa"/>
          </w:tcPr>
          <w:p w14:paraId="3AEB9222" w14:textId="77777777" w:rsidR="00E136EA" w:rsidRDefault="00A26CBD" w:rsidP="00A41221">
            <w:pPr>
              <w:pStyle w:val="TableHeading"/>
              <w:jc w:val="center"/>
            </w:pPr>
            <w:r>
              <w:t>Descripción</w:t>
            </w:r>
          </w:p>
        </w:tc>
      </w:tr>
      <w:tr w:rsidR="00D93579" w14:paraId="2B879D50" w14:textId="77777777" w:rsidTr="00A41221">
        <w:tc>
          <w:tcPr>
            <w:tcW w:w="1971" w:type="dxa"/>
          </w:tcPr>
          <w:p w14:paraId="328D4048" w14:textId="77777777" w:rsidR="00D93579" w:rsidRPr="00E0768A" w:rsidRDefault="00D93579" w:rsidP="00D93579">
            <w:pPr>
              <w:pStyle w:val="TableText"/>
              <w:ind w:left="0"/>
            </w:pPr>
            <w:r w:rsidRPr="00E0768A">
              <w:t>VWC</w:t>
            </w:r>
          </w:p>
        </w:tc>
        <w:tc>
          <w:tcPr>
            <w:tcW w:w="6668" w:type="dxa"/>
          </w:tcPr>
          <w:p w14:paraId="6FE7D29C" w14:textId="77777777" w:rsidR="00D93579" w:rsidRPr="00E0768A" w:rsidRDefault="00D93579" w:rsidP="00D93579">
            <w:pPr>
              <w:pStyle w:val="TableText"/>
            </w:pPr>
            <w:r>
              <w:t>Contenido volumétrico de agua</w:t>
            </w:r>
          </w:p>
        </w:tc>
      </w:tr>
      <w:tr w:rsidR="00D93579" w14:paraId="0B8AB10F" w14:textId="77777777" w:rsidTr="00A41221">
        <w:tc>
          <w:tcPr>
            <w:tcW w:w="1971" w:type="dxa"/>
          </w:tcPr>
          <w:p w14:paraId="0CAADC9C" w14:textId="77777777" w:rsidR="00D93579" w:rsidRPr="00E0768A" w:rsidRDefault="00D93579" w:rsidP="00D93579">
            <w:pPr>
              <w:pStyle w:val="TableText"/>
              <w:ind w:left="0"/>
            </w:pPr>
            <w:r>
              <w:t>ETo</w:t>
            </w:r>
          </w:p>
        </w:tc>
        <w:tc>
          <w:tcPr>
            <w:tcW w:w="6668" w:type="dxa"/>
          </w:tcPr>
          <w:p w14:paraId="11DDF849" w14:textId="77777777" w:rsidR="00D93579" w:rsidRPr="00E0768A" w:rsidRDefault="00D93579" w:rsidP="00D93579">
            <w:pPr>
              <w:pStyle w:val="TableText"/>
            </w:pPr>
            <w:r>
              <w:t>Evapotranspiración de referencia.</w:t>
            </w:r>
          </w:p>
        </w:tc>
      </w:tr>
      <w:tr w:rsidR="00D93579" w14:paraId="786961F9" w14:textId="77777777" w:rsidTr="00A41221">
        <w:tc>
          <w:tcPr>
            <w:tcW w:w="1971" w:type="dxa"/>
          </w:tcPr>
          <w:p w14:paraId="62B74A30" w14:textId="77777777" w:rsidR="00D93579" w:rsidRPr="00E0768A" w:rsidRDefault="00D93579" w:rsidP="00D93579">
            <w:pPr>
              <w:pStyle w:val="TableText"/>
              <w:ind w:left="0"/>
            </w:pPr>
            <w:r>
              <w:lastRenderedPageBreak/>
              <w:t>MPC</w:t>
            </w:r>
          </w:p>
        </w:tc>
        <w:tc>
          <w:tcPr>
            <w:tcW w:w="6668" w:type="dxa"/>
          </w:tcPr>
          <w:p w14:paraId="2CA6070E" w14:textId="77777777" w:rsidR="00D93579" w:rsidRPr="00E0768A" w:rsidRDefault="00D93579" w:rsidP="00D93579">
            <w:pPr>
              <w:pStyle w:val="TableText"/>
            </w:pPr>
            <w:r>
              <w:t>Modelo de control predictivo</w:t>
            </w:r>
          </w:p>
        </w:tc>
      </w:tr>
      <w:tr w:rsidR="00D93579" w:rsidRPr="00642BC3" w14:paraId="32C6DD8B" w14:textId="77777777" w:rsidTr="00A41221">
        <w:tc>
          <w:tcPr>
            <w:tcW w:w="1971" w:type="dxa"/>
          </w:tcPr>
          <w:p w14:paraId="7DE08F01" w14:textId="77777777" w:rsidR="00D93579" w:rsidRDefault="00D93579" w:rsidP="00D93579">
            <w:pPr>
              <w:pStyle w:val="TableText"/>
              <w:ind w:left="0"/>
            </w:pPr>
            <w:r>
              <w:t>GSM</w:t>
            </w:r>
          </w:p>
        </w:tc>
        <w:tc>
          <w:tcPr>
            <w:tcW w:w="6668" w:type="dxa"/>
          </w:tcPr>
          <w:p w14:paraId="2ADB1BD1" w14:textId="77777777" w:rsidR="00D93579" w:rsidRPr="00333770" w:rsidRDefault="00D93579" w:rsidP="00D93579">
            <w:pPr>
              <w:pStyle w:val="TableText"/>
              <w:rPr>
                <w:lang w:val="es-MX"/>
              </w:rPr>
            </w:pPr>
            <w:r w:rsidRPr="00333770">
              <w:rPr>
                <w:lang w:val="es-MX"/>
              </w:rPr>
              <w:t>Estandard de comunicación para teléfonos celulares (Global System for Mobile Communication</w:t>
            </w:r>
            <w:r>
              <w:rPr>
                <w:lang w:val="es-MX"/>
              </w:rPr>
              <w:t>)</w:t>
            </w:r>
          </w:p>
        </w:tc>
      </w:tr>
      <w:tr w:rsidR="00D93579" w:rsidRPr="00642BC3" w14:paraId="2143125A" w14:textId="77777777" w:rsidTr="00A41221">
        <w:tc>
          <w:tcPr>
            <w:tcW w:w="1971" w:type="dxa"/>
          </w:tcPr>
          <w:p w14:paraId="122DF551" w14:textId="77777777" w:rsidR="00D93579" w:rsidRPr="00333770" w:rsidRDefault="00D93579" w:rsidP="00D93579">
            <w:pPr>
              <w:pStyle w:val="TableText"/>
              <w:ind w:left="0"/>
              <w:rPr>
                <w:lang w:val="es-MX"/>
              </w:rPr>
            </w:pPr>
          </w:p>
        </w:tc>
        <w:tc>
          <w:tcPr>
            <w:tcW w:w="6668" w:type="dxa"/>
          </w:tcPr>
          <w:p w14:paraId="0828D369" w14:textId="77777777" w:rsidR="00D93579" w:rsidRPr="00333770" w:rsidRDefault="00D93579" w:rsidP="00D93579">
            <w:pPr>
              <w:pStyle w:val="TableText"/>
              <w:rPr>
                <w:lang w:val="es-MX"/>
              </w:rPr>
            </w:pPr>
          </w:p>
        </w:tc>
      </w:tr>
    </w:tbl>
    <w:p w14:paraId="2523CACF" w14:textId="77777777" w:rsidR="000A5DCF" w:rsidRPr="00333770" w:rsidRDefault="00902640" w:rsidP="00526EF5">
      <w:pPr>
        <w:jc w:val="both"/>
        <w:rPr>
          <w:snapToGrid w:val="0"/>
          <w:color w:val="000000"/>
          <w:lang w:val="es-MX"/>
        </w:rPr>
      </w:pPr>
      <w:r w:rsidRPr="00333770">
        <w:rPr>
          <w:snapToGrid w:val="0"/>
          <w:color w:val="000000"/>
          <w:lang w:val="es-MX"/>
        </w:rPr>
        <w:br w:type="page"/>
      </w:r>
    </w:p>
    <w:p w14:paraId="69281EF2" w14:textId="77777777" w:rsidR="00DF661F" w:rsidRDefault="00631BC3" w:rsidP="00DF661F">
      <w:pPr>
        <w:pStyle w:val="Heading1"/>
      </w:pPr>
      <w:bookmarkStart w:id="13" w:name="_Toc362335149"/>
      <w:bookmarkStart w:id="14" w:name="_Toc34121941"/>
      <w:bookmarkEnd w:id="13"/>
      <w:r>
        <w:lastRenderedPageBreak/>
        <w:t>Descripción</w:t>
      </w:r>
      <w:r w:rsidR="00434B1E">
        <w:t xml:space="preserve"> del Sistema</w:t>
      </w:r>
      <w:bookmarkEnd w:id="14"/>
    </w:p>
    <w:p w14:paraId="43380926" w14:textId="77777777" w:rsidR="00675E6B" w:rsidRDefault="00675E6B" w:rsidP="001A1058">
      <w:pPr>
        <w:jc w:val="both"/>
      </w:pPr>
    </w:p>
    <w:p w14:paraId="57C3CB79" w14:textId="77777777" w:rsidR="00C4774B" w:rsidRDefault="00C4774B" w:rsidP="00C4774B">
      <w:pPr>
        <w:pStyle w:val="Heading2"/>
        <w:rPr>
          <w:lang w:val="es-MX"/>
        </w:rPr>
      </w:pPr>
      <w:bookmarkStart w:id="15" w:name="_Toc34121942"/>
      <w:r>
        <w:rPr>
          <w:lang w:val="es-MX"/>
        </w:rPr>
        <w:t>Módulos funcionales</w:t>
      </w:r>
      <w:bookmarkEnd w:id="15"/>
    </w:p>
    <w:p w14:paraId="0D61C48A" w14:textId="77777777" w:rsidR="00C4774B" w:rsidRPr="00C4774B" w:rsidRDefault="00C4774B" w:rsidP="00C4774B">
      <w:pPr>
        <w:rPr>
          <w:lang w:val="es-MX"/>
        </w:rPr>
      </w:pPr>
    </w:p>
    <w:p w14:paraId="7ABDA4F7" w14:textId="77777777" w:rsidR="00D150E4" w:rsidRDefault="00D150E4" w:rsidP="001A1058">
      <w:pPr>
        <w:jc w:val="both"/>
        <w:rPr>
          <w:lang w:val="es-MX"/>
        </w:rPr>
      </w:pPr>
      <w:r w:rsidRPr="00434B1E">
        <w:rPr>
          <w:lang w:val="es-MX"/>
        </w:rPr>
        <w:t xml:space="preserve">La arquitectura del sistema </w:t>
      </w:r>
      <w:r w:rsidR="00434B1E" w:rsidRPr="00434B1E">
        <w:rPr>
          <w:lang w:val="es-MX"/>
        </w:rPr>
        <w:t>se basa en la din</w:t>
      </w:r>
      <w:r w:rsidR="00434B1E">
        <w:rPr>
          <w:lang w:val="es-MX"/>
        </w:rPr>
        <w:t>ámica del proceso descrita y en el diseño del controlador propuesto, ambos descritos en la sección anterior. El objetivo del proyecto es definir, desarrollar e instalar un prototipo de un sistema de riego automático que sea capaz de incrementar la eficiencia del agua, reducir el consumo de energía eléctrica, mejorar la productividad del cultivo y detectar fallas en el sistema. En el diseño se considera la instalación y validación del prototipo en al menos una hectárea de cultivo.</w:t>
      </w:r>
    </w:p>
    <w:p w14:paraId="586E98D5" w14:textId="77777777" w:rsidR="00434B1E" w:rsidRDefault="00434B1E" w:rsidP="001A1058">
      <w:pPr>
        <w:jc w:val="both"/>
        <w:rPr>
          <w:lang w:val="es-MX"/>
        </w:rPr>
      </w:pPr>
    </w:p>
    <w:p w14:paraId="25E9FC05" w14:textId="77777777" w:rsidR="00BB79A1" w:rsidRDefault="00BB79A1" w:rsidP="00BB79A1">
      <w:pPr>
        <w:jc w:val="both"/>
        <w:rPr>
          <w:lang w:val="es-MX"/>
        </w:rPr>
      </w:pPr>
      <w:r>
        <w:rPr>
          <w:lang w:val="es-MX"/>
        </w:rPr>
        <w:t>El proyecto se divide en 3 módulos funcionales. La integración de los 3 módulos conforma el prototipo completo:</w:t>
      </w:r>
    </w:p>
    <w:p w14:paraId="1C762116" w14:textId="77777777" w:rsidR="00BB79A1" w:rsidRDefault="00BB79A1" w:rsidP="00BB79A1">
      <w:pPr>
        <w:jc w:val="both"/>
        <w:rPr>
          <w:lang w:val="es-MX"/>
        </w:rPr>
      </w:pPr>
    </w:p>
    <w:p w14:paraId="7AE01797" w14:textId="77777777" w:rsidR="00BB79A1" w:rsidRDefault="00BB79A1" w:rsidP="00BB79A1">
      <w:pPr>
        <w:jc w:val="both"/>
        <w:rPr>
          <w:lang w:val="es-MX"/>
        </w:rPr>
      </w:pPr>
      <w:r w:rsidRPr="00C4774B">
        <w:rPr>
          <w:u w:val="single"/>
          <w:lang w:val="es-MX"/>
        </w:rPr>
        <w:t>Módulo de proceso</w:t>
      </w:r>
      <w:r>
        <w:rPr>
          <w:lang w:val="es-MX"/>
        </w:rPr>
        <w:t xml:space="preserve">: este módulo incluye la identificación de sensores para mediciones en campo, la implementación de dispositivos de adquisición de datos. También se incluye el control de elementos actuadores como válvulas y bombas de agua. Las características de la red hidráulica, de la dinámica del proceso de riego forman parte de este módulo. Este módulo incluye la red de comunicación inalámbrica (red de corto alcance) entre sensores. </w:t>
      </w:r>
    </w:p>
    <w:p w14:paraId="01F5EA74" w14:textId="77777777" w:rsidR="00BB79A1" w:rsidRDefault="00BB79A1" w:rsidP="00BB79A1">
      <w:pPr>
        <w:jc w:val="both"/>
        <w:rPr>
          <w:lang w:val="es-MX"/>
        </w:rPr>
      </w:pPr>
    </w:p>
    <w:p w14:paraId="52301B83" w14:textId="77777777" w:rsidR="00BB79A1" w:rsidRDefault="00BB79A1" w:rsidP="00BB79A1">
      <w:pPr>
        <w:jc w:val="both"/>
        <w:rPr>
          <w:lang w:val="es-MX"/>
        </w:rPr>
      </w:pPr>
      <w:r w:rsidRPr="00C4774B">
        <w:rPr>
          <w:u w:val="single"/>
          <w:lang w:val="es-MX"/>
        </w:rPr>
        <w:t>Módulo de control</w:t>
      </w:r>
      <w:r>
        <w:rPr>
          <w:lang w:val="es-MX"/>
        </w:rPr>
        <w:t xml:space="preserve">: este módulo se define las características del sistema de control, como variables de entrada, variables de salida y variables de estado. También se incluye la definición del algoritmo de control óptimo, así como el modelo matemático del sistema. </w:t>
      </w:r>
    </w:p>
    <w:p w14:paraId="1A9C535A" w14:textId="77777777" w:rsidR="00BB79A1" w:rsidRDefault="00BB79A1" w:rsidP="00BB79A1">
      <w:pPr>
        <w:jc w:val="both"/>
        <w:rPr>
          <w:lang w:val="es-MX"/>
        </w:rPr>
      </w:pPr>
      <w:r>
        <w:rPr>
          <w:lang w:val="es-MX"/>
        </w:rPr>
        <w:t xml:space="preserve"> </w:t>
      </w:r>
    </w:p>
    <w:p w14:paraId="7A36573E" w14:textId="77777777" w:rsidR="00BB79A1" w:rsidRPr="00434B1E" w:rsidRDefault="00BB79A1" w:rsidP="00BB79A1">
      <w:pPr>
        <w:jc w:val="both"/>
        <w:rPr>
          <w:lang w:val="es-MX"/>
        </w:rPr>
      </w:pPr>
      <w:r w:rsidRPr="00C4774B">
        <w:rPr>
          <w:u w:val="single"/>
          <w:lang w:val="es-MX"/>
        </w:rPr>
        <w:t>Módulo de comunicación</w:t>
      </w:r>
      <w:r>
        <w:rPr>
          <w:u w:val="single"/>
          <w:lang w:val="es-MX"/>
        </w:rPr>
        <w:t xml:space="preserve"> y datos</w:t>
      </w:r>
      <w:r>
        <w:rPr>
          <w:lang w:val="es-MX"/>
        </w:rPr>
        <w:t>: este módulo define las características de la red de comunicación de datos de largo alcance. Se define la ubicación, potencia y confiabilidad de la transmisión-recepción de datos en forma inalámbrica. También se incluye la definición de una base de datos para almacenar información, así como las aplicaciones requeridas para interactuar con el sistema.</w:t>
      </w:r>
    </w:p>
    <w:p w14:paraId="11BDE488" w14:textId="77777777" w:rsidR="00BB79A1" w:rsidRPr="005A3464" w:rsidRDefault="00BB79A1" w:rsidP="00BB79A1">
      <w:pPr>
        <w:rPr>
          <w:lang w:val="es-MX"/>
        </w:rPr>
      </w:pPr>
    </w:p>
    <w:p w14:paraId="3CF4E463" w14:textId="77777777" w:rsidR="00875DFE" w:rsidRPr="005A3464" w:rsidRDefault="00875DFE" w:rsidP="00C4774B">
      <w:pPr>
        <w:rPr>
          <w:lang w:val="es-MX"/>
        </w:rPr>
      </w:pPr>
    </w:p>
    <w:p w14:paraId="19EA7F89" w14:textId="77777777" w:rsidR="00C4774B" w:rsidRDefault="00C4774B" w:rsidP="00C4774B">
      <w:pPr>
        <w:pStyle w:val="Heading2"/>
        <w:rPr>
          <w:lang w:val="es-MX"/>
        </w:rPr>
      </w:pPr>
      <w:bookmarkStart w:id="16" w:name="_Toc34121943"/>
      <w:r>
        <w:rPr>
          <w:lang w:val="es-MX"/>
        </w:rPr>
        <w:t>Niveles o capas del sistema</w:t>
      </w:r>
      <w:bookmarkEnd w:id="16"/>
    </w:p>
    <w:p w14:paraId="542B6EE1" w14:textId="77777777" w:rsidR="00C4774B" w:rsidRDefault="00C4774B" w:rsidP="00C31D7D">
      <w:pPr>
        <w:jc w:val="both"/>
      </w:pPr>
    </w:p>
    <w:p w14:paraId="21498BDA" w14:textId="77777777" w:rsidR="00C4774B" w:rsidRDefault="00C4774B" w:rsidP="00C31D7D">
      <w:pPr>
        <w:jc w:val="both"/>
        <w:rPr>
          <w:lang w:val="es-MX"/>
        </w:rPr>
      </w:pPr>
      <w:r w:rsidRPr="00C4774B">
        <w:rPr>
          <w:lang w:val="es-MX"/>
        </w:rPr>
        <w:t>Desde una perspectiva física la arquitectura del sistema considera el desarrollo de tres capas o niveles f</w:t>
      </w:r>
      <w:r>
        <w:rPr>
          <w:lang w:val="es-MX"/>
        </w:rPr>
        <w:t xml:space="preserve">ísicos. </w:t>
      </w:r>
      <w:r w:rsidR="00A11EAA">
        <w:rPr>
          <w:lang w:val="es-MX"/>
        </w:rPr>
        <w:t xml:space="preserve">Cada nivel está compuesto por un conjunto de dispositivos, cuya funcionalidad puede abarcar más de un módulo funcional. Así </w:t>
      </w:r>
      <w:r w:rsidR="00C31D7D">
        <w:rPr>
          <w:lang w:val="es-MX"/>
        </w:rPr>
        <w:t>la capa física incluye los nodos sensores, nodos actuadores y nodos controladores del sistema, la capa de datos incluye los controladores, la base de datos y el servidor de datos, finalmente la capa de usuario se conforma principalmente por las aplicaciones que interactúan con los diferentes usuarios que puede tener el sistema (supervisor de riego, administrador del cultivo, investigador agrícola).</w:t>
      </w:r>
    </w:p>
    <w:p w14:paraId="1D86E311" w14:textId="77777777" w:rsidR="00C31D7D" w:rsidRDefault="00C31D7D" w:rsidP="00C31D7D">
      <w:pPr>
        <w:jc w:val="both"/>
        <w:rPr>
          <w:lang w:val="es-MX"/>
        </w:rPr>
      </w:pPr>
    </w:p>
    <w:p w14:paraId="5AC1D7D8" w14:textId="77777777" w:rsidR="00631BC3" w:rsidRDefault="00631BC3" w:rsidP="00631BC3">
      <w:pPr>
        <w:jc w:val="both"/>
        <w:rPr>
          <w:lang w:val="es-MX"/>
        </w:rPr>
      </w:pPr>
      <w:r w:rsidRPr="00631BC3">
        <w:rPr>
          <w:u w:val="single"/>
          <w:lang w:val="es-MX"/>
        </w:rPr>
        <w:t>Capa Física:</w:t>
      </w:r>
      <w:r>
        <w:rPr>
          <w:lang w:val="es-MX"/>
        </w:rPr>
        <w:t xml:space="preserve"> </w:t>
      </w:r>
      <w:r w:rsidRPr="00266293">
        <w:rPr>
          <w:lang w:val="es-MX"/>
        </w:rPr>
        <w:t>La capa física representa todos los elementos que se encuentran en contacto directo con el proceso.</w:t>
      </w:r>
      <w:r>
        <w:rPr>
          <w:lang w:val="es-MX"/>
        </w:rPr>
        <w:t xml:space="preserve"> Estos elementos son un grupo de nodos distribuidos sobre la superficie de riego, en donde cada nodo tiene una función en específico. Los nodos se comunican entre sí, por medio de una red de sensores inalámbrica implementada por el protocolo Zigbee. Los nodos se clasifican en: controladores, sensores, actuadores, climáticos y repetidores.</w:t>
      </w:r>
    </w:p>
    <w:p w14:paraId="59825D0C" w14:textId="77777777" w:rsidR="00631BC3" w:rsidRPr="00631BC3" w:rsidRDefault="00631BC3" w:rsidP="00631BC3">
      <w:pPr>
        <w:jc w:val="both"/>
        <w:rPr>
          <w:lang w:val="es-MX"/>
        </w:rPr>
      </w:pPr>
      <w:r w:rsidRPr="00266293">
        <w:rPr>
          <w:lang w:val="es-MX"/>
        </w:rPr>
        <w:t xml:space="preserve"> </w:t>
      </w:r>
      <w:bookmarkStart w:id="17" w:name="_Toc362335153"/>
      <w:bookmarkEnd w:id="17"/>
    </w:p>
    <w:p w14:paraId="79387E8E" w14:textId="77777777" w:rsidR="00631BC3" w:rsidRPr="00631BC3" w:rsidRDefault="00631BC3" w:rsidP="000402EE">
      <w:pPr>
        <w:jc w:val="both"/>
        <w:rPr>
          <w:lang w:val="es-MX"/>
        </w:rPr>
      </w:pPr>
      <w:r w:rsidRPr="00631BC3">
        <w:rPr>
          <w:u w:val="single"/>
          <w:lang w:val="es-MX"/>
        </w:rPr>
        <w:t>Capa de Datos:</w:t>
      </w:r>
      <w:r>
        <w:rPr>
          <w:lang w:val="es-MX"/>
        </w:rPr>
        <w:t xml:space="preserve"> La capa de datos se conforma de un servidor de cómputo con una base de datos. Esta capa interactúa con los nodos controladores del sistema de riego mediante una red de comunicación de largo alcance basada en el protocolo GSM/GPRS.  </w:t>
      </w:r>
    </w:p>
    <w:p w14:paraId="075C0EB1" w14:textId="77777777" w:rsidR="00631BC3" w:rsidRPr="00951B98" w:rsidRDefault="00631BC3" w:rsidP="00631BC3">
      <w:pPr>
        <w:rPr>
          <w:lang w:val="es-MX"/>
        </w:rPr>
      </w:pPr>
      <w:r w:rsidRPr="00951B98">
        <w:rPr>
          <w:lang w:val="es-MX"/>
        </w:rPr>
        <w:lastRenderedPageBreak/>
        <w:t xml:space="preserve"> </w:t>
      </w:r>
    </w:p>
    <w:p w14:paraId="71AC4E93" w14:textId="77777777" w:rsidR="00631BC3" w:rsidRDefault="00631BC3" w:rsidP="00631BC3">
      <w:pPr>
        <w:jc w:val="both"/>
        <w:rPr>
          <w:lang w:val="es-MX"/>
        </w:rPr>
      </w:pPr>
      <w:r w:rsidRPr="00631BC3">
        <w:rPr>
          <w:u w:val="single"/>
          <w:lang w:val="es-MX"/>
        </w:rPr>
        <w:t>Capa de Usuario:</w:t>
      </w:r>
      <w:r>
        <w:rPr>
          <w:lang w:val="es-MX"/>
        </w:rPr>
        <w:t xml:space="preserve"> La capa de usuarios se conforma de tres grupos de aplicaciones para que el usuario interactúe con el sistema automático de riego. La información que proveen las aplicaciones puede ser actual o histórica. El término usuario es utilizado en forma genérica para identificar a las personas o grupos de </w:t>
      </w:r>
      <w:r w:rsidR="000402EE">
        <w:rPr>
          <w:lang w:val="es-MX"/>
        </w:rPr>
        <w:t>personas que pueden requerir inf</w:t>
      </w:r>
      <w:r>
        <w:rPr>
          <w:lang w:val="es-MX"/>
        </w:rPr>
        <w:t xml:space="preserve">ormación del proceso y del sistema de control. Los usuarios potenciales del sistema son: supervisores de riego, agricultores, administradores del negocio, investigadores agrícolas. Los tres tipos de aplicaciones disponibles en la capa del usuario son: (1) captura de datos, (2) monitoreo y supervisión, y (3) desempeño. </w:t>
      </w:r>
    </w:p>
    <w:p w14:paraId="7A4F5908" w14:textId="77777777" w:rsidR="00631BC3" w:rsidRPr="0093075D" w:rsidRDefault="00631BC3" w:rsidP="00631BC3">
      <w:pPr>
        <w:jc w:val="both"/>
        <w:rPr>
          <w:lang w:val="es-MX"/>
        </w:rPr>
      </w:pPr>
    </w:p>
    <w:p w14:paraId="51177D05" w14:textId="77777777" w:rsidR="00C31D7D" w:rsidRPr="00C4774B" w:rsidRDefault="00C31D7D" w:rsidP="00C31D7D">
      <w:pPr>
        <w:jc w:val="both"/>
        <w:rPr>
          <w:lang w:val="es-MX"/>
        </w:rPr>
      </w:pPr>
    </w:p>
    <w:p w14:paraId="0D23FF10" w14:textId="77777777" w:rsidR="007133B0" w:rsidRDefault="00C31D7D" w:rsidP="003A32F4">
      <w:pPr>
        <w:jc w:val="center"/>
      </w:pPr>
      <w:r w:rsidRPr="00C31D7D">
        <w:rPr>
          <w:noProof/>
          <w:lang w:val="es-MX" w:eastAsia="es-MX"/>
        </w:rPr>
        <w:drawing>
          <wp:inline distT="0" distB="0" distL="0" distR="0" wp14:anchorId="0EBE9873" wp14:editId="40EB2D66">
            <wp:extent cx="6172200" cy="46325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72200" cy="4632512"/>
                    </a:xfrm>
                    <a:prstGeom prst="rect">
                      <a:avLst/>
                    </a:prstGeom>
                    <a:noFill/>
                    <a:ln>
                      <a:noFill/>
                    </a:ln>
                  </pic:spPr>
                </pic:pic>
              </a:graphicData>
            </a:graphic>
          </wp:inline>
        </w:drawing>
      </w:r>
    </w:p>
    <w:p w14:paraId="38FCBEE9" w14:textId="77777777" w:rsidR="00875DFE" w:rsidRPr="00C31D7D" w:rsidRDefault="00631BC3" w:rsidP="00875DFE">
      <w:pPr>
        <w:jc w:val="center"/>
        <w:rPr>
          <w:lang w:val="es-MX"/>
        </w:rPr>
      </w:pPr>
      <w:r>
        <w:rPr>
          <w:lang w:val="es-MX"/>
        </w:rPr>
        <w:t>Figura 1</w:t>
      </w:r>
      <w:r w:rsidR="00875DFE" w:rsidRPr="00C31D7D">
        <w:rPr>
          <w:lang w:val="es-MX"/>
        </w:rPr>
        <w:t xml:space="preserve">: </w:t>
      </w:r>
      <w:r w:rsidR="00C31D7D" w:rsidRPr="00C31D7D">
        <w:rPr>
          <w:lang w:val="es-MX"/>
        </w:rPr>
        <w:t>Arquitectura del sistema dividida en tres capas físicas.</w:t>
      </w:r>
      <w:r w:rsidR="00875DFE" w:rsidRPr="00C31D7D">
        <w:rPr>
          <w:lang w:val="es-MX"/>
        </w:rPr>
        <w:t xml:space="preserve"> </w:t>
      </w:r>
    </w:p>
    <w:p w14:paraId="5334D007" w14:textId="77777777" w:rsidR="00C31D7D" w:rsidRDefault="00C31D7D" w:rsidP="00C31D7D">
      <w:pPr>
        <w:rPr>
          <w:lang w:val="es-MX"/>
        </w:rPr>
      </w:pPr>
    </w:p>
    <w:p w14:paraId="2C1D7F26" w14:textId="77777777" w:rsidR="003A6EA7" w:rsidRPr="00C31D7D" w:rsidRDefault="003A6EA7" w:rsidP="00C31D7D">
      <w:pPr>
        <w:rPr>
          <w:lang w:val="es-MX"/>
        </w:rPr>
      </w:pPr>
    </w:p>
    <w:p w14:paraId="02A3B025" w14:textId="77777777" w:rsidR="00266293" w:rsidRPr="00631BC3" w:rsidRDefault="00266293" w:rsidP="001B3D4D">
      <w:pPr>
        <w:jc w:val="both"/>
        <w:rPr>
          <w:lang w:val="es-MX"/>
        </w:rPr>
      </w:pPr>
      <w:bookmarkStart w:id="18" w:name="_Toc362335151"/>
      <w:bookmarkEnd w:id="18"/>
    </w:p>
    <w:p w14:paraId="5CA93F06" w14:textId="77777777" w:rsidR="00274931" w:rsidRDefault="00274931">
      <w:pPr>
        <w:rPr>
          <w:lang w:val="es-MX"/>
        </w:rPr>
      </w:pPr>
      <w:r>
        <w:rPr>
          <w:lang w:val="es-MX"/>
        </w:rPr>
        <w:br w:type="page"/>
      </w:r>
    </w:p>
    <w:p w14:paraId="63E3C33D" w14:textId="77777777" w:rsidR="00E814B8" w:rsidRDefault="00E814B8" w:rsidP="00E814B8">
      <w:pPr>
        <w:pStyle w:val="Heading1"/>
      </w:pPr>
      <w:bookmarkStart w:id="19" w:name="_Toc34121944"/>
      <w:r>
        <w:lastRenderedPageBreak/>
        <w:t>Especificaciones Generales del Sistema</w:t>
      </w:r>
      <w:bookmarkEnd w:id="19"/>
    </w:p>
    <w:p w14:paraId="33C5E7E2" w14:textId="77777777" w:rsidR="00E814B8" w:rsidRDefault="00E814B8" w:rsidP="00E814B8"/>
    <w:tbl>
      <w:tblPr>
        <w:tblStyle w:val="TableGrid"/>
        <w:tblW w:w="9776" w:type="dxa"/>
        <w:tblLook w:val="04A0" w:firstRow="1" w:lastRow="0" w:firstColumn="1" w:lastColumn="0" w:noHBand="0" w:noVBand="1"/>
      </w:tblPr>
      <w:tblGrid>
        <w:gridCol w:w="1413"/>
        <w:gridCol w:w="8363"/>
      </w:tblGrid>
      <w:tr w:rsidR="00E814B8" w:rsidRPr="00642BC3" w14:paraId="23DE34B0" w14:textId="77777777" w:rsidTr="001D0BAF">
        <w:tc>
          <w:tcPr>
            <w:tcW w:w="1413" w:type="dxa"/>
          </w:tcPr>
          <w:p w14:paraId="4A5D9215" w14:textId="77777777" w:rsidR="00E814B8" w:rsidRDefault="00E814B8" w:rsidP="00B25EA7">
            <w:r>
              <w:t>R.</w:t>
            </w:r>
            <w:r w:rsidR="00B25EA7">
              <w:t>SIS</w:t>
            </w:r>
            <w:r>
              <w:t>.01</w:t>
            </w:r>
          </w:p>
        </w:tc>
        <w:tc>
          <w:tcPr>
            <w:tcW w:w="8363" w:type="dxa"/>
          </w:tcPr>
          <w:p w14:paraId="02BA0653" w14:textId="77777777" w:rsidR="00E814B8" w:rsidRDefault="00B25EA7" w:rsidP="001D0BAF">
            <w:pPr>
              <w:rPr>
                <w:lang w:val="es-MX"/>
              </w:rPr>
            </w:pPr>
            <w:r w:rsidRPr="00B25EA7">
              <w:rPr>
                <w:lang w:val="es-MX"/>
              </w:rPr>
              <w:t>El u</w:t>
            </w:r>
            <w:r>
              <w:rPr>
                <w:lang w:val="es-MX"/>
              </w:rPr>
              <w:t>suario puede seleccionar</w:t>
            </w:r>
            <w:r w:rsidRPr="00B25EA7">
              <w:rPr>
                <w:lang w:val="es-MX"/>
              </w:rPr>
              <w:t xml:space="preserve"> </w:t>
            </w:r>
            <w:r w:rsidR="007B2DC7">
              <w:rPr>
                <w:lang w:val="es-MX"/>
              </w:rPr>
              <w:t>los</w:t>
            </w:r>
            <w:r w:rsidRPr="00B25EA7">
              <w:rPr>
                <w:lang w:val="es-MX"/>
              </w:rPr>
              <w:t xml:space="preserve"> tres modos de operación</w:t>
            </w:r>
            <w:r>
              <w:rPr>
                <w:lang w:val="es-MX"/>
              </w:rPr>
              <w:t xml:space="preserve"> del sistema</w:t>
            </w:r>
            <w:r w:rsidRPr="00B25EA7">
              <w:rPr>
                <w:lang w:val="es-MX"/>
              </w:rPr>
              <w:t xml:space="preserve">: manual, temporizado y automático. </w:t>
            </w:r>
          </w:p>
          <w:p w14:paraId="359157B3" w14:textId="77777777" w:rsidR="00B37902" w:rsidRPr="00B25EA7" w:rsidRDefault="00B37902" w:rsidP="001D0BAF">
            <w:pPr>
              <w:rPr>
                <w:lang w:val="es-MX"/>
              </w:rPr>
            </w:pPr>
          </w:p>
        </w:tc>
      </w:tr>
      <w:tr w:rsidR="00B25EA7" w:rsidRPr="00642BC3" w14:paraId="66241CB9" w14:textId="77777777" w:rsidTr="001D0BAF">
        <w:tc>
          <w:tcPr>
            <w:tcW w:w="1413" w:type="dxa"/>
          </w:tcPr>
          <w:p w14:paraId="1E98196F" w14:textId="77777777" w:rsidR="00B25EA7" w:rsidRPr="00B25EA7" w:rsidRDefault="00B37902" w:rsidP="001D0BAF">
            <w:pPr>
              <w:rPr>
                <w:lang w:val="es-MX"/>
              </w:rPr>
            </w:pPr>
            <w:r>
              <w:t>R.SIS.02</w:t>
            </w:r>
          </w:p>
        </w:tc>
        <w:tc>
          <w:tcPr>
            <w:tcW w:w="8363" w:type="dxa"/>
          </w:tcPr>
          <w:p w14:paraId="4C147477" w14:textId="77777777" w:rsidR="00B25EA7" w:rsidRDefault="00B25EA7" w:rsidP="001D0BAF">
            <w:pPr>
              <w:rPr>
                <w:lang w:val="es-MX"/>
              </w:rPr>
            </w:pPr>
            <w:r>
              <w:rPr>
                <w:lang w:val="es-MX"/>
              </w:rPr>
              <w:t>Se utiliza la red de internet para comunicar las aplicaciones del usuario con el servidor de datos.</w:t>
            </w:r>
          </w:p>
          <w:p w14:paraId="47C4DB76" w14:textId="77777777" w:rsidR="00B37902" w:rsidRPr="00B25EA7" w:rsidRDefault="00B37902" w:rsidP="001D0BAF">
            <w:pPr>
              <w:rPr>
                <w:lang w:val="es-MX"/>
              </w:rPr>
            </w:pPr>
          </w:p>
        </w:tc>
      </w:tr>
      <w:tr w:rsidR="00B25EA7" w:rsidRPr="00642BC3" w14:paraId="0E8DDA32" w14:textId="77777777" w:rsidTr="001D0BAF">
        <w:tc>
          <w:tcPr>
            <w:tcW w:w="1413" w:type="dxa"/>
          </w:tcPr>
          <w:p w14:paraId="126EE3C4" w14:textId="77777777" w:rsidR="00B25EA7" w:rsidRPr="00B25EA7" w:rsidRDefault="00B37902" w:rsidP="001D0BAF">
            <w:pPr>
              <w:rPr>
                <w:lang w:val="es-MX"/>
              </w:rPr>
            </w:pPr>
            <w:r>
              <w:t>R.SIS.03</w:t>
            </w:r>
          </w:p>
        </w:tc>
        <w:tc>
          <w:tcPr>
            <w:tcW w:w="8363" w:type="dxa"/>
          </w:tcPr>
          <w:p w14:paraId="432481A9" w14:textId="77777777" w:rsidR="00B25EA7" w:rsidRDefault="00B25EA7" w:rsidP="001D0BAF">
            <w:pPr>
              <w:rPr>
                <w:lang w:val="es-MX"/>
              </w:rPr>
            </w:pPr>
            <w:r>
              <w:rPr>
                <w:lang w:val="es-MX"/>
              </w:rPr>
              <w:t>El esquema de comunicación entre las aplicaciones del usuario y el servidor de datos es de tipo cliente servidor.</w:t>
            </w:r>
          </w:p>
          <w:p w14:paraId="6A8F17B8" w14:textId="77777777" w:rsidR="00B37902" w:rsidRPr="00B25EA7" w:rsidRDefault="00B37902" w:rsidP="001D0BAF">
            <w:pPr>
              <w:rPr>
                <w:lang w:val="es-MX"/>
              </w:rPr>
            </w:pPr>
          </w:p>
        </w:tc>
      </w:tr>
      <w:tr w:rsidR="00B25EA7" w:rsidRPr="00642BC3" w14:paraId="27FB89B6" w14:textId="77777777" w:rsidTr="001D0BAF">
        <w:tc>
          <w:tcPr>
            <w:tcW w:w="1413" w:type="dxa"/>
          </w:tcPr>
          <w:p w14:paraId="72F8564D" w14:textId="77777777" w:rsidR="00B25EA7" w:rsidRPr="00B25EA7" w:rsidRDefault="00B37902" w:rsidP="001D0BAF">
            <w:pPr>
              <w:rPr>
                <w:lang w:val="es-MX"/>
              </w:rPr>
            </w:pPr>
            <w:r>
              <w:t>R.SIS.04</w:t>
            </w:r>
          </w:p>
        </w:tc>
        <w:tc>
          <w:tcPr>
            <w:tcW w:w="8363" w:type="dxa"/>
          </w:tcPr>
          <w:p w14:paraId="3C13B345" w14:textId="77777777" w:rsidR="00B25EA7" w:rsidRDefault="00B25EA7" w:rsidP="00B25EA7">
            <w:pPr>
              <w:rPr>
                <w:lang w:val="es-MX"/>
              </w:rPr>
            </w:pPr>
            <w:r>
              <w:rPr>
                <w:lang w:val="es-MX"/>
              </w:rPr>
              <w:t>El servidor de datos se encuentra físicamente en un cuarto de cómputo con todas las facilidades necesarias (control de temperatura, respaldos, redundancia, acceso a internet, etc.)</w:t>
            </w:r>
          </w:p>
          <w:p w14:paraId="5AD13C1A" w14:textId="77777777" w:rsidR="00B37902" w:rsidRDefault="00B37902" w:rsidP="00B25EA7">
            <w:pPr>
              <w:rPr>
                <w:lang w:val="es-MX"/>
              </w:rPr>
            </w:pPr>
          </w:p>
        </w:tc>
      </w:tr>
      <w:tr w:rsidR="00B25EA7" w:rsidRPr="00642BC3" w14:paraId="5429B98C" w14:textId="77777777" w:rsidTr="001D0BAF">
        <w:tc>
          <w:tcPr>
            <w:tcW w:w="1413" w:type="dxa"/>
          </w:tcPr>
          <w:p w14:paraId="77DEE3E7" w14:textId="77777777" w:rsidR="00B25EA7" w:rsidRPr="00B25EA7" w:rsidRDefault="00B37902" w:rsidP="001D0BAF">
            <w:pPr>
              <w:rPr>
                <w:lang w:val="es-MX"/>
              </w:rPr>
            </w:pPr>
            <w:r>
              <w:t>R.SIS.05</w:t>
            </w:r>
          </w:p>
        </w:tc>
        <w:tc>
          <w:tcPr>
            <w:tcW w:w="8363" w:type="dxa"/>
          </w:tcPr>
          <w:p w14:paraId="3CDA1E7D" w14:textId="77777777" w:rsidR="00B25EA7" w:rsidRDefault="00B25EA7" w:rsidP="001D0BAF">
            <w:pPr>
              <w:rPr>
                <w:lang w:val="es-MX"/>
              </w:rPr>
            </w:pPr>
            <w:r>
              <w:rPr>
                <w:lang w:val="es-MX"/>
              </w:rPr>
              <w:t>La base de datos se encuentra instalada en el servidor de datos.</w:t>
            </w:r>
          </w:p>
          <w:p w14:paraId="16D067C5" w14:textId="77777777" w:rsidR="00B37902" w:rsidRPr="00B25EA7" w:rsidRDefault="00B37902" w:rsidP="001D0BAF">
            <w:pPr>
              <w:rPr>
                <w:lang w:val="es-MX"/>
              </w:rPr>
            </w:pPr>
          </w:p>
        </w:tc>
      </w:tr>
      <w:tr w:rsidR="00B25EA7" w:rsidRPr="00642BC3" w14:paraId="14851B95" w14:textId="77777777" w:rsidTr="001D0BAF">
        <w:tc>
          <w:tcPr>
            <w:tcW w:w="1413" w:type="dxa"/>
          </w:tcPr>
          <w:p w14:paraId="5FC0068D" w14:textId="77777777" w:rsidR="00B25EA7" w:rsidRPr="00B25EA7" w:rsidRDefault="00B37902" w:rsidP="001D0BAF">
            <w:pPr>
              <w:rPr>
                <w:lang w:val="es-MX"/>
              </w:rPr>
            </w:pPr>
            <w:r>
              <w:t>R.SIS.06</w:t>
            </w:r>
          </w:p>
        </w:tc>
        <w:tc>
          <w:tcPr>
            <w:tcW w:w="8363" w:type="dxa"/>
          </w:tcPr>
          <w:p w14:paraId="64C82F21" w14:textId="77777777" w:rsidR="00B25EA7" w:rsidRDefault="00B25EA7" w:rsidP="001D0BAF">
            <w:pPr>
              <w:rPr>
                <w:lang w:val="es-MX"/>
              </w:rPr>
            </w:pPr>
            <w:r>
              <w:rPr>
                <w:lang w:val="es-MX"/>
              </w:rPr>
              <w:t>Existe un nodo controlador por cada área de riego.</w:t>
            </w:r>
          </w:p>
          <w:p w14:paraId="6EC4F202" w14:textId="77777777" w:rsidR="00B37902" w:rsidRDefault="00B37902" w:rsidP="001D0BAF">
            <w:pPr>
              <w:rPr>
                <w:lang w:val="es-MX"/>
              </w:rPr>
            </w:pPr>
          </w:p>
        </w:tc>
      </w:tr>
      <w:tr w:rsidR="00B25EA7" w:rsidRPr="00642BC3" w14:paraId="323577BA" w14:textId="77777777" w:rsidTr="00B37902">
        <w:trPr>
          <w:trHeight w:val="568"/>
        </w:trPr>
        <w:tc>
          <w:tcPr>
            <w:tcW w:w="1413" w:type="dxa"/>
          </w:tcPr>
          <w:p w14:paraId="517FE97C" w14:textId="77777777" w:rsidR="00B25EA7" w:rsidRPr="00B25EA7" w:rsidRDefault="00B37902" w:rsidP="001D0BAF">
            <w:pPr>
              <w:rPr>
                <w:lang w:val="es-MX"/>
              </w:rPr>
            </w:pPr>
            <w:r>
              <w:t>R.SIS.07</w:t>
            </w:r>
          </w:p>
        </w:tc>
        <w:tc>
          <w:tcPr>
            <w:tcW w:w="8363" w:type="dxa"/>
          </w:tcPr>
          <w:p w14:paraId="332D2964" w14:textId="77777777" w:rsidR="00B25EA7" w:rsidRDefault="00B25EA7" w:rsidP="001D0BAF">
            <w:pPr>
              <w:rPr>
                <w:lang w:val="es-MX"/>
              </w:rPr>
            </w:pPr>
            <w:r>
              <w:rPr>
                <w:lang w:val="es-MX"/>
              </w:rPr>
              <w:t>El sistema de riego está compuest</w:t>
            </w:r>
            <w:r w:rsidR="007B2DC7">
              <w:rPr>
                <w:lang w:val="es-MX"/>
              </w:rPr>
              <w:t>o</w:t>
            </w:r>
            <w:r>
              <w:rPr>
                <w:lang w:val="es-MX"/>
              </w:rPr>
              <w:t xml:space="preserve"> por una o varias áreas de riego.</w:t>
            </w:r>
          </w:p>
          <w:p w14:paraId="6699B805" w14:textId="77777777" w:rsidR="00B37902" w:rsidRDefault="00B37902" w:rsidP="001D0BAF">
            <w:pPr>
              <w:rPr>
                <w:lang w:val="es-MX"/>
              </w:rPr>
            </w:pPr>
          </w:p>
        </w:tc>
      </w:tr>
      <w:tr w:rsidR="00B25EA7" w:rsidRPr="006E6B8D" w14:paraId="0094D5BF" w14:textId="77777777" w:rsidTr="001D0BAF">
        <w:tc>
          <w:tcPr>
            <w:tcW w:w="1413" w:type="dxa"/>
          </w:tcPr>
          <w:p w14:paraId="483EE13A" w14:textId="77777777" w:rsidR="00B25EA7" w:rsidRPr="00B25EA7" w:rsidRDefault="00B37902" w:rsidP="001D0BAF">
            <w:pPr>
              <w:rPr>
                <w:lang w:val="es-MX"/>
              </w:rPr>
            </w:pPr>
            <w:r>
              <w:t>R.SIS.08</w:t>
            </w:r>
          </w:p>
        </w:tc>
        <w:tc>
          <w:tcPr>
            <w:tcW w:w="8363" w:type="dxa"/>
          </w:tcPr>
          <w:p w14:paraId="2F5352ED" w14:textId="77777777" w:rsidR="00B25EA7" w:rsidRDefault="007B2DC7" w:rsidP="001D0BAF">
            <w:pPr>
              <w:rPr>
                <w:lang w:val="es-MX"/>
              </w:rPr>
            </w:pPr>
            <w:r>
              <w:rPr>
                <w:lang w:val="es-MX"/>
              </w:rPr>
              <w:t xml:space="preserve">Para cada área de riego existe un cultivo en específico. </w:t>
            </w:r>
            <w:r w:rsidR="00B25EA7">
              <w:rPr>
                <w:lang w:val="es-MX"/>
              </w:rPr>
              <w:t>Cada área de riego puede tener un cultivo diferente.</w:t>
            </w:r>
          </w:p>
          <w:p w14:paraId="2AA1144F" w14:textId="77777777" w:rsidR="00B37902" w:rsidRDefault="00B37902" w:rsidP="001D0BAF">
            <w:pPr>
              <w:rPr>
                <w:lang w:val="es-MX"/>
              </w:rPr>
            </w:pPr>
          </w:p>
        </w:tc>
      </w:tr>
      <w:tr w:rsidR="00B25EA7" w:rsidRPr="006E6B8D" w14:paraId="2C1180EB" w14:textId="77777777" w:rsidTr="001D0BAF">
        <w:tc>
          <w:tcPr>
            <w:tcW w:w="1413" w:type="dxa"/>
          </w:tcPr>
          <w:p w14:paraId="68D8B8F5" w14:textId="77777777" w:rsidR="00B25EA7" w:rsidRPr="00B25EA7" w:rsidRDefault="00B37902" w:rsidP="001D0BAF">
            <w:pPr>
              <w:rPr>
                <w:lang w:val="es-MX"/>
              </w:rPr>
            </w:pPr>
            <w:r w:rsidRPr="007B2DC7">
              <w:rPr>
                <w:lang w:val="es-MX"/>
              </w:rPr>
              <w:t>R.SIS.09</w:t>
            </w:r>
          </w:p>
        </w:tc>
        <w:tc>
          <w:tcPr>
            <w:tcW w:w="8363" w:type="dxa"/>
          </w:tcPr>
          <w:p w14:paraId="5D3C6E2A" w14:textId="77777777" w:rsidR="00B25EA7" w:rsidRDefault="00B25EA7" w:rsidP="00B25EA7">
            <w:pPr>
              <w:rPr>
                <w:lang w:val="es-MX"/>
              </w:rPr>
            </w:pPr>
            <w:r>
              <w:rPr>
                <w:lang w:val="es-MX"/>
              </w:rPr>
              <w:t>La comunicación entre el controlador y servidor de datos se lleva a cabo por una red de largo alcance (red móvil GSM/GPRS)</w:t>
            </w:r>
          </w:p>
          <w:p w14:paraId="725B1A6B" w14:textId="77777777" w:rsidR="00B37902" w:rsidRDefault="00B37902" w:rsidP="00B25EA7">
            <w:pPr>
              <w:rPr>
                <w:lang w:val="es-MX"/>
              </w:rPr>
            </w:pPr>
          </w:p>
        </w:tc>
      </w:tr>
      <w:tr w:rsidR="00B25EA7" w:rsidRPr="006E6B8D" w14:paraId="5F4C5D31" w14:textId="77777777" w:rsidTr="001D0BAF">
        <w:tc>
          <w:tcPr>
            <w:tcW w:w="1413" w:type="dxa"/>
          </w:tcPr>
          <w:p w14:paraId="368B8F90" w14:textId="77777777" w:rsidR="00B25EA7" w:rsidRPr="00B25EA7" w:rsidRDefault="00B37902" w:rsidP="001D0BAF">
            <w:pPr>
              <w:rPr>
                <w:lang w:val="es-MX"/>
              </w:rPr>
            </w:pPr>
            <w:r>
              <w:t>R.SIS.10</w:t>
            </w:r>
          </w:p>
        </w:tc>
        <w:tc>
          <w:tcPr>
            <w:tcW w:w="8363" w:type="dxa"/>
          </w:tcPr>
          <w:p w14:paraId="230F5923" w14:textId="77777777" w:rsidR="00B25EA7" w:rsidRDefault="00B25EA7" w:rsidP="001D0BAF">
            <w:pPr>
              <w:rPr>
                <w:lang w:val="es-MX"/>
              </w:rPr>
            </w:pPr>
            <w:r>
              <w:rPr>
                <w:lang w:val="es-MX"/>
              </w:rPr>
              <w:t>La comunicación entre el controlador y el servidor de datos es bidireccional y punto a punto.</w:t>
            </w:r>
          </w:p>
          <w:p w14:paraId="1EDB54AE" w14:textId="77777777" w:rsidR="00B37902" w:rsidRDefault="00B37902" w:rsidP="001D0BAF">
            <w:pPr>
              <w:rPr>
                <w:lang w:val="es-MX"/>
              </w:rPr>
            </w:pPr>
          </w:p>
        </w:tc>
      </w:tr>
      <w:tr w:rsidR="00B25EA7" w:rsidRPr="006E6B8D" w14:paraId="32D9E487" w14:textId="77777777" w:rsidTr="001D0BAF">
        <w:tc>
          <w:tcPr>
            <w:tcW w:w="1413" w:type="dxa"/>
          </w:tcPr>
          <w:p w14:paraId="0FA013AB" w14:textId="77777777" w:rsidR="00B25EA7" w:rsidRPr="00B25EA7" w:rsidRDefault="00B37902" w:rsidP="001D0BAF">
            <w:pPr>
              <w:rPr>
                <w:lang w:val="es-MX"/>
              </w:rPr>
            </w:pPr>
            <w:r>
              <w:t>R.SIS.11</w:t>
            </w:r>
          </w:p>
        </w:tc>
        <w:tc>
          <w:tcPr>
            <w:tcW w:w="8363" w:type="dxa"/>
          </w:tcPr>
          <w:p w14:paraId="0B1F4C0F" w14:textId="77777777" w:rsidR="00B25EA7" w:rsidRDefault="00B25EA7" w:rsidP="00B25EA7">
            <w:pPr>
              <w:rPr>
                <w:lang w:val="es-MX"/>
              </w:rPr>
            </w:pPr>
            <w:r>
              <w:rPr>
                <w:lang w:val="es-MX"/>
              </w:rPr>
              <w:t xml:space="preserve">El esquema de comunicación del controlador al servidor de datos es de tipo periódico </w:t>
            </w:r>
          </w:p>
          <w:p w14:paraId="4AB5931F" w14:textId="77777777" w:rsidR="00B37902" w:rsidRDefault="00B37902" w:rsidP="00B25EA7">
            <w:pPr>
              <w:rPr>
                <w:lang w:val="es-MX"/>
              </w:rPr>
            </w:pPr>
          </w:p>
        </w:tc>
      </w:tr>
      <w:tr w:rsidR="00B25EA7" w:rsidRPr="006E6B8D" w14:paraId="04DBF52E" w14:textId="77777777" w:rsidTr="001D0BAF">
        <w:tc>
          <w:tcPr>
            <w:tcW w:w="1413" w:type="dxa"/>
          </w:tcPr>
          <w:p w14:paraId="6C20E7D5" w14:textId="77777777" w:rsidR="00B25EA7" w:rsidRPr="00B25EA7" w:rsidRDefault="00B37902" w:rsidP="001D0BAF">
            <w:pPr>
              <w:rPr>
                <w:lang w:val="es-MX"/>
              </w:rPr>
            </w:pPr>
            <w:r>
              <w:t>R.SIS.12</w:t>
            </w:r>
          </w:p>
        </w:tc>
        <w:tc>
          <w:tcPr>
            <w:tcW w:w="8363" w:type="dxa"/>
          </w:tcPr>
          <w:p w14:paraId="456AB995" w14:textId="77777777" w:rsidR="00B25EA7" w:rsidRDefault="00B25EA7" w:rsidP="00B25EA7">
            <w:pPr>
              <w:rPr>
                <w:lang w:val="es-MX"/>
              </w:rPr>
            </w:pPr>
            <w:r>
              <w:rPr>
                <w:lang w:val="es-MX"/>
              </w:rPr>
              <w:t>El esquema de comunicación del servidor de datos al controlador es de tipo esporádico.</w:t>
            </w:r>
          </w:p>
          <w:p w14:paraId="2A5E75DA" w14:textId="77777777" w:rsidR="00B37902" w:rsidRDefault="00B37902" w:rsidP="00B25EA7">
            <w:pPr>
              <w:rPr>
                <w:lang w:val="es-MX"/>
              </w:rPr>
            </w:pPr>
          </w:p>
        </w:tc>
      </w:tr>
      <w:tr w:rsidR="00B25EA7" w:rsidRPr="006E6B8D" w14:paraId="68A59105" w14:textId="77777777" w:rsidTr="001D0BAF">
        <w:tc>
          <w:tcPr>
            <w:tcW w:w="1413" w:type="dxa"/>
          </w:tcPr>
          <w:p w14:paraId="0559960B" w14:textId="77777777" w:rsidR="00B25EA7" w:rsidRPr="00B25EA7" w:rsidRDefault="00B37902" w:rsidP="001D0BAF">
            <w:pPr>
              <w:rPr>
                <w:lang w:val="es-MX"/>
              </w:rPr>
            </w:pPr>
            <w:r>
              <w:t>R.SIS.13</w:t>
            </w:r>
          </w:p>
        </w:tc>
        <w:tc>
          <w:tcPr>
            <w:tcW w:w="8363" w:type="dxa"/>
          </w:tcPr>
          <w:p w14:paraId="58DDDD8A" w14:textId="77777777" w:rsidR="00B25EA7" w:rsidRDefault="00B25EA7" w:rsidP="001D0BAF">
            <w:pPr>
              <w:rPr>
                <w:lang w:val="es-MX"/>
              </w:rPr>
            </w:pPr>
            <w:r>
              <w:rPr>
                <w:lang w:val="es-MX"/>
              </w:rPr>
              <w:t>El controlador se comunica con los nodos sensores, actuadores, climáticos y repetidores por medio de una red de corto alcance (Zigbee).</w:t>
            </w:r>
          </w:p>
          <w:p w14:paraId="5288E427" w14:textId="77777777" w:rsidR="00B37902" w:rsidRDefault="00B37902" w:rsidP="001D0BAF">
            <w:pPr>
              <w:rPr>
                <w:lang w:val="es-MX"/>
              </w:rPr>
            </w:pPr>
          </w:p>
        </w:tc>
      </w:tr>
      <w:tr w:rsidR="00B25EA7" w:rsidRPr="006E6B8D" w14:paraId="67FD2F92" w14:textId="77777777" w:rsidTr="001D0BAF">
        <w:tc>
          <w:tcPr>
            <w:tcW w:w="1413" w:type="dxa"/>
          </w:tcPr>
          <w:p w14:paraId="32B95963" w14:textId="77777777" w:rsidR="00B25EA7" w:rsidRPr="00B25EA7" w:rsidRDefault="00B37902" w:rsidP="001D0BAF">
            <w:pPr>
              <w:rPr>
                <w:lang w:val="es-MX"/>
              </w:rPr>
            </w:pPr>
            <w:r>
              <w:t>R.SIS.14</w:t>
            </w:r>
          </w:p>
        </w:tc>
        <w:tc>
          <w:tcPr>
            <w:tcW w:w="8363" w:type="dxa"/>
          </w:tcPr>
          <w:p w14:paraId="0BA70C60" w14:textId="77777777" w:rsidR="00B25EA7" w:rsidRDefault="00B25EA7" w:rsidP="001D0BAF">
            <w:pPr>
              <w:rPr>
                <w:lang w:val="es-MX"/>
              </w:rPr>
            </w:pPr>
            <w:r>
              <w:rPr>
                <w:lang w:val="es-MX"/>
              </w:rPr>
              <w:t>El esquema de comunicación entre el controlador y los nodos sensores, actuadores, climáticos y repetidores es del tipo maestro-esclavo</w:t>
            </w:r>
            <w:r w:rsidR="007B2DC7">
              <w:rPr>
                <w:lang w:val="es-MX"/>
              </w:rPr>
              <w:t xml:space="preserve"> y es peródico</w:t>
            </w:r>
            <w:r>
              <w:rPr>
                <w:lang w:val="es-MX"/>
              </w:rPr>
              <w:t>.</w:t>
            </w:r>
          </w:p>
          <w:p w14:paraId="22927773" w14:textId="77777777" w:rsidR="00B37902" w:rsidRDefault="00B37902" w:rsidP="001D0BAF">
            <w:pPr>
              <w:rPr>
                <w:lang w:val="es-MX"/>
              </w:rPr>
            </w:pPr>
          </w:p>
        </w:tc>
      </w:tr>
      <w:tr w:rsidR="00B25EA7" w:rsidRPr="006E6B8D" w14:paraId="393FAFF7" w14:textId="77777777" w:rsidTr="001D0BAF">
        <w:tc>
          <w:tcPr>
            <w:tcW w:w="1413" w:type="dxa"/>
          </w:tcPr>
          <w:p w14:paraId="7716E81A" w14:textId="77777777" w:rsidR="00B25EA7" w:rsidRPr="00B25EA7" w:rsidRDefault="00B37902" w:rsidP="001D0BAF">
            <w:pPr>
              <w:rPr>
                <w:lang w:val="es-MX"/>
              </w:rPr>
            </w:pPr>
            <w:r>
              <w:t>R.SIS.15</w:t>
            </w:r>
          </w:p>
        </w:tc>
        <w:tc>
          <w:tcPr>
            <w:tcW w:w="8363" w:type="dxa"/>
          </w:tcPr>
          <w:p w14:paraId="44D31525" w14:textId="77777777" w:rsidR="00B25EA7" w:rsidRDefault="00B25EA7" w:rsidP="001D0BAF">
            <w:pPr>
              <w:rPr>
                <w:lang w:val="es-MX"/>
              </w:rPr>
            </w:pPr>
            <w:r>
              <w:rPr>
                <w:lang w:val="es-MX"/>
              </w:rPr>
              <w:t>Los nodos sensores, actuadores, climáticos y repetidores se encuentran alimentados eléctricamente por medio de energía fotovoltaica (celdas solares).</w:t>
            </w:r>
          </w:p>
          <w:p w14:paraId="70DF1543" w14:textId="77777777" w:rsidR="00B37902" w:rsidRDefault="00B37902" w:rsidP="001D0BAF">
            <w:pPr>
              <w:rPr>
                <w:lang w:val="es-MX"/>
              </w:rPr>
            </w:pPr>
          </w:p>
        </w:tc>
      </w:tr>
      <w:tr w:rsidR="00B25EA7" w:rsidRPr="006E6B8D" w14:paraId="47DE8B5B" w14:textId="77777777" w:rsidTr="001D0BAF">
        <w:tc>
          <w:tcPr>
            <w:tcW w:w="1413" w:type="dxa"/>
          </w:tcPr>
          <w:p w14:paraId="5B4E5DB0" w14:textId="77777777" w:rsidR="00B25EA7" w:rsidRPr="00B25EA7" w:rsidRDefault="00B37902" w:rsidP="001D0BAF">
            <w:pPr>
              <w:rPr>
                <w:lang w:val="es-MX"/>
              </w:rPr>
            </w:pPr>
            <w:r>
              <w:t>R.SIS.16</w:t>
            </w:r>
          </w:p>
        </w:tc>
        <w:tc>
          <w:tcPr>
            <w:tcW w:w="8363" w:type="dxa"/>
          </w:tcPr>
          <w:p w14:paraId="686D034D" w14:textId="77777777" w:rsidR="00B37902" w:rsidRDefault="00B37902" w:rsidP="007B2DC7">
            <w:pPr>
              <w:rPr>
                <w:lang w:val="es-MX"/>
              </w:rPr>
            </w:pPr>
            <w:r>
              <w:rPr>
                <w:lang w:val="es-MX"/>
              </w:rPr>
              <w:t>Si el servidor de datos no está disponible el sistema de riego sigue funcionando, solamente no se reportan los datos, ni se puede cambiar el modo de operación.</w:t>
            </w:r>
            <w:r w:rsidR="007B2DC7">
              <w:rPr>
                <w:lang w:val="es-MX"/>
              </w:rPr>
              <w:t xml:space="preserve"> </w:t>
            </w:r>
          </w:p>
          <w:p w14:paraId="39247D0F" w14:textId="77777777" w:rsidR="007B2DC7" w:rsidRDefault="007B2DC7" w:rsidP="007B2DC7">
            <w:pPr>
              <w:rPr>
                <w:lang w:val="es-MX"/>
              </w:rPr>
            </w:pPr>
          </w:p>
        </w:tc>
      </w:tr>
      <w:tr w:rsidR="00B37902" w:rsidRPr="006E6B8D" w14:paraId="53AE3EC2" w14:textId="77777777" w:rsidTr="001D0BAF">
        <w:tc>
          <w:tcPr>
            <w:tcW w:w="1413" w:type="dxa"/>
          </w:tcPr>
          <w:p w14:paraId="3F94F2E8" w14:textId="77777777" w:rsidR="00B37902" w:rsidRPr="00B25EA7" w:rsidRDefault="00B37902" w:rsidP="001D0BAF">
            <w:pPr>
              <w:rPr>
                <w:lang w:val="es-MX"/>
              </w:rPr>
            </w:pPr>
            <w:r>
              <w:t>R.SIS.17</w:t>
            </w:r>
          </w:p>
        </w:tc>
        <w:tc>
          <w:tcPr>
            <w:tcW w:w="8363" w:type="dxa"/>
          </w:tcPr>
          <w:p w14:paraId="503787BF" w14:textId="77777777" w:rsidR="00B37902" w:rsidRDefault="00B37902" w:rsidP="001D0BAF">
            <w:pPr>
              <w:rPr>
                <w:lang w:val="es-MX"/>
              </w:rPr>
            </w:pPr>
            <w:r>
              <w:rPr>
                <w:lang w:val="es-MX"/>
              </w:rPr>
              <w:t xml:space="preserve">Los nodos mínimos necesarios para el funcionamiento del sistema son: nodo controlador, nodo sensor y nodo actuador. </w:t>
            </w:r>
          </w:p>
          <w:p w14:paraId="7D5F7F94" w14:textId="77777777" w:rsidR="00B37902" w:rsidRDefault="00B37902" w:rsidP="001D0BAF">
            <w:pPr>
              <w:rPr>
                <w:lang w:val="es-MX"/>
              </w:rPr>
            </w:pPr>
          </w:p>
        </w:tc>
      </w:tr>
    </w:tbl>
    <w:p w14:paraId="5EAA8B31" w14:textId="77777777" w:rsidR="00E814B8" w:rsidRPr="00A551D8" w:rsidRDefault="00E814B8" w:rsidP="00E814B8">
      <w:pPr>
        <w:rPr>
          <w:lang w:val="es-MX"/>
        </w:rPr>
      </w:pPr>
    </w:p>
    <w:p w14:paraId="4FAAB429" w14:textId="77777777" w:rsidR="002E76CA" w:rsidRDefault="00996949" w:rsidP="002E76CA">
      <w:pPr>
        <w:pStyle w:val="Heading1"/>
        <w:rPr>
          <w:lang w:val="es-MX"/>
        </w:rPr>
      </w:pPr>
      <w:bookmarkStart w:id="20" w:name="_Toc34121945"/>
      <w:r>
        <w:rPr>
          <w:lang w:val="es-MX"/>
        </w:rPr>
        <w:t>Especificaciones funcionales</w:t>
      </w:r>
      <w:r w:rsidR="00E814B8">
        <w:rPr>
          <w:lang w:val="es-MX"/>
        </w:rPr>
        <w:t xml:space="preserve"> por módulo</w:t>
      </w:r>
      <w:bookmarkEnd w:id="20"/>
    </w:p>
    <w:p w14:paraId="62CE6F2B" w14:textId="77777777" w:rsidR="002E76CA" w:rsidRDefault="002E76CA" w:rsidP="002E76CA">
      <w:pPr>
        <w:rPr>
          <w:lang w:val="es-MX"/>
        </w:rPr>
      </w:pPr>
    </w:p>
    <w:p w14:paraId="248BC281" w14:textId="77777777" w:rsidR="002E76CA" w:rsidRDefault="00996949" w:rsidP="002E76CA">
      <w:pPr>
        <w:jc w:val="both"/>
        <w:rPr>
          <w:lang w:val="es-MX"/>
        </w:rPr>
      </w:pPr>
      <w:r>
        <w:rPr>
          <w:lang w:val="es-MX"/>
        </w:rPr>
        <w:t xml:space="preserve">Las especificaciones funcionales se describen mediante los casos de uso. </w:t>
      </w:r>
      <w:r w:rsidR="002E76CA" w:rsidRPr="002E76CA">
        <w:rPr>
          <w:lang w:val="es-MX"/>
        </w:rPr>
        <w:t>Un caso de uso es una descripción de los pasos o las actividades que deberán realizarse para llevar a cabo algún proceso. Los personajes o entidades que participarán en un caso de uso se denominan actores.</w:t>
      </w:r>
      <w:r w:rsidR="002E76CA">
        <w:rPr>
          <w:lang w:val="es-MX"/>
        </w:rPr>
        <w:t xml:space="preserve"> </w:t>
      </w:r>
      <w:r w:rsidR="002E76CA" w:rsidRPr="002E76CA">
        <w:rPr>
          <w:lang w:val="es-MX"/>
        </w:rPr>
        <w:t xml:space="preserve">En el contexto de ingeniería de software, un caso de uso es una secuencia de interacciones que se desarrollarán entre un sistema y sus actores en respuesta a un evento que inicia un actor principal sobre el propio sistema. </w:t>
      </w:r>
    </w:p>
    <w:p w14:paraId="20B18856" w14:textId="77777777" w:rsidR="002E76CA" w:rsidRDefault="002E76CA" w:rsidP="002E76CA">
      <w:pPr>
        <w:jc w:val="both"/>
        <w:rPr>
          <w:lang w:val="es-MX"/>
        </w:rPr>
      </w:pPr>
    </w:p>
    <w:p w14:paraId="55C80AEE" w14:textId="77777777" w:rsidR="002E76CA" w:rsidRPr="002E76CA" w:rsidRDefault="002E76CA" w:rsidP="002E76CA">
      <w:pPr>
        <w:jc w:val="both"/>
        <w:rPr>
          <w:lang w:val="es-MX"/>
        </w:rPr>
      </w:pPr>
      <w:r w:rsidRPr="002E76CA">
        <w:rPr>
          <w:lang w:val="es-MX"/>
        </w:rPr>
        <w:t>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por ejemplo la especialización y la generalización son relaciones. Los diagramas de casos de uso se utilizan para ilustrar los requerimientos del sistema al mostrar cómo reacciona a eventos que se producen en su ámbito o en él mismo.</w:t>
      </w:r>
    </w:p>
    <w:p w14:paraId="7658356F" w14:textId="77777777" w:rsidR="002E76CA" w:rsidRDefault="002E76CA" w:rsidP="002E76CA">
      <w:pPr>
        <w:jc w:val="both"/>
        <w:rPr>
          <w:lang w:val="es-MX"/>
        </w:rPr>
      </w:pPr>
    </w:p>
    <w:p w14:paraId="3106CF86" w14:textId="77777777" w:rsidR="0033196D" w:rsidRDefault="0033196D" w:rsidP="002E76CA">
      <w:pPr>
        <w:jc w:val="both"/>
        <w:rPr>
          <w:lang w:val="es-MX"/>
        </w:rPr>
      </w:pPr>
    </w:p>
    <w:p w14:paraId="6D54063E" w14:textId="77777777" w:rsidR="0033196D" w:rsidRPr="00A06F25" w:rsidRDefault="0033196D" w:rsidP="0033196D">
      <w:pPr>
        <w:rPr>
          <w:lang w:val="es-MX"/>
        </w:rPr>
      </w:pPr>
    </w:p>
    <w:p w14:paraId="4B806C10" w14:textId="77777777" w:rsidR="0033196D" w:rsidRDefault="0033196D" w:rsidP="0033196D">
      <w:pPr>
        <w:pStyle w:val="Heading2"/>
      </w:pPr>
      <w:bookmarkStart w:id="21" w:name="_Toc34121946"/>
      <w:r>
        <w:t>Interface del Sistema</w:t>
      </w:r>
      <w:bookmarkEnd w:id="21"/>
    </w:p>
    <w:p w14:paraId="18BE7F40" w14:textId="77777777" w:rsidR="00E81F1A" w:rsidRPr="00E81F1A" w:rsidRDefault="00E81F1A" w:rsidP="00E81F1A"/>
    <w:p w14:paraId="5F248121" w14:textId="77777777" w:rsidR="0033196D" w:rsidRPr="005B19F2" w:rsidRDefault="0033196D" w:rsidP="0033196D"/>
    <w:p w14:paraId="167AC8C0" w14:textId="77777777" w:rsidR="0033196D" w:rsidRDefault="0033196D" w:rsidP="0033196D">
      <w:pPr>
        <w:jc w:val="center"/>
        <w:rPr>
          <w:lang w:val="es-MX"/>
        </w:rPr>
      </w:pPr>
      <w:r w:rsidRPr="00F037E0">
        <w:rPr>
          <w:noProof/>
          <w:lang w:val="es-MX" w:eastAsia="es-MX"/>
        </w:rPr>
        <w:drawing>
          <wp:inline distT="0" distB="0" distL="0" distR="0" wp14:anchorId="19396FAF" wp14:editId="4B7E46F1">
            <wp:extent cx="6172200" cy="21164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72200" cy="2116403"/>
                    </a:xfrm>
                    <a:prstGeom prst="rect">
                      <a:avLst/>
                    </a:prstGeom>
                    <a:noFill/>
                    <a:ln>
                      <a:noFill/>
                    </a:ln>
                  </pic:spPr>
                </pic:pic>
              </a:graphicData>
            </a:graphic>
          </wp:inline>
        </w:drawing>
      </w:r>
      <w:r w:rsidRPr="001E2014">
        <w:t xml:space="preserve"> </w:t>
      </w:r>
    </w:p>
    <w:p w14:paraId="7F742797" w14:textId="77777777" w:rsidR="0033196D" w:rsidRDefault="0033196D" w:rsidP="0033196D">
      <w:pPr>
        <w:rPr>
          <w:lang w:val="es-MX"/>
        </w:rPr>
      </w:pPr>
    </w:p>
    <w:p w14:paraId="261FD4C0" w14:textId="77777777" w:rsidR="0033196D" w:rsidRDefault="0033196D" w:rsidP="0033196D">
      <w:pPr>
        <w:pStyle w:val="para"/>
        <w:spacing w:before="0" w:after="0" w:line="240" w:lineRule="auto"/>
        <w:rPr>
          <w:rFonts w:ascii="Arial" w:hAnsi="Arial" w:cs="Arial"/>
          <w:sz w:val="20"/>
        </w:rPr>
      </w:pPr>
    </w:p>
    <w:p w14:paraId="2E319E32" w14:textId="77777777" w:rsidR="00E81F1A" w:rsidRPr="00E639E6" w:rsidRDefault="00E81F1A" w:rsidP="0033196D">
      <w:pPr>
        <w:pStyle w:val="para"/>
        <w:spacing w:before="0" w:after="0" w:line="240" w:lineRule="auto"/>
        <w:rPr>
          <w:rFonts w:ascii="Arial" w:hAnsi="Arial" w:cs="Arial"/>
          <w:sz w:val="20"/>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00F1D6F4" w14:textId="77777777" w:rsidTr="00BF135A">
        <w:tc>
          <w:tcPr>
            <w:tcW w:w="2988" w:type="dxa"/>
            <w:shd w:val="clear" w:color="auto" w:fill="000000" w:themeFill="text1"/>
          </w:tcPr>
          <w:p w14:paraId="408EB2D7" w14:textId="77777777" w:rsidR="0033196D" w:rsidRPr="00BF135A" w:rsidRDefault="0033196D" w:rsidP="00A06F25">
            <w:pPr>
              <w:rPr>
                <w:rFonts w:cs="Arial"/>
                <w:b/>
              </w:rPr>
            </w:pPr>
            <w:r w:rsidRPr="00BF135A">
              <w:rPr>
                <w:rFonts w:cs="Arial"/>
                <w:b/>
              </w:rPr>
              <w:br w:type="page"/>
              <w:t>CASO DE USO</w:t>
            </w:r>
          </w:p>
        </w:tc>
        <w:tc>
          <w:tcPr>
            <w:tcW w:w="6570" w:type="dxa"/>
            <w:shd w:val="clear" w:color="auto" w:fill="000000" w:themeFill="text1"/>
          </w:tcPr>
          <w:p w14:paraId="3D6FB14E" w14:textId="77777777" w:rsidR="0033196D" w:rsidRPr="00BF135A" w:rsidRDefault="0033196D" w:rsidP="00A06F25">
            <w:pPr>
              <w:rPr>
                <w:rFonts w:cs="Arial"/>
                <w:b/>
              </w:rPr>
            </w:pPr>
            <w:r w:rsidRPr="00BF135A">
              <w:rPr>
                <w:rFonts w:cs="Arial"/>
                <w:b/>
              </w:rPr>
              <w:t>CU_USE_01</w:t>
            </w:r>
          </w:p>
        </w:tc>
      </w:tr>
      <w:tr w:rsidR="0033196D" w:rsidRPr="00E639E6" w14:paraId="3733B256" w14:textId="77777777" w:rsidTr="00A06F25">
        <w:tc>
          <w:tcPr>
            <w:tcW w:w="2988" w:type="dxa"/>
          </w:tcPr>
          <w:p w14:paraId="58D00B68"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40527A89" w14:textId="77777777" w:rsidR="0033196D" w:rsidRPr="00E639E6" w:rsidRDefault="0033196D" w:rsidP="00A06F25">
            <w:pPr>
              <w:rPr>
                <w:rFonts w:cs="Arial"/>
                <w:b/>
              </w:rPr>
            </w:pPr>
            <w:r>
              <w:rPr>
                <w:rFonts w:cs="Arial"/>
                <w:b/>
              </w:rPr>
              <w:t>Configuración del Sistema</w:t>
            </w:r>
          </w:p>
        </w:tc>
      </w:tr>
      <w:tr w:rsidR="0033196D" w:rsidRPr="006E6B8D" w14:paraId="70044A33" w14:textId="77777777" w:rsidTr="00A06F25">
        <w:tc>
          <w:tcPr>
            <w:tcW w:w="2988" w:type="dxa"/>
          </w:tcPr>
          <w:p w14:paraId="554D5B8B"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13BDB638" w14:textId="77777777" w:rsidR="0033196D" w:rsidRPr="005B19F2" w:rsidRDefault="0033196D" w:rsidP="00A06F25">
            <w:pPr>
              <w:rPr>
                <w:rFonts w:cs="Arial"/>
                <w:lang w:val="es-MX"/>
              </w:rPr>
            </w:pPr>
            <w:r w:rsidRPr="00BB79A1">
              <w:rPr>
                <w:rFonts w:cs="Arial"/>
                <w:lang w:val="es-MX"/>
              </w:rPr>
              <w:t xml:space="preserve">El usuario selecciona el modo de operación del sistema. </w:t>
            </w:r>
            <w:r w:rsidRPr="005B19F2">
              <w:rPr>
                <w:rFonts w:cs="Arial"/>
                <w:lang w:val="es-MX"/>
              </w:rPr>
              <w:t>Los modos de operación v</w:t>
            </w:r>
            <w:r>
              <w:rPr>
                <w:rFonts w:cs="Arial"/>
                <w:lang w:val="es-MX"/>
              </w:rPr>
              <w:t>álidos son: Manual, Temporizado y Automático</w:t>
            </w:r>
          </w:p>
        </w:tc>
      </w:tr>
      <w:tr w:rsidR="0033196D" w:rsidRPr="00E639E6" w14:paraId="057F4FAD" w14:textId="77777777" w:rsidTr="00A06F25">
        <w:tc>
          <w:tcPr>
            <w:tcW w:w="2988" w:type="dxa"/>
          </w:tcPr>
          <w:p w14:paraId="6F9F67C8" w14:textId="77777777" w:rsidR="0033196D" w:rsidRPr="00E639E6" w:rsidRDefault="0033196D" w:rsidP="00A06F25">
            <w:pPr>
              <w:rPr>
                <w:rFonts w:cs="Arial"/>
                <w:b/>
              </w:rPr>
            </w:pPr>
            <w:r>
              <w:rPr>
                <w:rFonts w:cs="Arial"/>
                <w:b/>
              </w:rPr>
              <w:t>Actor Primario</w:t>
            </w:r>
            <w:r w:rsidRPr="00E639E6">
              <w:rPr>
                <w:rFonts w:cs="Arial"/>
                <w:b/>
              </w:rPr>
              <w:t>:</w:t>
            </w:r>
          </w:p>
        </w:tc>
        <w:tc>
          <w:tcPr>
            <w:tcW w:w="6570" w:type="dxa"/>
          </w:tcPr>
          <w:p w14:paraId="515D5B2B" w14:textId="77777777" w:rsidR="0033196D" w:rsidRPr="00E639E6" w:rsidRDefault="0033196D" w:rsidP="00A06F25">
            <w:pPr>
              <w:rPr>
                <w:rFonts w:cs="Arial"/>
              </w:rPr>
            </w:pPr>
            <w:r>
              <w:rPr>
                <w:rFonts w:cs="Arial"/>
              </w:rPr>
              <w:t>Usuario del Sistema</w:t>
            </w:r>
          </w:p>
        </w:tc>
      </w:tr>
      <w:tr w:rsidR="0033196D" w:rsidRPr="006E6B8D" w14:paraId="2CAB12B6" w14:textId="77777777" w:rsidTr="00A06F25">
        <w:tc>
          <w:tcPr>
            <w:tcW w:w="2988" w:type="dxa"/>
          </w:tcPr>
          <w:p w14:paraId="0020452B" w14:textId="77777777" w:rsidR="0033196D" w:rsidRPr="00E639E6" w:rsidRDefault="0033196D" w:rsidP="00A06F25">
            <w:pPr>
              <w:rPr>
                <w:rFonts w:cs="Arial"/>
                <w:b/>
              </w:rPr>
            </w:pPr>
            <w:r>
              <w:rPr>
                <w:rFonts w:cs="Arial"/>
                <w:b/>
              </w:rPr>
              <w:t>Precondiciones</w:t>
            </w:r>
            <w:r w:rsidRPr="00E639E6">
              <w:rPr>
                <w:rFonts w:cs="Arial"/>
                <w:b/>
              </w:rPr>
              <w:t>:</w:t>
            </w:r>
          </w:p>
        </w:tc>
        <w:tc>
          <w:tcPr>
            <w:tcW w:w="6570" w:type="dxa"/>
          </w:tcPr>
          <w:p w14:paraId="710A2144" w14:textId="77777777" w:rsidR="0033196D" w:rsidRPr="005B19F2" w:rsidRDefault="0033196D" w:rsidP="00A06F25">
            <w:pPr>
              <w:widowControl w:val="0"/>
              <w:rPr>
                <w:rFonts w:cs="Arial"/>
                <w:lang w:val="es-MX"/>
              </w:rPr>
            </w:pPr>
            <w:r>
              <w:rPr>
                <w:rFonts w:cs="Arial"/>
                <w:lang w:val="es-MX"/>
              </w:rPr>
              <w:t>El</w:t>
            </w:r>
            <w:r w:rsidRPr="005B19F2">
              <w:rPr>
                <w:rFonts w:cs="Arial"/>
                <w:lang w:val="es-MX"/>
              </w:rPr>
              <w:t xml:space="preserve"> usuario ejecuta la aplicaci</w:t>
            </w:r>
            <w:r>
              <w:rPr>
                <w:rFonts w:cs="Arial"/>
                <w:lang w:val="es-MX"/>
              </w:rPr>
              <w:t>ón de “Configuración del Sistema”</w:t>
            </w:r>
          </w:p>
        </w:tc>
      </w:tr>
      <w:tr w:rsidR="0033196D" w:rsidRPr="0029238C" w14:paraId="25DE2FEB" w14:textId="77777777" w:rsidTr="00A06F25">
        <w:tc>
          <w:tcPr>
            <w:tcW w:w="2988" w:type="dxa"/>
          </w:tcPr>
          <w:p w14:paraId="39F98C49" w14:textId="77777777" w:rsidR="0033196D" w:rsidRPr="00E639E6" w:rsidRDefault="0033196D" w:rsidP="00A06F25">
            <w:pPr>
              <w:rPr>
                <w:rFonts w:cs="Arial"/>
                <w:b/>
              </w:rPr>
            </w:pPr>
            <w:r>
              <w:rPr>
                <w:rFonts w:cs="Arial"/>
                <w:b/>
              </w:rPr>
              <w:t>Curso Básico de Eventos</w:t>
            </w:r>
            <w:r w:rsidRPr="00E639E6">
              <w:rPr>
                <w:rFonts w:cs="Arial"/>
                <w:b/>
              </w:rPr>
              <w:t>:</w:t>
            </w:r>
          </w:p>
        </w:tc>
        <w:tc>
          <w:tcPr>
            <w:tcW w:w="6570" w:type="dxa"/>
          </w:tcPr>
          <w:p w14:paraId="3587A0E4" w14:textId="77777777" w:rsidR="0033196D" w:rsidRDefault="0033196D" w:rsidP="00A06F25">
            <w:pPr>
              <w:widowControl w:val="0"/>
              <w:numPr>
                <w:ilvl w:val="0"/>
                <w:numId w:val="23"/>
              </w:numPr>
              <w:rPr>
                <w:rFonts w:cs="Arial"/>
                <w:lang w:val="es-MX"/>
              </w:rPr>
            </w:pPr>
            <w:r w:rsidRPr="0029238C">
              <w:rPr>
                <w:rFonts w:cs="Arial"/>
                <w:lang w:val="es-MX"/>
              </w:rPr>
              <w:t>El usuario selecciona modo manual de operaci</w:t>
            </w:r>
            <w:r>
              <w:rPr>
                <w:rFonts w:cs="Arial"/>
                <w:lang w:val="es-MX"/>
              </w:rPr>
              <w:t>ón</w:t>
            </w:r>
          </w:p>
          <w:p w14:paraId="2F341289" w14:textId="77777777" w:rsidR="0033196D" w:rsidRDefault="0033196D" w:rsidP="00A06F25">
            <w:pPr>
              <w:widowControl w:val="0"/>
              <w:numPr>
                <w:ilvl w:val="1"/>
                <w:numId w:val="23"/>
              </w:numPr>
              <w:rPr>
                <w:rFonts w:cs="Arial"/>
                <w:lang w:val="es-MX"/>
              </w:rPr>
            </w:pPr>
            <w:r>
              <w:rPr>
                <w:rFonts w:cs="Arial"/>
                <w:lang w:val="es-MX"/>
              </w:rPr>
              <w:t>Selecciona el área de riego</w:t>
            </w:r>
          </w:p>
          <w:p w14:paraId="7BB7E516" w14:textId="77777777" w:rsidR="0033196D" w:rsidRDefault="0033196D" w:rsidP="00A06F25">
            <w:pPr>
              <w:widowControl w:val="0"/>
              <w:numPr>
                <w:ilvl w:val="1"/>
                <w:numId w:val="23"/>
              </w:numPr>
              <w:rPr>
                <w:rFonts w:cs="Arial"/>
                <w:lang w:val="es-MX"/>
              </w:rPr>
            </w:pPr>
            <w:r>
              <w:rPr>
                <w:rFonts w:cs="Arial"/>
                <w:lang w:val="es-MX"/>
              </w:rPr>
              <w:t>Selecciona activación o desactivación de riego</w:t>
            </w:r>
          </w:p>
          <w:p w14:paraId="58DC7C98" w14:textId="77777777" w:rsidR="0033196D" w:rsidRDefault="0033196D" w:rsidP="00A06F25">
            <w:pPr>
              <w:widowControl w:val="0"/>
              <w:numPr>
                <w:ilvl w:val="1"/>
                <w:numId w:val="23"/>
              </w:numPr>
              <w:rPr>
                <w:rFonts w:cs="Arial"/>
                <w:lang w:val="es-MX"/>
              </w:rPr>
            </w:pPr>
            <w:r>
              <w:rPr>
                <w:rFonts w:cs="Arial"/>
                <w:lang w:val="es-MX"/>
              </w:rPr>
              <w:lastRenderedPageBreak/>
              <w:t>Confirma selección</w:t>
            </w:r>
          </w:p>
          <w:p w14:paraId="1DA4B9F3" w14:textId="77777777" w:rsidR="0033196D" w:rsidRDefault="0033196D" w:rsidP="00A06F25">
            <w:pPr>
              <w:pStyle w:val="ListParagraph"/>
              <w:widowControl w:val="0"/>
              <w:numPr>
                <w:ilvl w:val="0"/>
                <w:numId w:val="23"/>
              </w:numPr>
              <w:rPr>
                <w:rFonts w:cs="Arial"/>
                <w:lang w:val="es-MX"/>
              </w:rPr>
            </w:pPr>
            <w:r>
              <w:rPr>
                <w:rFonts w:cs="Arial"/>
                <w:lang w:val="es-MX"/>
              </w:rPr>
              <w:t>El usuario selecciona modo temporizado de operación</w:t>
            </w:r>
          </w:p>
          <w:p w14:paraId="537E53E0" w14:textId="77777777" w:rsidR="0033196D" w:rsidRDefault="0033196D" w:rsidP="00A06F25">
            <w:pPr>
              <w:pStyle w:val="ListParagraph"/>
              <w:widowControl w:val="0"/>
              <w:numPr>
                <w:ilvl w:val="1"/>
                <w:numId w:val="23"/>
              </w:numPr>
              <w:rPr>
                <w:rFonts w:cs="Arial"/>
                <w:lang w:val="es-MX"/>
              </w:rPr>
            </w:pPr>
            <w:r>
              <w:rPr>
                <w:rFonts w:cs="Arial"/>
                <w:lang w:val="es-MX"/>
              </w:rPr>
              <w:t>Selecciona área de riego</w:t>
            </w:r>
          </w:p>
          <w:p w14:paraId="3064A5D9" w14:textId="77777777" w:rsidR="0033196D" w:rsidRDefault="0033196D" w:rsidP="00A06F25">
            <w:pPr>
              <w:pStyle w:val="ListParagraph"/>
              <w:widowControl w:val="0"/>
              <w:numPr>
                <w:ilvl w:val="1"/>
                <w:numId w:val="23"/>
              </w:numPr>
              <w:rPr>
                <w:rFonts w:cs="Arial"/>
                <w:lang w:val="es-MX"/>
              </w:rPr>
            </w:pPr>
            <w:r>
              <w:rPr>
                <w:rFonts w:cs="Arial"/>
                <w:lang w:val="es-MX"/>
              </w:rPr>
              <w:t>Programa, modifica o cancela calendario de riego</w:t>
            </w:r>
          </w:p>
          <w:p w14:paraId="203B37C5" w14:textId="77777777" w:rsidR="0033196D" w:rsidRDefault="0033196D" w:rsidP="00A06F25">
            <w:pPr>
              <w:pStyle w:val="ListParagraph"/>
              <w:widowControl w:val="0"/>
              <w:numPr>
                <w:ilvl w:val="1"/>
                <w:numId w:val="23"/>
              </w:numPr>
              <w:rPr>
                <w:rFonts w:cs="Arial"/>
                <w:lang w:val="es-MX"/>
              </w:rPr>
            </w:pPr>
            <w:r>
              <w:rPr>
                <w:rFonts w:cs="Arial"/>
                <w:lang w:val="es-MX"/>
              </w:rPr>
              <w:t>Confirma selección</w:t>
            </w:r>
          </w:p>
          <w:p w14:paraId="1AD7546A" w14:textId="77777777" w:rsidR="0033196D" w:rsidRDefault="0033196D" w:rsidP="00A06F25">
            <w:pPr>
              <w:pStyle w:val="ListParagraph"/>
              <w:widowControl w:val="0"/>
              <w:numPr>
                <w:ilvl w:val="0"/>
                <w:numId w:val="23"/>
              </w:numPr>
              <w:rPr>
                <w:rFonts w:cs="Arial"/>
                <w:lang w:val="es-MX"/>
              </w:rPr>
            </w:pPr>
            <w:r>
              <w:rPr>
                <w:rFonts w:cs="Arial"/>
                <w:lang w:val="es-MX"/>
              </w:rPr>
              <w:t xml:space="preserve">El usuario selecciona modo automático de riego </w:t>
            </w:r>
          </w:p>
          <w:p w14:paraId="51CE23CC" w14:textId="77777777" w:rsidR="0033196D" w:rsidRDefault="0033196D" w:rsidP="00A06F25">
            <w:pPr>
              <w:pStyle w:val="ListParagraph"/>
              <w:widowControl w:val="0"/>
              <w:numPr>
                <w:ilvl w:val="1"/>
                <w:numId w:val="23"/>
              </w:numPr>
              <w:rPr>
                <w:rFonts w:cs="Arial"/>
                <w:lang w:val="es-MX"/>
              </w:rPr>
            </w:pPr>
            <w:r>
              <w:rPr>
                <w:rFonts w:cs="Arial"/>
                <w:lang w:val="es-MX"/>
              </w:rPr>
              <w:t>Selecciona área de riego</w:t>
            </w:r>
          </w:p>
          <w:p w14:paraId="6C403946" w14:textId="77777777" w:rsidR="0033196D" w:rsidRDefault="0033196D" w:rsidP="00A06F25">
            <w:pPr>
              <w:pStyle w:val="ListParagraph"/>
              <w:widowControl w:val="0"/>
              <w:numPr>
                <w:ilvl w:val="1"/>
                <w:numId w:val="23"/>
              </w:numPr>
              <w:rPr>
                <w:rFonts w:cs="Arial"/>
                <w:lang w:val="es-MX"/>
              </w:rPr>
            </w:pPr>
            <w:r>
              <w:rPr>
                <w:rFonts w:cs="Arial"/>
                <w:lang w:val="es-MX"/>
              </w:rPr>
              <w:t>Define nivel máximo de humedad de suelo (referencia)</w:t>
            </w:r>
          </w:p>
          <w:p w14:paraId="76E22F68" w14:textId="77777777" w:rsidR="0033196D" w:rsidRDefault="0033196D" w:rsidP="00A06F25">
            <w:pPr>
              <w:pStyle w:val="ListParagraph"/>
              <w:widowControl w:val="0"/>
              <w:numPr>
                <w:ilvl w:val="1"/>
                <w:numId w:val="23"/>
              </w:numPr>
              <w:rPr>
                <w:rFonts w:cs="Arial"/>
                <w:lang w:val="es-MX"/>
              </w:rPr>
            </w:pPr>
            <w:r>
              <w:rPr>
                <w:rFonts w:cs="Arial"/>
                <w:lang w:val="es-MX"/>
              </w:rPr>
              <w:t>Define nivel mínimo de humedad de suelo (referencia)</w:t>
            </w:r>
          </w:p>
          <w:p w14:paraId="5E41A815" w14:textId="77777777" w:rsidR="0033196D" w:rsidRDefault="0033196D" w:rsidP="00A06F25">
            <w:pPr>
              <w:pStyle w:val="ListParagraph"/>
              <w:widowControl w:val="0"/>
              <w:numPr>
                <w:ilvl w:val="1"/>
                <w:numId w:val="23"/>
              </w:numPr>
              <w:rPr>
                <w:rFonts w:cs="Arial"/>
                <w:lang w:val="es-MX"/>
              </w:rPr>
            </w:pPr>
            <w:r>
              <w:rPr>
                <w:rFonts w:cs="Arial"/>
                <w:lang w:val="es-MX"/>
              </w:rPr>
              <w:t>Programa, modifica o cancela restricciones de riego</w:t>
            </w:r>
          </w:p>
          <w:p w14:paraId="17DA1ED9" w14:textId="77777777" w:rsidR="0033196D" w:rsidRPr="0029238C" w:rsidRDefault="0033196D" w:rsidP="00A06F25">
            <w:pPr>
              <w:pStyle w:val="ListParagraph"/>
              <w:widowControl w:val="0"/>
              <w:numPr>
                <w:ilvl w:val="1"/>
                <w:numId w:val="23"/>
              </w:numPr>
              <w:rPr>
                <w:rFonts w:cs="Arial"/>
                <w:lang w:val="es-MX"/>
              </w:rPr>
            </w:pPr>
            <w:r>
              <w:rPr>
                <w:rFonts w:cs="Arial"/>
                <w:lang w:val="es-MX"/>
              </w:rPr>
              <w:t>Confirma selección</w:t>
            </w:r>
          </w:p>
        </w:tc>
      </w:tr>
      <w:tr w:rsidR="0033196D" w:rsidRPr="0029238C" w14:paraId="515C2ACB" w14:textId="77777777" w:rsidTr="00A06F25">
        <w:tc>
          <w:tcPr>
            <w:tcW w:w="2988" w:type="dxa"/>
          </w:tcPr>
          <w:p w14:paraId="57E10FFA" w14:textId="77777777" w:rsidR="0033196D" w:rsidRPr="00E639E6" w:rsidRDefault="0033196D" w:rsidP="00A06F25">
            <w:pPr>
              <w:rPr>
                <w:rFonts w:cs="Arial"/>
                <w:b/>
              </w:rPr>
            </w:pPr>
            <w:r>
              <w:rPr>
                <w:rFonts w:cs="Arial"/>
                <w:b/>
              </w:rPr>
              <w:lastRenderedPageBreak/>
              <w:t>Excepciones</w:t>
            </w:r>
            <w:r w:rsidRPr="00E639E6">
              <w:rPr>
                <w:rFonts w:cs="Arial"/>
                <w:b/>
              </w:rPr>
              <w:t>:</w:t>
            </w:r>
          </w:p>
        </w:tc>
        <w:tc>
          <w:tcPr>
            <w:tcW w:w="6570" w:type="dxa"/>
          </w:tcPr>
          <w:p w14:paraId="702EE034" w14:textId="77777777" w:rsidR="0033196D" w:rsidRPr="0029238C" w:rsidRDefault="0033196D" w:rsidP="00A06F25">
            <w:pPr>
              <w:rPr>
                <w:rFonts w:cs="Arial"/>
                <w:lang w:val="es-MX"/>
              </w:rPr>
            </w:pPr>
            <w:r w:rsidRPr="0029238C">
              <w:rPr>
                <w:rFonts w:cs="Arial"/>
                <w:lang w:val="es-MX"/>
              </w:rPr>
              <w:t xml:space="preserve">Error de comunicación </w:t>
            </w:r>
          </w:p>
        </w:tc>
      </w:tr>
      <w:tr w:rsidR="0033196D" w:rsidRPr="00B52B12" w14:paraId="39B31805" w14:textId="77777777" w:rsidTr="00A06F25">
        <w:tc>
          <w:tcPr>
            <w:tcW w:w="2988" w:type="dxa"/>
          </w:tcPr>
          <w:p w14:paraId="57E289FB" w14:textId="77777777" w:rsidR="0033196D" w:rsidRPr="00E639E6" w:rsidRDefault="0033196D" w:rsidP="00A06F25">
            <w:pPr>
              <w:rPr>
                <w:rFonts w:cs="Arial"/>
                <w:b/>
              </w:rPr>
            </w:pPr>
            <w:r>
              <w:rPr>
                <w:rFonts w:cs="Arial"/>
                <w:b/>
              </w:rPr>
              <w:t>Supuestos</w:t>
            </w:r>
            <w:r w:rsidRPr="00E639E6">
              <w:rPr>
                <w:rFonts w:cs="Arial"/>
                <w:b/>
              </w:rPr>
              <w:t>:</w:t>
            </w:r>
          </w:p>
        </w:tc>
        <w:tc>
          <w:tcPr>
            <w:tcW w:w="6570" w:type="dxa"/>
          </w:tcPr>
          <w:p w14:paraId="28D45307" w14:textId="77777777" w:rsidR="0033196D" w:rsidRDefault="0033196D" w:rsidP="00A06F25">
            <w:pPr>
              <w:rPr>
                <w:rFonts w:cs="Arial"/>
                <w:lang w:val="es-MX"/>
              </w:rPr>
            </w:pPr>
            <w:r w:rsidRPr="0029238C">
              <w:rPr>
                <w:rFonts w:cs="Arial"/>
                <w:lang w:val="es-MX"/>
              </w:rPr>
              <w:t xml:space="preserve">Se </w:t>
            </w:r>
            <w:r>
              <w:rPr>
                <w:rFonts w:cs="Arial"/>
                <w:lang w:val="es-MX"/>
              </w:rPr>
              <w:t>as</w:t>
            </w:r>
            <w:r w:rsidRPr="0029238C">
              <w:rPr>
                <w:rFonts w:cs="Arial"/>
                <w:lang w:val="es-MX"/>
              </w:rPr>
              <w:t>ume que el área de riego es v</w:t>
            </w:r>
            <w:r>
              <w:rPr>
                <w:rFonts w:cs="Arial"/>
                <w:lang w:val="es-MX"/>
              </w:rPr>
              <w:t>álida</w:t>
            </w:r>
          </w:p>
          <w:p w14:paraId="7481FC25" w14:textId="77777777" w:rsidR="0033196D" w:rsidRPr="0029238C" w:rsidRDefault="0033196D" w:rsidP="00A06F25">
            <w:pPr>
              <w:rPr>
                <w:rFonts w:cs="Arial"/>
                <w:lang w:val="es-MX"/>
              </w:rPr>
            </w:pPr>
            <w:r>
              <w:rPr>
                <w:rFonts w:cs="Arial"/>
                <w:lang w:val="es-MX"/>
              </w:rPr>
              <w:t>Se asume que el usuario conoce el tipo de cultivo en el área específica</w:t>
            </w:r>
          </w:p>
        </w:tc>
      </w:tr>
      <w:tr w:rsidR="0033196D" w:rsidRPr="00B52B12" w14:paraId="2AA22AD7" w14:textId="77777777" w:rsidTr="00A06F25">
        <w:tc>
          <w:tcPr>
            <w:tcW w:w="2988" w:type="dxa"/>
          </w:tcPr>
          <w:p w14:paraId="26AD45F8" w14:textId="77777777" w:rsidR="0033196D" w:rsidRPr="00E639E6" w:rsidRDefault="0033196D" w:rsidP="00A06F25">
            <w:pPr>
              <w:rPr>
                <w:rFonts w:cs="Arial"/>
                <w:b/>
              </w:rPr>
            </w:pPr>
            <w:r>
              <w:rPr>
                <w:rFonts w:cs="Arial"/>
                <w:b/>
              </w:rPr>
              <w:t>Postcondiciones</w:t>
            </w:r>
            <w:r w:rsidRPr="00E639E6">
              <w:rPr>
                <w:rFonts w:cs="Arial"/>
                <w:b/>
              </w:rPr>
              <w:t>:</w:t>
            </w:r>
          </w:p>
        </w:tc>
        <w:tc>
          <w:tcPr>
            <w:tcW w:w="6570" w:type="dxa"/>
          </w:tcPr>
          <w:p w14:paraId="6061FFE0" w14:textId="77777777" w:rsidR="0033196D" w:rsidRPr="005F12E0" w:rsidRDefault="0033196D" w:rsidP="00A06F25">
            <w:pPr>
              <w:rPr>
                <w:rFonts w:cs="Arial"/>
                <w:lang w:val="es-MX"/>
              </w:rPr>
            </w:pPr>
            <w:r w:rsidRPr="005F12E0">
              <w:rPr>
                <w:rFonts w:cs="Arial"/>
                <w:lang w:val="es-MX"/>
              </w:rPr>
              <w:t xml:space="preserve">El modo de operación de un </w:t>
            </w:r>
            <w:r>
              <w:rPr>
                <w:rFonts w:cs="Arial"/>
                <w:lang w:val="es-MX"/>
              </w:rPr>
              <w:t>área de riego específica ha sido configurada</w:t>
            </w:r>
          </w:p>
        </w:tc>
      </w:tr>
    </w:tbl>
    <w:p w14:paraId="2A523440" w14:textId="77777777" w:rsidR="0033196D" w:rsidRDefault="0033196D" w:rsidP="0033196D">
      <w:pPr>
        <w:pStyle w:val="para"/>
        <w:spacing w:before="0" w:after="0" w:line="240" w:lineRule="auto"/>
        <w:rPr>
          <w:rFonts w:ascii="Arial" w:hAnsi="Arial" w:cs="Arial"/>
          <w:sz w:val="20"/>
          <w:lang w:val="es-MX"/>
        </w:rPr>
      </w:pPr>
    </w:p>
    <w:p w14:paraId="2EAB534B" w14:textId="77777777" w:rsidR="00E81F1A" w:rsidRPr="00BB79A1" w:rsidRDefault="00E81F1A" w:rsidP="0033196D">
      <w:pPr>
        <w:pStyle w:val="para"/>
        <w:spacing w:before="0" w:after="0" w:line="240" w:lineRule="auto"/>
        <w:rPr>
          <w:rFonts w:ascii="Arial" w:hAnsi="Arial" w:cs="Arial"/>
          <w:sz w:val="20"/>
          <w:lang w:val="es-MX"/>
        </w:rPr>
      </w:pPr>
    </w:p>
    <w:p w14:paraId="7DA72821" w14:textId="77777777" w:rsidR="0033196D" w:rsidRPr="00BB79A1" w:rsidRDefault="0033196D" w:rsidP="0033196D">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60BFB67D" w14:textId="77777777" w:rsidTr="00BF135A">
        <w:tc>
          <w:tcPr>
            <w:tcW w:w="2988" w:type="dxa"/>
            <w:shd w:val="clear" w:color="auto" w:fill="000000" w:themeFill="text1"/>
          </w:tcPr>
          <w:p w14:paraId="10BB698F"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00CD5843" w14:textId="77777777" w:rsidR="0033196D" w:rsidRPr="00BF135A" w:rsidRDefault="0033196D" w:rsidP="00A06F25">
            <w:pPr>
              <w:rPr>
                <w:rFonts w:cs="Arial"/>
                <w:b/>
              </w:rPr>
            </w:pPr>
            <w:r w:rsidRPr="00BF135A">
              <w:rPr>
                <w:rFonts w:cs="Arial"/>
                <w:b/>
              </w:rPr>
              <w:t>CU_USE_02</w:t>
            </w:r>
          </w:p>
        </w:tc>
      </w:tr>
      <w:tr w:rsidR="0033196D" w:rsidRPr="00B52B12" w14:paraId="46A0AEB8" w14:textId="77777777" w:rsidTr="00A06F25">
        <w:tc>
          <w:tcPr>
            <w:tcW w:w="2988" w:type="dxa"/>
          </w:tcPr>
          <w:p w14:paraId="35C8C370"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71FE5F73" w14:textId="77777777" w:rsidR="0033196D" w:rsidRPr="005F12E0" w:rsidRDefault="0033196D" w:rsidP="00A06F25">
            <w:pPr>
              <w:rPr>
                <w:rFonts w:cs="Arial"/>
                <w:b/>
                <w:lang w:val="es-MX"/>
              </w:rPr>
            </w:pPr>
            <w:r w:rsidRPr="005F12E0">
              <w:rPr>
                <w:rFonts w:cs="Arial"/>
                <w:b/>
                <w:lang w:val="es-MX"/>
              </w:rPr>
              <w:t>Monitoreo y Supervisión del Sistema</w:t>
            </w:r>
          </w:p>
        </w:tc>
      </w:tr>
      <w:tr w:rsidR="0033196D" w:rsidRPr="00B52B12" w14:paraId="0A42E649" w14:textId="77777777" w:rsidTr="00A06F25">
        <w:tc>
          <w:tcPr>
            <w:tcW w:w="2988" w:type="dxa"/>
          </w:tcPr>
          <w:p w14:paraId="1D5BB112"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61A4CC6A" w14:textId="77777777" w:rsidR="0033196D" w:rsidRPr="005B19F2" w:rsidRDefault="0033196D" w:rsidP="00A06F25">
            <w:pPr>
              <w:rPr>
                <w:rFonts w:cs="Arial"/>
                <w:lang w:val="es-MX"/>
              </w:rPr>
            </w:pPr>
            <w:r>
              <w:rPr>
                <w:rFonts w:cs="Arial"/>
                <w:lang w:val="es-MX"/>
              </w:rPr>
              <w:t>El usuario visualiza el estado de las áreas de riego y verifica la presencia o no de fallas o alarmas en el sistema</w:t>
            </w:r>
          </w:p>
        </w:tc>
      </w:tr>
      <w:tr w:rsidR="0033196D" w:rsidRPr="00E639E6" w14:paraId="254E430E" w14:textId="77777777" w:rsidTr="00A06F25">
        <w:tc>
          <w:tcPr>
            <w:tcW w:w="2988" w:type="dxa"/>
          </w:tcPr>
          <w:p w14:paraId="438947F3" w14:textId="77777777" w:rsidR="0033196D" w:rsidRPr="00E639E6" w:rsidRDefault="0033196D" w:rsidP="00A06F25">
            <w:pPr>
              <w:rPr>
                <w:rFonts w:cs="Arial"/>
                <w:b/>
              </w:rPr>
            </w:pPr>
            <w:r>
              <w:rPr>
                <w:rFonts w:cs="Arial"/>
                <w:b/>
              </w:rPr>
              <w:t>Actor Primario</w:t>
            </w:r>
            <w:r w:rsidRPr="00E639E6">
              <w:rPr>
                <w:rFonts w:cs="Arial"/>
                <w:b/>
              </w:rPr>
              <w:t>:</w:t>
            </w:r>
          </w:p>
        </w:tc>
        <w:tc>
          <w:tcPr>
            <w:tcW w:w="6570" w:type="dxa"/>
          </w:tcPr>
          <w:p w14:paraId="049A0F6C" w14:textId="77777777" w:rsidR="0033196D" w:rsidRPr="00E639E6" w:rsidRDefault="0033196D" w:rsidP="00A06F25">
            <w:pPr>
              <w:rPr>
                <w:rFonts w:cs="Arial"/>
              </w:rPr>
            </w:pPr>
            <w:r>
              <w:rPr>
                <w:rFonts w:cs="Arial"/>
              </w:rPr>
              <w:t>Usuario del Sistema</w:t>
            </w:r>
          </w:p>
        </w:tc>
      </w:tr>
      <w:tr w:rsidR="0033196D" w:rsidRPr="00B52B12" w14:paraId="3B7315AB" w14:textId="77777777" w:rsidTr="00A06F25">
        <w:tc>
          <w:tcPr>
            <w:tcW w:w="2988" w:type="dxa"/>
          </w:tcPr>
          <w:p w14:paraId="466F38FE" w14:textId="77777777" w:rsidR="0033196D" w:rsidRPr="00E639E6" w:rsidRDefault="0033196D" w:rsidP="00A06F25">
            <w:pPr>
              <w:rPr>
                <w:rFonts w:cs="Arial"/>
                <w:b/>
              </w:rPr>
            </w:pPr>
            <w:r>
              <w:rPr>
                <w:rFonts w:cs="Arial"/>
                <w:b/>
              </w:rPr>
              <w:t>Precondiciones</w:t>
            </w:r>
            <w:r w:rsidRPr="00E639E6">
              <w:rPr>
                <w:rFonts w:cs="Arial"/>
                <w:b/>
              </w:rPr>
              <w:t>:</w:t>
            </w:r>
          </w:p>
        </w:tc>
        <w:tc>
          <w:tcPr>
            <w:tcW w:w="6570" w:type="dxa"/>
          </w:tcPr>
          <w:p w14:paraId="33EA3800" w14:textId="77777777" w:rsidR="0033196D" w:rsidRPr="005B19F2" w:rsidRDefault="0033196D" w:rsidP="00A06F25">
            <w:pPr>
              <w:widowControl w:val="0"/>
              <w:rPr>
                <w:rFonts w:cs="Arial"/>
                <w:lang w:val="es-MX"/>
              </w:rPr>
            </w:pPr>
            <w:r>
              <w:rPr>
                <w:rFonts w:cs="Arial"/>
                <w:lang w:val="es-MX"/>
              </w:rPr>
              <w:t>El</w:t>
            </w:r>
            <w:r w:rsidRPr="005B19F2">
              <w:rPr>
                <w:rFonts w:cs="Arial"/>
                <w:lang w:val="es-MX"/>
              </w:rPr>
              <w:t xml:space="preserve"> usuario ejecuta la aplicaci</w:t>
            </w:r>
            <w:r>
              <w:rPr>
                <w:rFonts w:cs="Arial"/>
                <w:lang w:val="es-MX"/>
              </w:rPr>
              <w:t>ón de “Monitoreo y Supervisión”</w:t>
            </w:r>
          </w:p>
        </w:tc>
      </w:tr>
      <w:tr w:rsidR="0033196D" w:rsidRPr="00B52B12" w14:paraId="150D6671" w14:textId="77777777" w:rsidTr="00A06F25">
        <w:tc>
          <w:tcPr>
            <w:tcW w:w="2988" w:type="dxa"/>
          </w:tcPr>
          <w:p w14:paraId="49130767" w14:textId="77777777" w:rsidR="0033196D" w:rsidRPr="00E639E6" w:rsidRDefault="0033196D" w:rsidP="00A06F25">
            <w:pPr>
              <w:rPr>
                <w:rFonts w:cs="Arial"/>
                <w:b/>
              </w:rPr>
            </w:pPr>
            <w:r>
              <w:rPr>
                <w:rFonts w:cs="Arial"/>
                <w:b/>
              </w:rPr>
              <w:t>Curso Básico de Eventos</w:t>
            </w:r>
            <w:r w:rsidRPr="00E639E6">
              <w:rPr>
                <w:rFonts w:cs="Arial"/>
                <w:b/>
              </w:rPr>
              <w:t>:</w:t>
            </w:r>
          </w:p>
        </w:tc>
        <w:tc>
          <w:tcPr>
            <w:tcW w:w="6570" w:type="dxa"/>
          </w:tcPr>
          <w:p w14:paraId="7A0FE2CA" w14:textId="77777777" w:rsidR="0033196D" w:rsidRPr="005F12E0" w:rsidRDefault="0033196D" w:rsidP="00A06F25">
            <w:pPr>
              <w:pStyle w:val="ListParagraph"/>
              <w:widowControl w:val="0"/>
              <w:numPr>
                <w:ilvl w:val="0"/>
                <w:numId w:val="27"/>
              </w:numPr>
              <w:rPr>
                <w:rFonts w:cs="Arial"/>
                <w:lang w:val="es-MX"/>
              </w:rPr>
            </w:pPr>
            <w:r>
              <w:rPr>
                <w:rFonts w:cs="Arial"/>
                <w:lang w:val="es-MX"/>
              </w:rPr>
              <w:t>El usuario selecciona la opción de visualización del sistema</w:t>
            </w:r>
          </w:p>
          <w:p w14:paraId="4E7C608F" w14:textId="77777777" w:rsidR="0033196D" w:rsidRDefault="0033196D" w:rsidP="00A06F25">
            <w:pPr>
              <w:widowControl w:val="0"/>
              <w:numPr>
                <w:ilvl w:val="1"/>
                <w:numId w:val="27"/>
              </w:numPr>
              <w:rPr>
                <w:rFonts w:cs="Arial"/>
                <w:lang w:val="es-MX"/>
              </w:rPr>
            </w:pPr>
            <w:r>
              <w:rPr>
                <w:rFonts w:cs="Arial"/>
                <w:lang w:val="es-MX"/>
              </w:rPr>
              <w:t>Se despliega el modo de operación de cada área de riego</w:t>
            </w:r>
          </w:p>
          <w:p w14:paraId="14912D7C" w14:textId="77777777" w:rsidR="0033196D" w:rsidRDefault="0033196D" w:rsidP="00A06F25">
            <w:pPr>
              <w:widowControl w:val="0"/>
              <w:numPr>
                <w:ilvl w:val="1"/>
                <w:numId w:val="27"/>
              </w:numPr>
              <w:rPr>
                <w:rFonts w:cs="Arial"/>
                <w:lang w:val="es-MX"/>
              </w:rPr>
            </w:pPr>
            <w:r>
              <w:rPr>
                <w:rFonts w:cs="Arial"/>
                <w:lang w:val="es-MX"/>
              </w:rPr>
              <w:t>Se despliega el estado actual de cada área de riego</w:t>
            </w:r>
          </w:p>
          <w:p w14:paraId="208AB83A" w14:textId="77777777" w:rsidR="0033196D" w:rsidRDefault="0033196D" w:rsidP="00A06F25">
            <w:pPr>
              <w:pStyle w:val="ListParagraph"/>
              <w:widowControl w:val="0"/>
              <w:numPr>
                <w:ilvl w:val="0"/>
                <w:numId w:val="27"/>
              </w:numPr>
              <w:rPr>
                <w:rFonts w:cs="Arial"/>
                <w:lang w:val="es-MX"/>
              </w:rPr>
            </w:pPr>
            <w:r>
              <w:rPr>
                <w:rFonts w:cs="Arial"/>
                <w:lang w:val="es-MX"/>
              </w:rPr>
              <w:t>El usuario selecciona la opción de verificación de alarmas y fallas</w:t>
            </w:r>
          </w:p>
          <w:p w14:paraId="04CA5C2B" w14:textId="77777777" w:rsidR="0033196D" w:rsidRDefault="0033196D" w:rsidP="00A06F25">
            <w:pPr>
              <w:pStyle w:val="ListParagraph"/>
              <w:widowControl w:val="0"/>
              <w:numPr>
                <w:ilvl w:val="1"/>
                <w:numId w:val="27"/>
              </w:numPr>
              <w:rPr>
                <w:rFonts w:cs="Arial"/>
                <w:lang w:val="es-MX"/>
              </w:rPr>
            </w:pPr>
            <w:r>
              <w:rPr>
                <w:rFonts w:cs="Arial"/>
                <w:lang w:val="es-MX"/>
              </w:rPr>
              <w:t>Se despliega el tipo y ubicación de la falla o alarmas, si existen.</w:t>
            </w:r>
          </w:p>
          <w:p w14:paraId="623EA1F4" w14:textId="77777777" w:rsidR="0033196D" w:rsidRDefault="0033196D" w:rsidP="00A06F25">
            <w:pPr>
              <w:pStyle w:val="ListParagraph"/>
              <w:widowControl w:val="0"/>
              <w:numPr>
                <w:ilvl w:val="1"/>
                <w:numId w:val="27"/>
              </w:numPr>
              <w:rPr>
                <w:rFonts w:cs="Arial"/>
                <w:lang w:val="es-MX"/>
              </w:rPr>
            </w:pPr>
            <w:r>
              <w:rPr>
                <w:rFonts w:cs="Arial"/>
                <w:lang w:val="es-MX"/>
              </w:rPr>
              <w:t>Tipos de fallas y alarmas:</w:t>
            </w:r>
          </w:p>
          <w:p w14:paraId="17D800A9" w14:textId="77777777" w:rsidR="0033196D" w:rsidRDefault="0033196D" w:rsidP="00A06F25">
            <w:pPr>
              <w:widowControl w:val="0"/>
              <w:ind w:left="1620"/>
              <w:rPr>
                <w:rFonts w:cs="Arial"/>
                <w:lang w:val="es-MX"/>
              </w:rPr>
            </w:pPr>
            <w:r>
              <w:rPr>
                <w:rFonts w:cs="Arial"/>
                <w:lang w:val="es-MX"/>
              </w:rPr>
              <w:t>Falla de comunicación</w:t>
            </w:r>
          </w:p>
          <w:p w14:paraId="549DFFE7" w14:textId="77777777" w:rsidR="0033196D" w:rsidRDefault="0033196D" w:rsidP="00A06F25">
            <w:pPr>
              <w:widowControl w:val="0"/>
              <w:ind w:left="1620"/>
              <w:rPr>
                <w:rFonts w:cs="Arial"/>
                <w:lang w:val="es-MX"/>
              </w:rPr>
            </w:pPr>
            <w:r>
              <w:rPr>
                <w:rFonts w:cs="Arial"/>
                <w:lang w:val="es-MX"/>
              </w:rPr>
              <w:t>Falla de medición</w:t>
            </w:r>
          </w:p>
          <w:p w14:paraId="4C6F16B6" w14:textId="77777777" w:rsidR="0033196D" w:rsidRDefault="0033196D" w:rsidP="00A06F25">
            <w:pPr>
              <w:widowControl w:val="0"/>
              <w:ind w:left="1620"/>
              <w:rPr>
                <w:rFonts w:cs="Arial"/>
                <w:lang w:val="es-MX"/>
              </w:rPr>
            </w:pPr>
            <w:r>
              <w:rPr>
                <w:rFonts w:cs="Arial"/>
                <w:lang w:val="es-MX"/>
              </w:rPr>
              <w:t>Falla de activación</w:t>
            </w:r>
          </w:p>
          <w:p w14:paraId="5CC71D21" w14:textId="77777777" w:rsidR="0033196D" w:rsidRDefault="0033196D" w:rsidP="00A06F25">
            <w:pPr>
              <w:widowControl w:val="0"/>
              <w:ind w:left="1620"/>
              <w:rPr>
                <w:rFonts w:cs="Arial"/>
                <w:lang w:val="es-MX"/>
              </w:rPr>
            </w:pPr>
            <w:r>
              <w:rPr>
                <w:rFonts w:cs="Arial"/>
                <w:lang w:val="es-MX"/>
              </w:rPr>
              <w:t>Alarma por temperatura baja</w:t>
            </w:r>
          </w:p>
          <w:p w14:paraId="5DB57319" w14:textId="77777777" w:rsidR="0033196D" w:rsidRPr="005F12E0" w:rsidRDefault="0033196D" w:rsidP="00A06F25">
            <w:pPr>
              <w:widowControl w:val="0"/>
              <w:ind w:left="1620"/>
              <w:rPr>
                <w:rFonts w:cs="Arial"/>
                <w:lang w:val="es-MX"/>
              </w:rPr>
            </w:pPr>
            <w:r>
              <w:rPr>
                <w:rFonts w:cs="Arial"/>
                <w:lang w:val="es-MX"/>
              </w:rPr>
              <w:t>Alarma por falta de presión de agua</w:t>
            </w:r>
          </w:p>
        </w:tc>
      </w:tr>
      <w:tr w:rsidR="0033196D" w:rsidRPr="0029238C" w14:paraId="70D3BCD9" w14:textId="77777777" w:rsidTr="00A06F25">
        <w:tc>
          <w:tcPr>
            <w:tcW w:w="2988" w:type="dxa"/>
          </w:tcPr>
          <w:p w14:paraId="3E1FC728" w14:textId="77777777" w:rsidR="0033196D" w:rsidRPr="00E639E6" w:rsidRDefault="0033196D" w:rsidP="00A06F25">
            <w:pPr>
              <w:rPr>
                <w:rFonts w:cs="Arial"/>
                <w:b/>
              </w:rPr>
            </w:pPr>
            <w:r>
              <w:rPr>
                <w:rFonts w:cs="Arial"/>
                <w:b/>
              </w:rPr>
              <w:t>Excepciones</w:t>
            </w:r>
            <w:r w:rsidRPr="00E639E6">
              <w:rPr>
                <w:rFonts w:cs="Arial"/>
                <w:b/>
              </w:rPr>
              <w:t>:</w:t>
            </w:r>
          </w:p>
        </w:tc>
        <w:tc>
          <w:tcPr>
            <w:tcW w:w="6570" w:type="dxa"/>
          </w:tcPr>
          <w:p w14:paraId="642815A8" w14:textId="77777777" w:rsidR="0033196D" w:rsidRPr="0029238C" w:rsidRDefault="0033196D" w:rsidP="00A06F25">
            <w:pPr>
              <w:rPr>
                <w:rFonts w:cs="Arial"/>
                <w:lang w:val="es-MX"/>
              </w:rPr>
            </w:pPr>
            <w:r w:rsidRPr="0029238C">
              <w:rPr>
                <w:rFonts w:cs="Arial"/>
                <w:lang w:val="es-MX"/>
              </w:rPr>
              <w:t xml:space="preserve">Error de comunicación </w:t>
            </w:r>
          </w:p>
        </w:tc>
      </w:tr>
      <w:tr w:rsidR="0033196D" w:rsidRPr="00B52B12" w14:paraId="51C03379" w14:textId="77777777" w:rsidTr="00A06F25">
        <w:tc>
          <w:tcPr>
            <w:tcW w:w="2988" w:type="dxa"/>
          </w:tcPr>
          <w:p w14:paraId="0600C37A" w14:textId="77777777" w:rsidR="0033196D" w:rsidRPr="00E639E6" w:rsidRDefault="0033196D" w:rsidP="00A06F25">
            <w:pPr>
              <w:rPr>
                <w:rFonts w:cs="Arial"/>
                <w:b/>
              </w:rPr>
            </w:pPr>
            <w:r>
              <w:rPr>
                <w:rFonts w:cs="Arial"/>
                <w:b/>
              </w:rPr>
              <w:t>Supuestos</w:t>
            </w:r>
            <w:r w:rsidRPr="00E639E6">
              <w:rPr>
                <w:rFonts w:cs="Arial"/>
                <w:b/>
              </w:rPr>
              <w:t>:</w:t>
            </w:r>
          </w:p>
        </w:tc>
        <w:tc>
          <w:tcPr>
            <w:tcW w:w="6570" w:type="dxa"/>
          </w:tcPr>
          <w:p w14:paraId="6657CF7F" w14:textId="77777777" w:rsidR="0033196D" w:rsidRPr="0029238C" w:rsidRDefault="0033196D" w:rsidP="00A06F25">
            <w:pPr>
              <w:rPr>
                <w:rFonts w:cs="Arial"/>
                <w:lang w:val="es-MX"/>
              </w:rPr>
            </w:pPr>
            <w:r>
              <w:rPr>
                <w:rFonts w:cs="Arial"/>
                <w:lang w:val="es-MX"/>
              </w:rPr>
              <w:t>Se asume que el sistema es capaz de detectar fallas y alarmas</w:t>
            </w:r>
          </w:p>
        </w:tc>
      </w:tr>
      <w:tr w:rsidR="0033196D" w:rsidRPr="00B52B12" w14:paraId="3FB27702" w14:textId="77777777" w:rsidTr="00A06F25">
        <w:tc>
          <w:tcPr>
            <w:tcW w:w="2988" w:type="dxa"/>
          </w:tcPr>
          <w:p w14:paraId="558377DB" w14:textId="77777777" w:rsidR="0033196D" w:rsidRPr="00E639E6" w:rsidRDefault="0033196D" w:rsidP="00A06F25">
            <w:pPr>
              <w:rPr>
                <w:rFonts w:cs="Arial"/>
                <w:b/>
              </w:rPr>
            </w:pPr>
            <w:r>
              <w:rPr>
                <w:rFonts w:cs="Arial"/>
                <w:b/>
              </w:rPr>
              <w:t>Postcondiciones</w:t>
            </w:r>
            <w:r w:rsidRPr="00E639E6">
              <w:rPr>
                <w:rFonts w:cs="Arial"/>
                <w:b/>
              </w:rPr>
              <w:t>:</w:t>
            </w:r>
          </w:p>
        </w:tc>
        <w:tc>
          <w:tcPr>
            <w:tcW w:w="6570" w:type="dxa"/>
          </w:tcPr>
          <w:p w14:paraId="2F99F0AA" w14:textId="77777777" w:rsidR="0033196D" w:rsidRPr="005F12E0" w:rsidRDefault="0033196D" w:rsidP="00A06F25">
            <w:pPr>
              <w:rPr>
                <w:rFonts w:cs="Arial"/>
                <w:lang w:val="es-MX"/>
              </w:rPr>
            </w:pPr>
            <w:r>
              <w:rPr>
                <w:rFonts w:cs="Arial"/>
                <w:lang w:val="es-MX"/>
              </w:rPr>
              <w:t>El usuario conoce el estado del sistema</w:t>
            </w:r>
          </w:p>
        </w:tc>
      </w:tr>
    </w:tbl>
    <w:p w14:paraId="3C8C6BFB" w14:textId="77777777" w:rsidR="0033196D" w:rsidRDefault="0033196D" w:rsidP="0033196D">
      <w:pPr>
        <w:pStyle w:val="para"/>
        <w:spacing w:before="0" w:after="0" w:line="240" w:lineRule="auto"/>
        <w:rPr>
          <w:rFonts w:ascii="Arial" w:hAnsi="Arial" w:cs="Arial"/>
          <w:sz w:val="20"/>
          <w:lang w:val="es-MX"/>
        </w:rPr>
      </w:pPr>
    </w:p>
    <w:p w14:paraId="7217575E" w14:textId="77777777" w:rsidR="00E81F1A" w:rsidRPr="005F12E0" w:rsidRDefault="00E81F1A" w:rsidP="0033196D">
      <w:pPr>
        <w:pStyle w:val="para"/>
        <w:spacing w:before="0" w:after="0" w:line="240" w:lineRule="auto"/>
        <w:rPr>
          <w:rFonts w:ascii="Arial" w:hAnsi="Arial" w:cs="Arial"/>
          <w:sz w:val="20"/>
          <w:lang w:val="es-MX"/>
        </w:rPr>
      </w:pPr>
    </w:p>
    <w:p w14:paraId="047FB387" w14:textId="77777777" w:rsidR="0033196D" w:rsidRPr="00BB79A1" w:rsidRDefault="0033196D" w:rsidP="0033196D">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740D183C" w14:textId="77777777" w:rsidTr="00BF135A">
        <w:tc>
          <w:tcPr>
            <w:tcW w:w="2988" w:type="dxa"/>
            <w:shd w:val="clear" w:color="auto" w:fill="000000" w:themeFill="text1"/>
          </w:tcPr>
          <w:p w14:paraId="3216F79E"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36263D5E" w14:textId="77777777" w:rsidR="0033196D" w:rsidRPr="00BF135A" w:rsidRDefault="0033196D" w:rsidP="00A06F25">
            <w:pPr>
              <w:rPr>
                <w:rFonts w:cs="Arial"/>
                <w:b/>
              </w:rPr>
            </w:pPr>
            <w:r w:rsidRPr="00BF135A">
              <w:rPr>
                <w:rFonts w:cs="Arial"/>
                <w:b/>
              </w:rPr>
              <w:t>CU_USE_03</w:t>
            </w:r>
          </w:p>
        </w:tc>
      </w:tr>
      <w:tr w:rsidR="0033196D" w:rsidRPr="005F12E0" w14:paraId="29803E84" w14:textId="77777777" w:rsidTr="00A06F25">
        <w:tc>
          <w:tcPr>
            <w:tcW w:w="2988" w:type="dxa"/>
          </w:tcPr>
          <w:p w14:paraId="3567B4E0"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6692D19C" w14:textId="77777777" w:rsidR="0033196D" w:rsidRPr="005F12E0" w:rsidRDefault="0033196D" w:rsidP="00A06F25">
            <w:pPr>
              <w:rPr>
                <w:rFonts w:cs="Arial"/>
                <w:b/>
                <w:lang w:val="es-MX"/>
              </w:rPr>
            </w:pPr>
            <w:r>
              <w:rPr>
                <w:rFonts w:cs="Arial"/>
                <w:b/>
                <w:lang w:val="es-MX"/>
              </w:rPr>
              <w:t>Desempeño del Sistema</w:t>
            </w:r>
          </w:p>
        </w:tc>
      </w:tr>
      <w:tr w:rsidR="0033196D" w:rsidRPr="00B52B12" w14:paraId="6E098768" w14:textId="77777777" w:rsidTr="00A06F25">
        <w:tc>
          <w:tcPr>
            <w:tcW w:w="2988" w:type="dxa"/>
          </w:tcPr>
          <w:p w14:paraId="37EB168F"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50CD462A" w14:textId="77777777" w:rsidR="0033196D" w:rsidRPr="005B19F2" w:rsidRDefault="0033196D" w:rsidP="00A06F25">
            <w:pPr>
              <w:rPr>
                <w:rFonts w:cs="Arial"/>
                <w:lang w:val="es-MX"/>
              </w:rPr>
            </w:pPr>
            <w:r>
              <w:rPr>
                <w:rFonts w:cs="Arial"/>
                <w:lang w:val="es-MX"/>
              </w:rPr>
              <w:t>El usuario visualiza el desempeño del sistema por área específica y periodo de tiempo.</w:t>
            </w:r>
          </w:p>
        </w:tc>
      </w:tr>
      <w:tr w:rsidR="0033196D" w:rsidRPr="00E639E6" w14:paraId="5E688346" w14:textId="77777777" w:rsidTr="00A06F25">
        <w:tc>
          <w:tcPr>
            <w:tcW w:w="2988" w:type="dxa"/>
          </w:tcPr>
          <w:p w14:paraId="7E9C8BED" w14:textId="77777777" w:rsidR="0033196D" w:rsidRPr="00E639E6" w:rsidRDefault="0033196D" w:rsidP="00A06F25">
            <w:pPr>
              <w:rPr>
                <w:rFonts w:cs="Arial"/>
                <w:b/>
              </w:rPr>
            </w:pPr>
            <w:r>
              <w:rPr>
                <w:rFonts w:cs="Arial"/>
                <w:b/>
              </w:rPr>
              <w:t>Actor Primario</w:t>
            </w:r>
            <w:r w:rsidRPr="00E639E6">
              <w:rPr>
                <w:rFonts w:cs="Arial"/>
                <w:b/>
              </w:rPr>
              <w:t>:</w:t>
            </w:r>
          </w:p>
        </w:tc>
        <w:tc>
          <w:tcPr>
            <w:tcW w:w="6570" w:type="dxa"/>
          </w:tcPr>
          <w:p w14:paraId="56B0F9B5" w14:textId="77777777" w:rsidR="0033196D" w:rsidRPr="00E639E6" w:rsidRDefault="0033196D" w:rsidP="00A06F25">
            <w:pPr>
              <w:rPr>
                <w:rFonts w:cs="Arial"/>
              </w:rPr>
            </w:pPr>
            <w:r>
              <w:rPr>
                <w:rFonts w:cs="Arial"/>
              </w:rPr>
              <w:t>Usuario del Sistema</w:t>
            </w:r>
          </w:p>
        </w:tc>
      </w:tr>
      <w:tr w:rsidR="0033196D" w:rsidRPr="00B52B12" w14:paraId="1A2C9C89" w14:textId="77777777" w:rsidTr="00A06F25">
        <w:tc>
          <w:tcPr>
            <w:tcW w:w="2988" w:type="dxa"/>
          </w:tcPr>
          <w:p w14:paraId="6A80EB32" w14:textId="77777777" w:rsidR="0033196D" w:rsidRPr="00E639E6" w:rsidRDefault="0033196D" w:rsidP="00A06F25">
            <w:pPr>
              <w:rPr>
                <w:rFonts w:cs="Arial"/>
                <w:b/>
              </w:rPr>
            </w:pPr>
            <w:r>
              <w:rPr>
                <w:rFonts w:cs="Arial"/>
                <w:b/>
              </w:rPr>
              <w:t>Precondiciones</w:t>
            </w:r>
            <w:r w:rsidRPr="00E639E6">
              <w:rPr>
                <w:rFonts w:cs="Arial"/>
                <w:b/>
              </w:rPr>
              <w:t>:</w:t>
            </w:r>
          </w:p>
        </w:tc>
        <w:tc>
          <w:tcPr>
            <w:tcW w:w="6570" w:type="dxa"/>
          </w:tcPr>
          <w:p w14:paraId="6ECBC40A" w14:textId="77777777" w:rsidR="0033196D" w:rsidRPr="005B19F2" w:rsidRDefault="0033196D" w:rsidP="00A06F25">
            <w:pPr>
              <w:widowControl w:val="0"/>
              <w:rPr>
                <w:rFonts w:cs="Arial"/>
                <w:lang w:val="es-MX"/>
              </w:rPr>
            </w:pPr>
            <w:r>
              <w:rPr>
                <w:rFonts w:cs="Arial"/>
                <w:lang w:val="es-MX"/>
              </w:rPr>
              <w:t>El</w:t>
            </w:r>
            <w:r w:rsidRPr="005B19F2">
              <w:rPr>
                <w:rFonts w:cs="Arial"/>
                <w:lang w:val="es-MX"/>
              </w:rPr>
              <w:t xml:space="preserve"> usuario ejecuta la aplicaci</w:t>
            </w:r>
            <w:r>
              <w:rPr>
                <w:rFonts w:cs="Arial"/>
                <w:lang w:val="es-MX"/>
              </w:rPr>
              <w:t>ón de “Desempeño del Sistema”</w:t>
            </w:r>
          </w:p>
        </w:tc>
      </w:tr>
      <w:tr w:rsidR="0033196D" w:rsidRPr="0029238C" w14:paraId="4EF919D0" w14:textId="77777777" w:rsidTr="00A06F25">
        <w:tc>
          <w:tcPr>
            <w:tcW w:w="2988" w:type="dxa"/>
          </w:tcPr>
          <w:p w14:paraId="3C7DF2A3" w14:textId="77777777" w:rsidR="0033196D" w:rsidRPr="00E639E6" w:rsidRDefault="0033196D" w:rsidP="00A06F25">
            <w:pPr>
              <w:rPr>
                <w:rFonts w:cs="Arial"/>
                <w:b/>
              </w:rPr>
            </w:pPr>
            <w:r>
              <w:rPr>
                <w:rFonts w:cs="Arial"/>
                <w:b/>
              </w:rPr>
              <w:lastRenderedPageBreak/>
              <w:t>Curso Básico de Eventos</w:t>
            </w:r>
            <w:r w:rsidRPr="00E639E6">
              <w:rPr>
                <w:rFonts w:cs="Arial"/>
                <w:b/>
              </w:rPr>
              <w:t>:</w:t>
            </w:r>
          </w:p>
        </w:tc>
        <w:tc>
          <w:tcPr>
            <w:tcW w:w="6570" w:type="dxa"/>
          </w:tcPr>
          <w:p w14:paraId="46D219E7" w14:textId="77777777" w:rsidR="0033196D" w:rsidRDefault="0033196D" w:rsidP="00A06F25">
            <w:pPr>
              <w:pStyle w:val="ListParagraph"/>
              <w:widowControl w:val="0"/>
              <w:numPr>
                <w:ilvl w:val="0"/>
                <w:numId w:val="28"/>
              </w:numPr>
              <w:rPr>
                <w:rFonts w:cs="Arial"/>
                <w:lang w:val="es-MX"/>
              </w:rPr>
            </w:pPr>
            <w:r>
              <w:rPr>
                <w:rFonts w:cs="Arial"/>
                <w:lang w:val="es-MX"/>
              </w:rPr>
              <w:t>El usuario selecciona el área de riego</w:t>
            </w:r>
          </w:p>
          <w:p w14:paraId="05387FB9" w14:textId="77777777" w:rsidR="0033196D" w:rsidRDefault="0033196D" w:rsidP="00A06F25">
            <w:pPr>
              <w:pStyle w:val="ListParagraph"/>
              <w:widowControl w:val="0"/>
              <w:numPr>
                <w:ilvl w:val="0"/>
                <w:numId w:val="28"/>
              </w:numPr>
              <w:rPr>
                <w:rFonts w:cs="Arial"/>
                <w:lang w:val="es-MX"/>
              </w:rPr>
            </w:pPr>
            <w:r>
              <w:rPr>
                <w:rFonts w:cs="Arial"/>
                <w:lang w:val="es-MX"/>
              </w:rPr>
              <w:t>El usuario selecciona el período de visualización</w:t>
            </w:r>
          </w:p>
          <w:p w14:paraId="638896A6" w14:textId="77777777" w:rsidR="0033196D" w:rsidRDefault="0033196D" w:rsidP="00A06F25">
            <w:pPr>
              <w:pStyle w:val="ListParagraph"/>
              <w:widowControl w:val="0"/>
              <w:numPr>
                <w:ilvl w:val="0"/>
                <w:numId w:val="28"/>
              </w:numPr>
              <w:rPr>
                <w:rFonts w:cs="Arial"/>
                <w:lang w:val="es-MX"/>
              </w:rPr>
            </w:pPr>
            <w:r>
              <w:rPr>
                <w:rFonts w:cs="Arial"/>
                <w:lang w:val="es-MX"/>
              </w:rPr>
              <w:t>El usuario selecciona el tipo de gráfica</w:t>
            </w:r>
          </w:p>
          <w:p w14:paraId="0A085239" w14:textId="77777777" w:rsidR="0033196D" w:rsidRDefault="0033196D" w:rsidP="00A06F25">
            <w:pPr>
              <w:pStyle w:val="ListParagraph"/>
              <w:widowControl w:val="0"/>
              <w:numPr>
                <w:ilvl w:val="0"/>
                <w:numId w:val="29"/>
              </w:numPr>
              <w:rPr>
                <w:rFonts w:cs="Arial"/>
                <w:lang w:val="es-MX"/>
              </w:rPr>
            </w:pPr>
            <w:r>
              <w:rPr>
                <w:rFonts w:cs="Arial"/>
                <w:lang w:val="es-MX"/>
              </w:rPr>
              <w:t>Consumo de agua</w:t>
            </w:r>
          </w:p>
          <w:p w14:paraId="7C47081B" w14:textId="77777777" w:rsidR="0033196D" w:rsidRDefault="0033196D" w:rsidP="00A06F25">
            <w:pPr>
              <w:pStyle w:val="ListParagraph"/>
              <w:widowControl w:val="0"/>
              <w:numPr>
                <w:ilvl w:val="0"/>
                <w:numId w:val="29"/>
              </w:numPr>
              <w:rPr>
                <w:rFonts w:cs="Arial"/>
                <w:lang w:val="es-MX"/>
              </w:rPr>
            </w:pPr>
            <w:r>
              <w:rPr>
                <w:rFonts w:cs="Arial"/>
                <w:lang w:val="es-MX"/>
              </w:rPr>
              <w:t>Consumo de energía eléctrica</w:t>
            </w:r>
          </w:p>
          <w:p w14:paraId="4C0EE4E0" w14:textId="77777777" w:rsidR="0033196D" w:rsidRDefault="0033196D" w:rsidP="00A06F25">
            <w:pPr>
              <w:pStyle w:val="ListParagraph"/>
              <w:widowControl w:val="0"/>
              <w:numPr>
                <w:ilvl w:val="0"/>
                <w:numId w:val="29"/>
              </w:numPr>
              <w:rPr>
                <w:rFonts w:cs="Arial"/>
                <w:lang w:val="es-MX"/>
              </w:rPr>
            </w:pPr>
            <w:r>
              <w:rPr>
                <w:rFonts w:cs="Arial"/>
                <w:lang w:val="es-MX"/>
              </w:rPr>
              <w:t>Evapotranspiración</w:t>
            </w:r>
          </w:p>
          <w:p w14:paraId="726F42F5" w14:textId="77777777" w:rsidR="0033196D" w:rsidRDefault="0033196D" w:rsidP="00A06F25">
            <w:pPr>
              <w:pStyle w:val="ListParagraph"/>
              <w:widowControl w:val="0"/>
              <w:numPr>
                <w:ilvl w:val="0"/>
                <w:numId w:val="29"/>
              </w:numPr>
              <w:rPr>
                <w:rFonts w:cs="Arial"/>
                <w:lang w:val="es-MX"/>
              </w:rPr>
            </w:pPr>
            <w:r>
              <w:rPr>
                <w:rFonts w:cs="Arial"/>
                <w:lang w:val="es-MX"/>
              </w:rPr>
              <w:t>Humedad de suelo</w:t>
            </w:r>
          </w:p>
          <w:p w14:paraId="3168AC30" w14:textId="77777777" w:rsidR="0033196D" w:rsidRDefault="0033196D" w:rsidP="00A06F25">
            <w:pPr>
              <w:pStyle w:val="ListParagraph"/>
              <w:widowControl w:val="0"/>
              <w:numPr>
                <w:ilvl w:val="0"/>
                <w:numId w:val="29"/>
              </w:numPr>
              <w:rPr>
                <w:rFonts w:cs="Arial"/>
                <w:lang w:val="es-MX"/>
              </w:rPr>
            </w:pPr>
            <w:r>
              <w:rPr>
                <w:rFonts w:cs="Arial"/>
                <w:lang w:val="es-MX"/>
              </w:rPr>
              <w:t>Factores climáticos</w:t>
            </w:r>
          </w:p>
          <w:p w14:paraId="17A27898" w14:textId="77777777" w:rsidR="0033196D" w:rsidRPr="001E2014" w:rsidRDefault="0033196D" w:rsidP="00A06F25">
            <w:pPr>
              <w:pStyle w:val="ListParagraph"/>
              <w:widowControl w:val="0"/>
              <w:numPr>
                <w:ilvl w:val="0"/>
                <w:numId w:val="29"/>
              </w:numPr>
              <w:rPr>
                <w:rFonts w:cs="Arial"/>
                <w:lang w:val="es-MX"/>
              </w:rPr>
            </w:pPr>
            <w:r>
              <w:rPr>
                <w:rFonts w:cs="Arial"/>
                <w:lang w:val="es-MX"/>
              </w:rPr>
              <w:t>Activación de riego</w:t>
            </w:r>
          </w:p>
        </w:tc>
      </w:tr>
      <w:tr w:rsidR="0033196D" w:rsidRPr="0029238C" w14:paraId="71AD6C56" w14:textId="77777777" w:rsidTr="00A06F25">
        <w:tc>
          <w:tcPr>
            <w:tcW w:w="2988" w:type="dxa"/>
          </w:tcPr>
          <w:p w14:paraId="45601C0D" w14:textId="77777777" w:rsidR="0033196D" w:rsidRPr="00E639E6" w:rsidRDefault="0033196D" w:rsidP="00A06F25">
            <w:pPr>
              <w:rPr>
                <w:rFonts w:cs="Arial"/>
                <w:b/>
              </w:rPr>
            </w:pPr>
            <w:r>
              <w:rPr>
                <w:rFonts w:cs="Arial"/>
                <w:b/>
              </w:rPr>
              <w:t>Excepciones</w:t>
            </w:r>
            <w:r w:rsidRPr="00E639E6">
              <w:rPr>
                <w:rFonts w:cs="Arial"/>
                <w:b/>
              </w:rPr>
              <w:t>:</w:t>
            </w:r>
          </w:p>
        </w:tc>
        <w:tc>
          <w:tcPr>
            <w:tcW w:w="6570" w:type="dxa"/>
          </w:tcPr>
          <w:p w14:paraId="1320F03F" w14:textId="77777777" w:rsidR="0033196D" w:rsidRPr="0029238C" w:rsidRDefault="0033196D" w:rsidP="00A06F25">
            <w:pPr>
              <w:rPr>
                <w:rFonts w:cs="Arial"/>
                <w:lang w:val="es-MX"/>
              </w:rPr>
            </w:pPr>
            <w:r w:rsidRPr="0029238C">
              <w:rPr>
                <w:rFonts w:cs="Arial"/>
                <w:lang w:val="es-MX"/>
              </w:rPr>
              <w:t xml:space="preserve">Error de comunicación </w:t>
            </w:r>
          </w:p>
        </w:tc>
      </w:tr>
      <w:tr w:rsidR="0033196D" w:rsidRPr="00B52B12" w14:paraId="4381A37C" w14:textId="77777777" w:rsidTr="00A06F25">
        <w:tc>
          <w:tcPr>
            <w:tcW w:w="2988" w:type="dxa"/>
          </w:tcPr>
          <w:p w14:paraId="25221C13" w14:textId="77777777" w:rsidR="0033196D" w:rsidRPr="00E639E6" w:rsidRDefault="0033196D" w:rsidP="00A06F25">
            <w:pPr>
              <w:rPr>
                <w:rFonts w:cs="Arial"/>
                <w:b/>
              </w:rPr>
            </w:pPr>
            <w:r>
              <w:rPr>
                <w:rFonts w:cs="Arial"/>
                <w:b/>
              </w:rPr>
              <w:t>Supuestos</w:t>
            </w:r>
            <w:r w:rsidRPr="00E639E6">
              <w:rPr>
                <w:rFonts w:cs="Arial"/>
                <w:b/>
              </w:rPr>
              <w:t>:</w:t>
            </w:r>
          </w:p>
        </w:tc>
        <w:tc>
          <w:tcPr>
            <w:tcW w:w="6570" w:type="dxa"/>
          </w:tcPr>
          <w:p w14:paraId="289BD00F" w14:textId="77777777" w:rsidR="0033196D" w:rsidRDefault="0033196D" w:rsidP="00A06F25">
            <w:pPr>
              <w:rPr>
                <w:rFonts w:cs="Arial"/>
                <w:lang w:val="es-MX"/>
              </w:rPr>
            </w:pPr>
            <w:r w:rsidRPr="0029238C">
              <w:rPr>
                <w:rFonts w:cs="Arial"/>
                <w:lang w:val="es-MX"/>
              </w:rPr>
              <w:t xml:space="preserve">Se </w:t>
            </w:r>
            <w:r>
              <w:rPr>
                <w:rFonts w:cs="Arial"/>
                <w:lang w:val="es-MX"/>
              </w:rPr>
              <w:t>as</w:t>
            </w:r>
            <w:r w:rsidRPr="0029238C">
              <w:rPr>
                <w:rFonts w:cs="Arial"/>
                <w:lang w:val="es-MX"/>
              </w:rPr>
              <w:t>ume que el área de riego es v</w:t>
            </w:r>
            <w:r>
              <w:rPr>
                <w:rFonts w:cs="Arial"/>
                <w:lang w:val="es-MX"/>
              </w:rPr>
              <w:t>álida</w:t>
            </w:r>
          </w:p>
          <w:p w14:paraId="7C898A0A" w14:textId="77777777" w:rsidR="0033196D" w:rsidRPr="0029238C" w:rsidRDefault="0033196D" w:rsidP="00A06F25">
            <w:pPr>
              <w:rPr>
                <w:rFonts w:cs="Arial"/>
                <w:lang w:val="es-MX"/>
              </w:rPr>
            </w:pPr>
            <w:r>
              <w:rPr>
                <w:rFonts w:cs="Arial"/>
                <w:lang w:val="es-MX"/>
              </w:rPr>
              <w:t>Se asume que el usuario conoce el tipo de cultivo en el área específica</w:t>
            </w:r>
          </w:p>
        </w:tc>
      </w:tr>
      <w:tr w:rsidR="0033196D" w:rsidRPr="00B52B12" w14:paraId="105BE322" w14:textId="77777777" w:rsidTr="00A06F25">
        <w:tc>
          <w:tcPr>
            <w:tcW w:w="2988" w:type="dxa"/>
          </w:tcPr>
          <w:p w14:paraId="5F699DA4" w14:textId="77777777" w:rsidR="0033196D" w:rsidRPr="00E639E6" w:rsidRDefault="0033196D" w:rsidP="00A06F25">
            <w:pPr>
              <w:rPr>
                <w:rFonts w:cs="Arial"/>
                <w:b/>
              </w:rPr>
            </w:pPr>
            <w:r>
              <w:rPr>
                <w:rFonts w:cs="Arial"/>
                <w:b/>
              </w:rPr>
              <w:t>Postcondiciones</w:t>
            </w:r>
            <w:r w:rsidRPr="00E639E6">
              <w:rPr>
                <w:rFonts w:cs="Arial"/>
                <w:b/>
              </w:rPr>
              <w:t>:</w:t>
            </w:r>
          </w:p>
        </w:tc>
        <w:tc>
          <w:tcPr>
            <w:tcW w:w="6570" w:type="dxa"/>
          </w:tcPr>
          <w:p w14:paraId="71D1955C" w14:textId="77777777" w:rsidR="0033196D" w:rsidRPr="005F12E0" w:rsidRDefault="0033196D" w:rsidP="00A06F25">
            <w:pPr>
              <w:rPr>
                <w:rFonts w:cs="Arial"/>
                <w:lang w:val="es-MX"/>
              </w:rPr>
            </w:pPr>
            <w:r>
              <w:rPr>
                <w:rFonts w:cs="Arial"/>
                <w:lang w:val="es-MX"/>
              </w:rPr>
              <w:t>El usuario visualiza el desempeño del sistema</w:t>
            </w:r>
          </w:p>
        </w:tc>
      </w:tr>
    </w:tbl>
    <w:p w14:paraId="30255ACE" w14:textId="77777777" w:rsidR="0033196D" w:rsidRDefault="0033196D" w:rsidP="002E76CA">
      <w:pPr>
        <w:jc w:val="both"/>
        <w:rPr>
          <w:lang w:val="es-MX"/>
        </w:rPr>
      </w:pPr>
    </w:p>
    <w:p w14:paraId="2419674E" w14:textId="77777777" w:rsidR="004A6A31" w:rsidRDefault="004A6A31" w:rsidP="004A6A31">
      <w:pPr>
        <w:pStyle w:val="para"/>
        <w:spacing w:before="0" w:after="0" w:line="240" w:lineRule="auto"/>
        <w:rPr>
          <w:rFonts w:ascii="Arial" w:hAnsi="Arial" w:cs="Arial"/>
          <w:sz w:val="20"/>
          <w:lang w:val="es-MX"/>
        </w:rPr>
      </w:pPr>
    </w:p>
    <w:p w14:paraId="7D9CE656" w14:textId="77777777" w:rsidR="00E81F1A" w:rsidRPr="005F12E0" w:rsidRDefault="00E81F1A" w:rsidP="004A6A31">
      <w:pPr>
        <w:pStyle w:val="para"/>
        <w:spacing w:before="0" w:after="0" w:line="240" w:lineRule="auto"/>
        <w:rPr>
          <w:rFonts w:ascii="Arial" w:hAnsi="Arial" w:cs="Arial"/>
          <w:sz w:val="20"/>
          <w:lang w:val="es-MX"/>
        </w:rPr>
      </w:pPr>
    </w:p>
    <w:p w14:paraId="073D6AA1" w14:textId="77777777" w:rsidR="0033196D" w:rsidRDefault="0033196D" w:rsidP="0033196D">
      <w:pPr>
        <w:pStyle w:val="Heading2"/>
        <w:rPr>
          <w:lang w:val="es-MX"/>
        </w:rPr>
      </w:pPr>
      <w:bookmarkStart w:id="22" w:name="_Toc34121947"/>
      <w:r w:rsidRPr="00F037E0">
        <w:rPr>
          <w:lang w:val="es-MX"/>
        </w:rPr>
        <w:t>Módulo de Comunicación y Datos</w:t>
      </w:r>
      <w:bookmarkEnd w:id="22"/>
    </w:p>
    <w:p w14:paraId="5A305FDA" w14:textId="77777777" w:rsidR="00E81F1A" w:rsidRDefault="00E81F1A" w:rsidP="00E81F1A">
      <w:pPr>
        <w:rPr>
          <w:lang w:val="es-MX"/>
        </w:rPr>
      </w:pPr>
    </w:p>
    <w:p w14:paraId="0CDA2556" w14:textId="77777777" w:rsidR="00E81F1A" w:rsidRPr="00E81F1A" w:rsidRDefault="00E81F1A" w:rsidP="00E81F1A">
      <w:pPr>
        <w:rPr>
          <w:lang w:val="es-MX"/>
        </w:rPr>
      </w:pPr>
    </w:p>
    <w:p w14:paraId="27D70060" w14:textId="77777777" w:rsidR="0033196D" w:rsidRPr="0033196D" w:rsidRDefault="0033196D" w:rsidP="0033196D">
      <w:pPr>
        <w:rPr>
          <w:lang w:val="es-MX"/>
        </w:rPr>
      </w:pPr>
    </w:p>
    <w:p w14:paraId="7E363C30" w14:textId="77777777" w:rsidR="0033196D" w:rsidRPr="002E76CA" w:rsidRDefault="00A87D5B" w:rsidP="0033196D">
      <w:r w:rsidRPr="00A87D5B">
        <w:rPr>
          <w:noProof/>
          <w:lang w:val="es-MX" w:eastAsia="es-MX"/>
        </w:rPr>
        <w:drawing>
          <wp:inline distT="0" distB="0" distL="0" distR="0" wp14:anchorId="4674787F" wp14:editId="7D3F7E05">
            <wp:extent cx="6172200" cy="23698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72200" cy="2369885"/>
                    </a:xfrm>
                    <a:prstGeom prst="rect">
                      <a:avLst/>
                    </a:prstGeom>
                    <a:noFill/>
                    <a:ln>
                      <a:noFill/>
                    </a:ln>
                  </pic:spPr>
                </pic:pic>
              </a:graphicData>
            </a:graphic>
          </wp:inline>
        </w:drawing>
      </w:r>
    </w:p>
    <w:p w14:paraId="01AFEB10" w14:textId="77777777" w:rsidR="0033196D" w:rsidRPr="002E76CA" w:rsidRDefault="0033196D" w:rsidP="0033196D"/>
    <w:p w14:paraId="54D96E66" w14:textId="77777777" w:rsidR="0033196D" w:rsidRDefault="0033196D" w:rsidP="0033196D"/>
    <w:p w14:paraId="346D11A1" w14:textId="77777777" w:rsidR="00E81F1A" w:rsidRDefault="00E81F1A" w:rsidP="0033196D"/>
    <w:p w14:paraId="574A1E69" w14:textId="77777777" w:rsidR="00E81F1A" w:rsidRDefault="00E81F1A" w:rsidP="0033196D"/>
    <w:p w14:paraId="517D8294" w14:textId="77777777" w:rsidR="0033196D" w:rsidRPr="00BB79A1" w:rsidRDefault="0033196D" w:rsidP="0033196D">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196D195E" w14:textId="77777777" w:rsidTr="00BF135A">
        <w:tc>
          <w:tcPr>
            <w:tcW w:w="2988" w:type="dxa"/>
            <w:shd w:val="clear" w:color="auto" w:fill="000000" w:themeFill="text1"/>
          </w:tcPr>
          <w:p w14:paraId="570738D6"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4B1C581C" w14:textId="77777777" w:rsidR="0033196D" w:rsidRPr="00BF135A" w:rsidRDefault="0033196D" w:rsidP="00A06F25">
            <w:pPr>
              <w:rPr>
                <w:rFonts w:cs="Arial"/>
                <w:b/>
              </w:rPr>
            </w:pPr>
            <w:r w:rsidRPr="00BF135A">
              <w:rPr>
                <w:rFonts w:cs="Arial"/>
                <w:b/>
              </w:rPr>
              <w:t>CU_DAT_01</w:t>
            </w:r>
          </w:p>
        </w:tc>
      </w:tr>
      <w:tr w:rsidR="0033196D" w:rsidRPr="005F12E0" w14:paraId="1EDEF173" w14:textId="77777777" w:rsidTr="00A06F25">
        <w:tc>
          <w:tcPr>
            <w:tcW w:w="2988" w:type="dxa"/>
          </w:tcPr>
          <w:p w14:paraId="0972F3E8"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1A03CD12" w14:textId="77777777" w:rsidR="0033196D" w:rsidRPr="005F12E0" w:rsidRDefault="00A87D5B" w:rsidP="00A87D5B">
            <w:pPr>
              <w:rPr>
                <w:rFonts w:cs="Arial"/>
                <w:b/>
                <w:lang w:val="es-MX"/>
              </w:rPr>
            </w:pPr>
            <w:r>
              <w:rPr>
                <w:rFonts w:cs="Arial"/>
                <w:b/>
                <w:lang w:val="es-MX"/>
              </w:rPr>
              <w:t>Comunicación</w:t>
            </w:r>
            <w:r w:rsidR="0033196D">
              <w:rPr>
                <w:rFonts w:cs="Arial"/>
                <w:b/>
                <w:lang w:val="es-MX"/>
              </w:rPr>
              <w:t xml:space="preserve"> remota</w:t>
            </w:r>
          </w:p>
        </w:tc>
      </w:tr>
      <w:tr w:rsidR="0033196D" w:rsidRPr="00B52B12" w14:paraId="3A63C88F" w14:textId="77777777" w:rsidTr="00A06F25">
        <w:tc>
          <w:tcPr>
            <w:tcW w:w="2988" w:type="dxa"/>
          </w:tcPr>
          <w:p w14:paraId="69E18E4F"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0D1D5C1F" w14:textId="77777777" w:rsidR="0033196D" w:rsidRPr="005B19F2" w:rsidRDefault="00A06F25" w:rsidP="00A06F25">
            <w:pPr>
              <w:rPr>
                <w:rFonts w:cs="Arial"/>
                <w:lang w:val="es-MX"/>
              </w:rPr>
            </w:pPr>
            <w:r>
              <w:rPr>
                <w:rFonts w:cs="Arial"/>
                <w:lang w:val="es-MX"/>
              </w:rPr>
              <w:t>El módulo de comunicación y datos recibe una transmisión remota de un módulo de control con la información actual de un área de riego específica: humedad de suelo, factores climáticos, flujo y presión de agua, activación/desactivación de riego, evapotranspiración de referencia.</w:t>
            </w:r>
          </w:p>
        </w:tc>
      </w:tr>
      <w:tr w:rsidR="0033196D" w:rsidRPr="00B52B12" w14:paraId="17CEB5A3" w14:textId="77777777" w:rsidTr="00A06F25">
        <w:tc>
          <w:tcPr>
            <w:tcW w:w="2988" w:type="dxa"/>
          </w:tcPr>
          <w:p w14:paraId="2111F1BD" w14:textId="77777777" w:rsidR="0033196D" w:rsidRPr="00E639E6" w:rsidRDefault="0033196D" w:rsidP="00A06F25">
            <w:pPr>
              <w:rPr>
                <w:rFonts w:cs="Arial"/>
                <w:b/>
              </w:rPr>
            </w:pPr>
            <w:r>
              <w:rPr>
                <w:rFonts w:cs="Arial"/>
                <w:b/>
              </w:rPr>
              <w:lastRenderedPageBreak/>
              <w:t>Actor Primario</w:t>
            </w:r>
            <w:r w:rsidRPr="00E639E6">
              <w:rPr>
                <w:rFonts w:cs="Arial"/>
                <w:b/>
              </w:rPr>
              <w:t>:</w:t>
            </w:r>
          </w:p>
        </w:tc>
        <w:tc>
          <w:tcPr>
            <w:tcW w:w="6570" w:type="dxa"/>
          </w:tcPr>
          <w:p w14:paraId="4873A6B1" w14:textId="77777777" w:rsidR="0033196D" w:rsidRPr="00A06F25" w:rsidRDefault="00A06F25" w:rsidP="00A06F25">
            <w:pPr>
              <w:rPr>
                <w:rFonts w:cs="Arial"/>
                <w:lang w:val="es-MX"/>
              </w:rPr>
            </w:pPr>
            <w:r w:rsidRPr="00A06F25">
              <w:rPr>
                <w:rFonts w:cs="Arial"/>
                <w:lang w:val="es-MX"/>
              </w:rPr>
              <w:t>Módulo de comunicación y datos</w:t>
            </w:r>
          </w:p>
        </w:tc>
      </w:tr>
      <w:tr w:rsidR="0033196D" w:rsidRPr="00B52B12" w14:paraId="46BE16A8" w14:textId="77777777" w:rsidTr="00A06F25">
        <w:tc>
          <w:tcPr>
            <w:tcW w:w="2988" w:type="dxa"/>
          </w:tcPr>
          <w:p w14:paraId="701ADFD1" w14:textId="77777777" w:rsidR="0033196D" w:rsidRPr="00E639E6" w:rsidRDefault="0033196D" w:rsidP="00A06F25">
            <w:pPr>
              <w:rPr>
                <w:rFonts w:cs="Arial"/>
                <w:b/>
              </w:rPr>
            </w:pPr>
            <w:r>
              <w:rPr>
                <w:rFonts w:cs="Arial"/>
                <w:b/>
              </w:rPr>
              <w:t>Precondiciones</w:t>
            </w:r>
            <w:r w:rsidRPr="00E639E6">
              <w:rPr>
                <w:rFonts w:cs="Arial"/>
                <w:b/>
              </w:rPr>
              <w:t>:</w:t>
            </w:r>
          </w:p>
        </w:tc>
        <w:tc>
          <w:tcPr>
            <w:tcW w:w="6570" w:type="dxa"/>
          </w:tcPr>
          <w:p w14:paraId="52093834" w14:textId="77777777" w:rsidR="0033196D" w:rsidRPr="005B19F2" w:rsidRDefault="00A06F25" w:rsidP="00A06F25">
            <w:pPr>
              <w:widowControl w:val="0"/>
              <w:rPr>
                <w:rFonts w:cs="Arial"/>
                <w:lang w:val="es-MX"/>
              </w:rPr>
            </w:pPr>
            <w:r>
              <w:rPr>
                <w:rFonts w:cs="Arial"/>
                <w:lang w:val="es-MX"/>
              </w:rPr>
              <w:t>Módulo de con</w:t>
            </w:r>
            <w:r w:rsidR="00A87D5B">
              <w:rPr>
                <w:rFonts w:cs="Arial"/>
                <w:lang w:val="es-MX"/>
              </w:rPr>
              <w:t xml:space="preserve">trol ha recibido y procesado </w:t>
            </w:r>
            <w:r>
              <w:rPr>
                <w:rFonts w:cs="Arial"/>
                <w:lang w:val="es-MX"/>
              </w:rPr>
              <w:t xml:space="preserve">información </w:t>
            </w:r>
            <w:r w:rsidR="00A87D5B">
              <w:rPr>
                <w:rFonts w:cs="Arial"/>
                <w:lang w:val="es-MX"/>
              </w:rPr>
              <w:t xml:space="preserve">válida </w:t>
            </w:r>
            <w:r>
              <w:rPr>
                <w:rFonts w:cs="Arial"/>
                <w:lang w:val="es-MX"/>
              </w:rPr>
              <w:t>del proceso de riego</w:t>
            </w:r>
            <w:r w:rsidR="00A87D5B">
              <w:rPr>
                <w:rFonts w:cs="Arial"/>
                <w:lang w:val="es-MX"/>
              </w:rPr>
              <w:t xml:space="preserve"> de un área específica</w:t>
            </w:r>
            <w:r>
              <w:rPr>
                <w:rFonts w:cs="Arial"/>
                <w:lang w:val="es-MX"/>
              </w:rPr>
              <w:t>.</w:t>
            </w:r>
          </w:p>
        </w:tc>
      </w:tr>
      <w:tr w:rsidR="0033196D" w:rsidRPr="00B52B12" w14:paraId="77938A5D" w14:textId="77777777" w:rsidTr="00A06F25">
        <w:tc>
          <w:tcPr>
            <w:tcW w:w="2988" w:type="dxa"/>
          </w:tcPr>
          <w:p w14:paraId="0577F6DD" w14:textId="77777777" w:rsidR="0033196D" w:rsidRPr="00E639E6" w:rsidRDefault="0033196D" w:rsidP="00A06F25">
            <w:pPr>
              <w:rPr>
                <w:rFonts w:cs="Arial"/>
                <w:b/>
              </w:rPr>
            </w:pPr>
            <w:r>
              <w:rPr>
                <w:rFonts w:cs="Arial"/>
                <w:b/>
              </w:rPr>
              <w:t>Curso Básico de Eventos</w:t>
            </w:r>
            <w:r w:rsidRPr="00E639E6">
              <w:rPr>
                <w:rFonts w:cs="Arial"/>
                <w:b/>
              </w:rPr>
              <w:t>:</w:t>
            </w:r>
          </w:p>
        </w:tc>
        <w:tc>
          <w:tcPr>
            <w:tcW w:w="6570" w:type="dxa"/>
          </w:tcPr>
          <w:p w14:paraId="664628DE" w14:textId="77777777" w:rsidR="0033196D" w:rsidRDefault="00A06F25" w:rsidP="00A06F25">
            <w:pPr>
              <w:pStyle w:val="ListParagraph"/>
              <w:widowControl w:val="0"/>
              <w:numPr>
                <w:ilvl w:val="0"/>
                <w:numId w:val="30"/>
              </w:numPr>
              <w:rPr>
                <w:rFonts w:cs="Arial"/>
                <w:lang w:val="es-MX"/>
              </w:rPr>
            </w:pPr>
            <w:r>
              <w:rPr>
                <w:rFonts w:cs="Arial"/>
                <w:lang w:val="es-MX"/>
              </w:rPr>
              <w:t>Módulo de control prepara la información</w:t>
            </w:r>
          </w:p>
          <w:p w14:paraId="2C9AA969" w14:textId="77777777" w:rsidR="00A06F25" w:rsidRDefault="00A06F25" w:rsidP="00A06F25">
            <w:pPr>
              <w:pStyle w:val="ListParagraph"/>
              <w:widowControl w:val="0"/>
              <w:numPr>
                <w:ilvl w:val="0"/>
                <w:numId w:val="30"/>
              </w:numPr>
              <w:rPr>
                <w:rFonts w:cs="Arial"/>
                <w:lang w:val="es-MX"/>
              </w:rPr>
            </w:pPr>
            <w:r>
              <w:rPr>
                <w:rFonts w:cs="Arial"/>
                <w:lang w:val="es-MX"/>
              </w:rPr>
              <w:t>Módulo de control transmite la información utilizando una red de largo alcance</w:t>
            </w:r>
          </w:p>
          <w:p w14:paraId="4461F60A" w14:textId="77777777" w:rsidR="00A06F25" w:rsidRDefault="00A06F25" w:rsidP="00A06F25">
            <w:pPr>
              <w:pStyle w:val="ListParagraph"/>
              <w:widowControl w:val="0"/>
              <w:numPr>
                <w:ilvl w:val="0"/>
                <w:numId w:val="30"/>
              </w:numPr>
              <w:rPr>
                <w:rFonts w:cs="Arial"/>
                <w:lang w:val="es-MX"/>
              </w:rPr>
            </w:pPr>
            <w:r>
              <w:rPr>
                <w:rFonts w:cs="Arial"/>
                <w:lang w:val="es-MX"/>
              </w:rPr>
              <w:t>Módulo de comunicación recibe el paquete de datos.</w:t>
            </w:r>
          </w:p>
          <w:p w14:paraId="7D28AFC0" w14:textId="77777777" w:rsidR="00A06F25" w:rsidRDefault="00A06F25" w:rsidP="00A06F25">
            <w:pPr>
              <w:pStyle w:val="ListParagraph"/>
              <w:widowControl w:val="0"/>
              <w:numPr>
                <w:ilvl w:val="0"/>
                <w:numId w:val="30"/>
              </w:numPr>
              <w:rPr>
                <w:rFonts w:cs="Arial"/>
                <w:lang w:val="es-MX"/>
              </w:rPr>
            </w:pPr>
            <w:r>
              <w:rPr>
                <w:rFonts w:cs="Arial"/>
                <w:lang w:val="es-MX"/>
              </w:rPr>
              <w:t>Módulo de comunicación valida la integridad de los datos</w:t>
            </w:r>
          </w:p>
          <w:p w14:paraId="1CEB5BF4" w14:textId="77777777" w:rsidR="00A06F25" w:rsidRDefault="00A06F25" w:rsidP="00A06F25">
            <w:pPr>
              <w:pStyle w:val="ListParagraph"/>
              <w:widowControl w:val="0"/>
              <w:numPr>
                <w:ilvl w:val="0"/>
                <w:numId w:val="30"/>
              </w:numPr>
              <w:rPr>
                <w:rFonts w:cs="Arial"/>
                <w:lang w:val="es-MX"/>
              </w:rPr>
            </w:pPr>
            <w:r>
              <w:rPr>
                <w:rFonts w:cs="Arial"/>
                <w:lang w:val="es-MX"/>
              </w:rPr>
              <w:t>Módulo de comunicación envía señal de recepción exitosa</w:t>
            </w:r>
          </w:p>
          <w:p w14:paraId="0C335538" w14:textId="77777777" w:rsidR="00A06F25" w:rsidRDefault="00A06F25" w:rsidP="00A06F25">
            <w:pPr>
              <w:pStyle w:val="ListParagraph"/>
              <w:widowControl w:val="0"/>
              <w:numPr>
                <w:ilvl w:val="0"/>
                <w:numId w:val="30"/>
              </w:numPr>
              <w:rPr>
                <w:rFonts w:cs="Arial"/>
                <w:lang w:val="es-MX"/>
              </w:rPr>
            </w:pPr>
            <w:r>
              <w:rPr>
                <w:rFonts w:cs="Arial"/>
                <w:lang w:val="es-MX"/>
              </w:rPr>
              <w:t>Módulo de comunicación extrae la información relevantes del paquete</w:t>
            </w:r>
          </w:p>
          <w:p w14:paraId="2858F3F3" w14:textId="77777777" w:rsidR="00A06F25" w:rsidRPr="00A06F25" w:rsidRDefault="00A06F25" w:rsidP="00A06F25">
            <w:pPr>
              <w:pStyle w:val="ListParagraph"/>
              <w:widowControl w:val="0"/>
              <w:numPr>
                <w:ilvl w:val="0"/>
                <w:numId w:val="30"/>
              </w:numPr>
              <w:rPr>
                <w:rFonts w:cs="Arial"/>
                <w:lang w:val="es-MX"/>
              </w:rPr>
            </w:pPr>
            <w:r>
              <w:rPr>
                <w:rFonts w:cs="Arial"/>
                <w:lang w:val="es-MX"/>
              </w:rPr>
              <w:t>Módulo de comunicación almacena la información</w:t>
            </w:r>
            <w:r w:rsidR="00AA7931">
              <w:rPr>
                <w:rFonts w:cs="Arial"/>
                <w:lang w:val="es-MX"/>
              </w:rPr>
              <w:t xml:space="preserve"> en la base de datos</w:t>
            </w:r>
          </w:p>
        </w:tc>
      </w:tr>
      <w:tr w:rsidR="0033196D" w:rsidRPr="00B52B12" w14:paraId="1D3C6A60" w14:textId="77777777" w:rsidTr="00A06F25">
        <w:tc>
          <w:tcPr>
            <w:tcW w:w="2988" w:type="dxa"/>
          </w:tcPr>
          <w:p w14:paraId="723010DC" w14:textId="77777777" w:rsidR="0033196D" w:rsidRPr="00E639E6" w:rsidRDefault="0033196D" w:rsidP="00A06F25">
            <w:pPr>
              <w:rPr>
                <w:rFonts w:cs="Arial"/>
                <w:b/>
              </w:rPr>
            </w:pPr>
            <w:r>
              <w:rPr>
                <w:rFonts w:cs="Arial"/>
                <w:b/>
              </w:rPr>
              <w:t>Excepciones</w:t>
            </w:r>
            <w:r w:rsidRPr="00E639E6">
              <w:rPr>
                <w:rFonts w:cs="Arial"/>
                <w:b/>
              </w:rPr>
              <w:t>:</w:t>
            </w:r>
          </w:p>
        </w:tc>
        <w:tc>
          <w:tcPr>
            <w:tcW w:w="6570" w:type="dxa"/>
          </w:tcPr>
          <w:p w14:paraId="3903CA86" w14:textId="77777777" w:rsidR="0033196D" w:rsidRDefault="00A06F25" w:rsidP="00A06F25">
            <w:pPr>
              <w:rPr>
                <w:rFonts w:cs="Arial"/>
                <w:lang w:val="es-MX"/>
              </w:rPr>
            </w:pPr>
            <w:r>
              <w:rPr>
                <w:rFonts w:cs="Arial"/>
                <w:lang w:val="es-MX"/>
              </w:rPr>
              <w:t>Falla de comunicación</w:t>
            </w:r>
          </w:p>
          <w:p w14:paraId="617D413B" w14:textId="77777777" w:rsidR="00AA7931" w:rsidRPr="0029238C" w:rsidRDefault="00AA7931" w:rsidP="00A06F25">
            <w:pPr>
              <w:rPr>
                <w:rFonts w:cs="Arial"/>
                <w:lang w:val="es-MX"/>
              </w:rPr>
            </w:pPr>
            <w:r>
              <w:rPr>
                <w:rFonts w:cs="Arial"/>
                <w:lang w:val="es-MX"/>
              </w:rPr>
              <w:t>Base de datos sin capacidad de almacenar más información</w:t>
            </w:r>
          </w:p>
        </w:tc>
      </w:tr>
      <w:tr w:rsidR="0033196D" w:rsidRPr="00B52B12" w14:paraId="25FCEF02" w14:textId="77777777" w:rsidTr="00A06F25">
        <w:tc>
          <w:tcPr>
            <w:tcW w:w="2988" w:type="dxa"/>
          </w:tcPr>
          <w:p w14:paraId="31C9949B" w14:textId="77777777" w:rsidR="0033196D" w:rsidRPr="00E639E6" w:rsidRDefault="0033196D" w:rsidP="00A06F25">
            <w:pPr>
              <w:rPr>
                <w:rFonts w:cs="Arial"/>
                <w:b/>
              </w:rPr>
            </w:pPr>
            <w:r>
              <w:rPr>
                <w:rFonts w:cs="Arial"/>
                <w:b/>
              </w:rPr>
              <w:t>Supuestos</w:t>
            </w:r>
            <w:r w:rsidRPr="00E639E6">
              <w:rPr>
                <w:rFonts w:cs="Arial"/>
                <w:b/>
              </w:rPr>
              <w:t>:</w:t>
            </w:r>
          </w:p>
        </w:tc>
        <w:tc>
          <w:tcPr>
            <w:tcW w:w="6570" w:type="dxa"/>
          </w:tcPr>
          <w:p w14:paraId="1D56CCD6" w14:textId="77777777" w:rsidR="00AA7931" w:rsidRPr="0029238C" w:rsidRDefault="00AA7931" w:rsidP="00A06F25">
            <w:pPr>
              <w:rPr>
                <w:rFonts w:cs="Arial"/>
                <w:lang w:val="es-MX"/>
              </w:rPr>
            </w:pPr>
            <w:r>
              <w:rPr>
                <w:rFonts w:cs="Arial"/>
                <w:lang w:val="es-MX"/>
              </w:rPr>
              <w:t>Se asume que la información enviada por el módulo de control es válida.</w:t>
            </w:r>
          </w:p>
        </w:tc>
      </w:tr>
      <w:tr w:rsidR="0033196D" w:rsidRPr="00B52B12" w14:paraId="44130714" w14:textId="77777777" w:rsidTr="00A06F25">
        <w:tc>
          <w:tcPr>
            <w:tcW w:w="2988" w:type="dxa"/>
          </w:tcPr>
          <w:p w14:paraId="7369DB38" w14:textId="77777777" w:rsidR="0033196D" w:rsidRPr="00E639E6" w:rsidRDefault="0033196D" w:rsidP="00A06F25">
            <w:pPr>
              <w:rPr>
                <w:rFonts w:cs="Arial"/>
                <w:b/>
              </w:rPr>
            </w:pPr>
            <w:r>
              <w:rPr>
                <w:rFonts w:cs="Arial"/>
                <w:b/>
              </w:rPr>
              <w:t>Postcondiciones</w:t>
            </w:r>
            <w:r w:rsidRPr="00E639E6">
              <w:rPr>
                <w:rFonts w:cs="Arial"/>
                <w:b/>
              </w:rPr>
              <w:t>:</w:t>
            </w:r>
          </w:p>
        </w:tc>
        <w:tc>
          <w:tcPr>
            <w:tcW w:w="6570" w:type="dxa"/>
          </w:tcPr>
          <w:p w14:paraId="3F0BD5BA" w14:textId="77777777" w:rsidR="0033196D" w:rsidRPr="005F12E0" w:rsidRDefault="00AA7931" w:rsidP="00A06F25">
            <w:pPr>
              <w:rPr>
                <w:rFonts w:cs="Arial"/>
                <w:lang w:val="es-MX"/>
              </w:rPr>
            </w:pPr>
            <w:r>
              <w:rPr>
                <w:rFonts w:cs="Arial"/>
                <w:lang w:val="es-MX"/>
              </w:rPr>
              <w:t>La base de datos contiene la información más actualizada del área de riego específica.</w:t>
            </w:r>
          </w:p>
        </w:tc>
      </w:tr>
    </w:tbl>
    <w:p w14:paraId="2903612F" w14:textId="77777777" w:rsidR="0033196D" w:rsidRDefault="0033196D" w:rsidP="0033196D">
      <w:pPr>
        <w:pStyle w:val="para"/>
        <w:spacing w:before="0" w:after="0" w:line="240" w:lineRule="auto"/>
        <w:rPr>
          <w:rFonts w:ascii="Arial" w:hAnsi="Arial" w:cs="Arial"/>
          <w:sz w:val="20"/>
          <w:lang w:val="es-MX"/>
        </w:rPr>
      </w:pPr>
    </w:p>
    <w:p w14:paraId="01B41687" w14:textId="77777777" w:rsidR="00E81F1A" w:rsidRPr="005F12E0" w:rsidRDefault="00E81F1A" w:rsidP="0033196D">
      <w:pPr>
        <w:pStyle w:val="para"/>
        <w:spacing w:before="0" w:after="0" w:line="240" w:lineRule="auto"/>
        <w:rPr>
          <w:rFonts w:ascii="Arial" w:hAnsi="Arial" w:cs="Arial"/>
          <w:sz w:val="20"/>
          <w:lang w:val="es-MX"/>
        </w:rPr>
      </w:pPr>
    </w:p>
    <w:p w14:paraId="74D0F356" w14:textId="77777777" w:rsidR="0033196D" w:rsidRPr="00AA7931" w:rsidRDefault="0033196D" w:rsidP="0033196D">
      <w:pPr>
        <w:rPr>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343BBCF3" w14:textId="77777777" w:rsidTr="00BF135A">
        <w:tc>
          <w:tcPr>
            <w:tcW w:w="2988" w:type="dxa"/>
            <w:shd w:val="clear" w:color="auto" w:fill="000000" w:themeFill="text1"/>
          </w:tcPr>
          <w:p w14:paraId="0F14103A"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0FBF2D5B" w14:textId="77777777" w:rsidR="0033196D" w:rsidRPr="00BF135A" w:rsidRDefault="00A87D5B" w:rsidP="00A06F25">
            <w:pPr>
              <w:rPr>
                <w:rFonts w:cs="Arial"/>
                <w:b/>
              </w:rPr>
            </w:pPr>
            <w:r w:rsidRPr="00BF135A">
              <w:rPr>
                <w:rFonts w:cs="Arial"/>
                <w:b/>
              </w:rPr>
              <w:t>CU_DAT_02</w:t>
            </w:r>
          </w:p>
        </w:tc>
      </w:tr>
      <w:tr w:rsidR="0033196D" w:rsidRPr="005F12E0" w14:paraId="64C1C592" w14:textId="77777777" w:rsidTr="00A06F25">
        <w:tc>
          <w:tcPr>
            <w:tcW w:w="2988" w:type="dxa"/>
          </w:tcPr>
          <w:p w14:paraId="72CC754A"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28BC8EDF" w14:textId="77777777" w:rsidR="0033196D" w:rsidRPr="005F12E0" w:rsidRDefault="0033196D" w:rsidP="00A06F25">
            <w:pPr>
              <w:rPr>
                <w:rFonts w:cs="Arial"/>
                <w:b/>
                <w:lang w:val="es-MX"/>
              </w:rPr>
            </w:pPr>
            <w:r>
              <w:rPr>
                <w:rFonts w:cs="Arial"/>
                <w:b/>
                <w:lang w:val="es-MX"/>
              </w:rPr>
              <w:t>Configuración del controlador</w:t>
            </w:r>
          </w:p>
        </w:tc>
      </w:tr>
      <w:tr w:rsidR="0033196D" w:rsidRPr="00B52B12" w14:paraId="31F5D859" w14:textId="77777777" w:rsidTr="00A87D5B">
        <w:trPr>
          <w:trHeight w:val="238"/>
        </w:trPr>
        <w:tc>
          <w:tcPr>
            <w:tcW w:w="2988" w:type="dxa"/>
          </w:tcPr>
          <w:p w14:paraId="78C55398"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4524DB17" w14:textId="77777777" w:rsidR="0033196D" w:rsidRPr="005B19F2" w:rsidRDefault="00A87D5B" w:rsidP="00A06F25">
            <w:pPr>
              <w:rPr>
                <w:rFonts w:cs="Arial"/>
                <w:lang w:val="es-MX"/>
              </w:rPr>
            </w:pPr>
            <w:r>
              <w:rPr>
                <w:rFonts w:cs="Arial"/>
                <w:lang w:val="es-MX"/>
              </w:rPr>
              <w:t>El módulo de comunicación actualiza la configuración del modo de operación del controlador. Existen tres modos de operación válidos: Manual, Temporizado y Automático.</w:t>
            </w:r>
          </w:p>
        </w:tc>
      </w:tr>
      <w:tr w:rsidR="00A87D5B" w:rsidRPr="00B52B12" w14:paraId="681BABDF" w14:textId="77777777" w:rsidTr="00A06F25">
        <w:tc>
          <w:tcPr>
            <w:tcW w:w="2988" w:type="dxa"/>
          </w:tcPr>
          <w:p w14:paraId="3F79A3C0" w14:textId="77777777" w:rsidR="00A87D5B" w:rsidRPr="00A87D5B" w:rsidRDefault="00A87D5B" w:rsidP="00A87D5B">
            <w:pPr>
              <w:rPr>
                <w:rFonts w:cs="Arial"/>
                <w:b/>
                <w:lang w:val="es-MX"/>
              </w:rPr>
            </w:pPr>
            <w:r w:rsidRPr="00A87D5B">
              <w:rPr>
                <w:rFonts w:cs="Arial"/>
                <w:b/>
                <w:lang w:val="es-MX"/>
              </w:rPr>
              <w:t>Actor Primario:</w:t>
            </w:r>
          </w:p>
        </w:tc>
        <w:tc>
          <w:tcPr>
            <w:tcW w:w="6570" w:type="dxa"/>
          </w:tcPr>
          <w:p w14:paraId="388BD94A" w14:textId="77777777" w:rsidR="00A87D5B" w:rsidRPr="005B19F2" w:rsidRDefault="00A87D5B" w:rsidP="00A87D5B">
            <w:pPr>
              <w:rPr>
                <w:rFonts w:cs="Arial"/>
                <w:lang w:val="es-MX"/>
              </w:rPr>
            </w:pPr>
            <w:r w:rsidRPr="00A06F25">
              <w:rPr>
                <w:rFonts w:cs="Arial"/>
                <w:lang w:val="es-MX"/>
              </w:rPr>
              <w:t>Módulo de comunicación y datos</w:t>
            </w:r>
          </w:p>
        </w:tc>
      </w:tr>
      <w:tr w:rsidR="00A87D5B" w:rsidRPr="00B52B12" w14:paraId="42D38A42" w14:textId="77777777" w:rsidTr="00A06F25">
        <w:tc>
          <w:tcPr>
            <w:tcW w:w="2988" w:type="dxa"/>
          </w:tcPr>
          <w:p w14:paraId="089D6880" w14:textId="77777777" w:rsidR="00A87D5B" w:rsidRPr="00A87D5B" w:rsidRDefault="00A87D5B" w:rsidP="00A87D5B">
            <w:pPr>
              <w:rPr>
                <w:rFonts w:cs="Arial"/>
                <w:b/>
                <w:lang w:val="es-MX"/>
              </w:rPr>
            </w:pPr>
            <w:r w:rsidRPr="00A87D5B">
              <w:rPr>
                <w:rFonts w:cs="Arial"/>
                <w:b/>
                <w:lang w:val="es-MX"/>
              </w:rPr>
              <w:t>Precondiciones:</w:t>
            </w:r>
          </w:p>
        </w:tc>
        <w:tc>
          <w:tcPr>
            <w:tcW w:w="6570" w:type="dxa"/>
          </w:tcPr>
          <w:p w14:paraId="19BEABDA" w14:textId="77777777" w:rsidR="00A87D5B" w:rsidRPr="005B19F2" w:rsidRDefault="00A87D5B" w:rsidP="00A87D5B">
            <w:pPr>
              <w:widowControl w:val="0"/>
              <w:rPr>
                <w:rFonts w:cs="Arial"/>
                <w:lang w:val="es-MX"/>
              </w:rPr>
            </w:pPr>
            <w:r>
              <w:rPr>
                <w:rFonts w:cs="Arial"/>
                <w:lang w:val="es-MX"/>
              </w:rPr>
              <w:t>El usuario ha seleccionado un área específica de riego y ha modificado se modo de operación y/o parámetros de funcionamiento.</w:t>
            </w:r>
          </w:p>
        </w:tc>
      </w:tr>
      <w:tr w:rsidR="00A87D5B" w:rsidRPr="00B52B12" w14:paraId="5DA30187" w14:textId="77777777" w:rsidTr="00A06F25">
        <w:tc>
          <w:tcPr>
            <w:tcW w:w="2988" w:type="dxa"/>
          </w:tcPr>
          <w:p w14:paraId="486BEB6E" w14:textId="77777777" w:rsidR="00A87D5B" w:rsidRPr="00A87D5B" w:rsidRDefault="00A87D5B" w:rsidP="00A87D5B">
            <w:pPr>
              <w:rPr>
                <w:rFonts w:cs="Arial"/>
                <w:b/>
                <w:lang w:val="es-MX"/>
              </w:rPr>
            </w:pPr>
            <w:r w:rsidRPr="00A87D5B">
              <w:rPr>
                <w:rFonts w:cs="Arial"/>
                <w:b/>
                <w:lang w:val="es-MX"/>
              </w:rPr>
              <w:t>Curso Básico de Eventos:</w:t>
            </w:r>
          </w:p>
        </w:tc>
        <w:tc>
          <w:tcPr>
            <w:tcW w:w="6570" w:type="dxa"/>
          </w:tcPr>
          <w:p w14:paraId="6F33B28D" w14:textId="77777777" w:rsidR="00A87D5B" w:rsidRDefault="00A87D5B" w:rsidP="00A87D5B">
            <w:pPr>
              <w:pStyle w:val="ListParagraph"/>
              <w:widowControl w:val="0"/>
              <w:numPr>
                <w:ilvl w:val="0"/>
                <w:numId w:val="31"/>
              </w:numPr>
              <w:rPr>
                <w:rFonts w:cs="Arial"/>
                <w:lang w:val="es-MX"/>
              </w:rPr>
            </w:pPr>
            <w:r>
              <w:rPr>
                <w:rFonts w:cs="Arial"/>
                <w:lang w:val="es-MX"/>
              </w:rPr>
              <w:t xml:space="preserve">Módulo de comunicación envía un paquete de datos al controlador de un área específica, con información del nuevo modo de operación y sus parámetros.  </w:t>
            </w:r>
          </w:p>
          <w:p w14:paraId="2D55B207" w14:textId="77777777" w:rsidR="00A87D5B" w:rsidRPr="00A87D5B" w:rsidRDefault="00A87D5B" w:rsidP="001D0BAF">
            <w:pPr>
              <w:widowControl w:val="0"/>
              <w:numPr>
                <w:ilvl w:val="1"/>
                <w:numId w:val="31"/>
              </w:numPr>
              <w:rPr>
                <w:rFonts w:cs="Arial"/>
                <w:lang w:val="es-MX"/>
              </w:rPr>
            </w:pPr>
            <w:r w:rsidRPr="00A87D5B">
              <w:rPr>
                <w:rFonts w:cs="Arial"/>
                <w:lang w:val="es-MX"/>
              </w:rPr>
              <w:t xml:space="preserve">Módo Manual: </w:t>
            </w:r>
            <w:r>
              <w:rPr>
                <w:rFonts w:cs="Arial"/>
                <w:lang w:val="es-MX"/>
              </w:rPr>
              <w:t>A</w:t>
            </w:r>
            <w:r w:rsidRPr="00A87D5B">
              <w:rPr>
                <w:rFonts w:cs="Arial"/>
                <w:lang w:val="es-MX"/>
              </w:rPr>
              <w:t>ctivación o desactivación de riego</w:t>
            </w:r>
            <w:r>
              <w:rPr>
                <w:rFonts w:cs="Arial"/>
                <w:lang w:val="es-MX"/>
              </w:rPr>
              <w:t>.</w:t>
            </w:r>
          </w:p>
          <w:p w14:paraId="4B9B721C" w14:textId="77777777" w:rsidR="00A87D5B" w:rsidRDefault="00A87D5B" w:rsidP="00A87D5B">
            <w:pPr>
              <w:pStyle w:val="ListParagraph"/>
              <w:widowControl w:val="0"/>
              <w:numPr>
                <w:ilvl w:val="1"/>
                <w:numId w:val="31"/>
              </w:numPr>
              <w:rPr>
                <w:rFonts w:cs="Arial"/>
                <w:lang w:val="es-MX"/>
              </w:rPr>
            </w:pPr>
            <w:r>
              <w:rPr>
                <w:rFonts w:cs="Arial"/>
                <w:lang w:val="es-MX"/>
              </w:rPr>
              <w:t>Modo Temporizado: Calendario de riego</w:t>
            </w:r>
          </w:p>
          <w:p w14:paraId="25758586" w14:textId="77777777" w:rsidR="00A87D5B" w:rsidRDefault="00A87D5B" w:rsidP="00A87D5B">
            <w:pPr>
              <w:pStyle w:val="ListParagraph"/>
              <w:widowControl w:val="0"/>
              <w:numPr>
                <w:ilvl w:val="1"/>
                <w:numId w:val="31"/>
              </w:numPr>
              <w:rPr>
                <w:rFonts w:cs="Arial"/>
                <w:lang w:val="es-MX"/>
              </w:rPr>
            </w:pPr>
            <w:r w:rsidRPr="00A87D5B">
              <w:rPr>
                <w:rFonts w:cs="Arial"/>
                <w:lang w:val="es-MX"/>
              </w:rPr>
              <w:t xml:space="preserve">Modo Automático: </w:t>
            </w:r>
            <w:r>
              <w:rPr>
                <w:rFonts w:cs="Arial"/>
                <w:lang w:val="es-MX"/>
              </w:rPr>
              <w:t>N</w:t>
            </w:r>
            <w:r w:rsidRPr="00A87D5B">
              <w:rPr>
                <w:rFonts w:cs="Arial"/>
                <w:lang w:val="es-MX"/>
              </w:rPr>
              <w:t xml:space="preserve">ivel máximo </w:t>
            </w:r>
            <w:r>
              <w:rPr>
                <w:rFonts w:cs="Arial"/>
                <w:lang w:val="es-MX"/>
              </w:rPr>
              <w:t>y mínimo de humedad de suelo, restricciones de riego.</w:t>
            </w:r>
          </w:p>
          <w:p w14:paraId="289027FE" w14:textId="77777777" w:rsidR="00A87D5B" w:rsidRDefault="00A87D5B" w:rsidP="00A87D5B">
            <w:pPr>
              <w:pStyle w:val="ListParagraph"/>
              <w:widowControl w:val="0"/>
              <w:numPr>
                <w:ilvl w:val="0"/>
                <w:numId w:val="31"/>
              </w:numPr>
              <w:rPr>
                <w:rFonts w:cs="Arial"/>
                <w:lang w:val="es-MX"/>
              </w:rPr>
            </w:pPr>
            <w:r>
              <w:rPr>
                <w:rFonts w:cs="Arial"/>
                <w:lang w:val="es-MX"/>
              </w:rPr>
              <w:t xml:space="preserve">Controlador recibe el mensaje </w:t>
            </w:r>
            <w:r w:rsidR="00E81F1A">
              <w:rPr>
                <w:rFonts w:cs="Arial"/>
                <w:lang w:val="es-MX"/>
              </w:rPr>
              <w:t xml:space="preserve"> y valida su contenido</w:t>
            </w:r>
          </w:p>
          <w:p w14:paraId="3D5B0B99" w14:textId="77777777" w:rsidR="00E81F1A" w:rsidRDefault="00E81F1A" w:rsidP="00A87D5B">
            <w:pPr>
              <w:pStyle w:val="ListParagraph"/>
              <w:widowControl w:val="0"/>
              <w:numPr>
                <w:ilvl w:val="0"/>
                <w:numId w:val="31"/>
              </w:numPr>
              <w:rPr>
                <w:rFonts w:cs="Arial"/>
                <w:lang w:val="es-MX"/>
              </w:rPr>
            </w:pPr>
            <w:r>
              <w:rPr>
                <w:rFonts w:cs="Arial"/>
                <w:lang w:val="es-MX"/>
              </w:rPr>
              <w:t>Controlador envía señal de recepción exitosa.</w:t>
            </w:r>
          </w:p>
          <w:p w14:paraId="68D8BBA1" w14:textId="77777777" w:rsidR="00E81F1A" w:rsidRPr="00E81F1A" w:rsidRDefault="00E81F1A" w:rsidP="00E81F1A">
            <w:pPr>
              <w:pStyle w:val="ListParagraph"/>
              <w:widowControl w:val="0"/>
              <w:numPr>
                <w:ilvl w:val="0"/>
                <w:numId w:val="31"/>
              </w:numPr>
              <w:rPr>
                <w:rFonts w:cs="Arial"/>
                <w:lang w:val="es-MX"/>
              </w:rPr>
            </w:pPr>
            <w:r>
              <w:rPr>
                <w:rFonts w:cs="Arial"/>
                <w:lang w:val="es-MX"/>
              </w:rPr>
              <w:t>Controlador reconfigura su modo de operación.</w:t>
            </w:r>
          </w:p>
        </w:tc>
      </w:tr>
      <w:tr w:rsidR="00A87D5B" w:rsidRPr="00A87D5B" w14:paraId="5A2A9BBC" w14:textId="77777777" w:rsidTr="00A06F25">
        <w:tc>
          <w:tcPr>
            <w:tcW w:w="2988" w:type="dxa"/>
          </w:tcPr>
          <w:p w14:paraId="517E836A" w14:textId="77777777" w:rsidR="00A87D5B" w:rsidRPr="00A87D5B" w:rsidRDefault="00A87D5B" w:rsidP="00A87D5B">
            <w:pPr>
              <w:rPr>
                <w:rFonts w:cs="Arial"/>
                <w:b/>
                <w:lang w:val="es-MX"/>
              </w:rPr>
            </w:pPr>
            <w:r w:rsidRPr="00A87D5B">
              <w:rPr>
                <w:rFonts w:cs="Arial"/>
                <w:b/>
                <w:lang w:val="es-MX"/>
              </w:rPr>
              <w:t>Excepciones:</w:t>
            </w:r>
          </w:p>
        </w:tc>
        <w:tc>
          <w:tcPr>
            <w:tcW w:w="6570" w:type="dxa"/>
          </w:tcPr>
          <w:p w14:paraId="7D845E82" w14:textId="77777777" w:rsidR="00A87D5B" w:rsidRPr="0029238C" w:rsidRDefault="00E81F1A" w:rsidP="00A87D5B">
            <w:pPr>
              <w:rPr>
                <w:rFonts w:cs="Arial"/>
                <w:lang w:val="es-MX"/>
              </w:rPr>
            </w:pPr>
            <w:r>
              <w:rPr>
                <w:rFonts w:cs="Arial"/>
                <w:lang w:val="es-MX"/>
              </w:rPr>
              <w:t>Error de comunicación</w:t>
            </w:r>
          </w:p>
        </w:tc>
      </w:tr>
      <w:tr w:rsidR="00A87D5B" w:rsidRPr="00B52B12" w14:paraId="1068ED3B" w14:textId="77777777" w:rsidTr="00A06F25">
        <w:tc>
          <w:tcPr>
            <w:tcW w:w="2988" w:type="dxa"/>
          </w:tcPr>
          <w:p w14:paraId="2FA5548A" w14:textId="77777777" w:rsidR="00A87D5B" w:rsidRPr="00E639E6" w:rsidRDefault="00A87D5B" w:rsidP="00A87D5B">
            <w:pPr>
              <w:rPr>
                <w:rFonts w:cs="Arial"/>
                <w:b/>
              </w:rPr>
            </w:pPr>
            <w:r>
              <w:rPr>
                <w:rFonts w:cs="Arial"/>
                <w:b/>
              </w:rPr>
              <w:t>Supuestos</w:t>
            </w:r>
            <w:r w:rsidRPr="00E639E6">
              <w:rPr>
                <w:rFonts w:cs="Arial"/>
                <w:b/>
              </w:rPr>
              <w:t>:</w:t>
            </w:r>
          </w:p>
        </w:tc>
        <w:tc>
          <w:tcPr>
            <w:tcW w:w="6570" w:type="dxa"/>
          </w:tcPr>
          <w:p w14:paraId="74A8F26B" w14:textId="77777777" w:rsidR="00A87D5B" w:rsidRPr="0029238C" w:rsidRDefault="00E81F1A" w:rsidP="00A87D5B">
            <w:pPr>
              <w:rPr>
                <w:rFonts w:cs="Arial"/>
                <w:lang w:val="es-MX"/>
              </w:rPr>
            </w:pPr>
            <w:r>
              <w:rPr>
                <w:rFonts w:cs="Arial"/>
                <w:lang w:val="es-MX"/>
              </w:rPr>
              <w:t>Se asume que el usuario selecciona un área de riego válida, un modo de operación y parámetros válidos.</w:t>
            </w:r>
          </w:p>
        </w:tc>
      </w:tr>
      <w:tr w:rsidR="00A87D5B" w:rsidRPr="00B52B12" w14:paraId="4FCFCD0C" w14:textId="77777777" w:rsidTr="00A06F25">
        <w:tc>
          <w:tcPr>
            <w:tcW w:w="2988" w:type="dxa"/>
          </w:tcPr>
          <w:p w14:paraId="2461BBBD" w14:textId="77777777" w:rsidR="00A87D5B" w:rsidRPr="00E639E6" w:rsidRDefault="00A87D5B" w:rsidP="00A87D5B">
            <w:pPr>
              <w:rPr>
                <w:rFonts w:cs="Arial"/>
                <w:b/>
              </w:rPr>
            </w:pPr>
            <w:r>
              <w:rPr>
                <w:rFonts w:cs="Arial"/>
                <w:b/>
              </w:rPr>
              <w:t>Postcondiciones</w:t>
            </w:r>
            <w:r w:rsidRPr="00E639E6">
              <w:rPr>
                <w:rFonts w:cs="Arial"/>
                <w:b/>
              </w:rPr>
              <w:t>:</w:t>
            </w:r>
          </w:p>
        </w:tc>
        <w:tc>
          <w:tcPr>
            <w:tcW w:w="6570" w:type="dxa"/>
          </w:tcPr>
          <w:p w14:paraId="546C0A31" w14:textId="77777777" w:rsidR="00A87D5B" w:rsidRPr="005F12E0" w:rsidRDefault="00E81F1A" w:rsidP="00A87D5B">
            <w:pPr>
              <w:rPr>
                <w:rFonts w:cs="Arial"/>
                <w:lang w:val="es-MX"/>
              </w:rPr>
            </w:pPr>
            <w:r>
              <w:rPr>
                <w:rFonts w:cs="Arial"/>
                <w:lang w:val="es-MX"/>
              </w:rPr>
              <w:t>El controlador opera de acuerdo al nuevo modo de operación.</w:t>
            </w:r>
          </w:p>
        </w:tc>
      </w:tr>
    </w:tbl>
    <w:p w14:paraId="71FA17A1" w14:textId="77777777" w:rsidR="0033196D" w:rsidRPr="005F12E0" w:rsidRDefault="0033196D" w:rsidP="0033196D">
      <w:pPr>
        <w:pStyle w:val="para"/>
        <w:spacing w:before="0" w:after="0" w:line="240" w:lineRule="auto"/>
        <w:rPr>
          <w:rFonts w:ascii="Arial" w:hAnsi="Arial" w:cs="Arial"/>
          <w:sz w:val="20"/>
          <w:lang w:val="es-MX"/>
        </w:rPr>
      </w:pPr>
    </w:p>
    <w:p w14:paraId="22696643" w14:textId="77777777" w:rsidR="0033196D" w:rsidRDefault="0033196D" w:rsidP="0033196D">
      <w:pPr>
        <w:rPr>
          <w:lang w:val="es-MX"/>
        </w:rPr>
      </w:pPr>
    </w:p>
    <w:p w14:paraId="4084EC09" w14:textId="77777777" w:rsidR="00E81F1A" w:rsidRDefault="00E81F1A" w:rsidP="0033196D">
      <w:pPr>
        <w:rPr>
          <w:lang w:val="es-MX"/>
        </w:rPr>
      </w:pPr>
    </w:p>
    <w:p w14:paraId="465FEAFD" w14:textId="77777777" w:rsidR="00E81F1A" w:rsidRDefault="00E81F1A" w:rsidP="0033196D">
      <w:pPr>
        <w:rPr>
          <w:lang w:val="es-MX"/>
        </w:rPr>
      </w:pPr>
    </w:p>
    <w:p w14:paraId="68C6BDF4" w14:textId="77777777" w:rsidR="00E81F1A" w:rsidRPr="00E81F1A" w:rsidRDefault="00E81F1A" w:rsidP="0033196D">
      <w:pPr>
        <w:rPr>
          <w:lang w:val="es-MX"/>
        </w:rPr>
      </w:pPr>
    </w:p>
    <w:p w14:paraId="2B7235E0" w14:textId="77777777" w:rsidR="004A6A31" w:rsidRPr="005F12E0" w:rsidRDefault="004A6A31" w:rsidP="00F037E0">
      <w:pPr>
        <w:pStyle w:val="para"/>
        <w:spacing w:before="0" w:after="0" w:line="240" w:lineRule="auto"/>
        <w:rPr>
          <w:rFonts w:ascii="Arial" w:hAnsi="Arial" w:cs="Arial"/>
          <w:sz w:val="20"/>
          <w:lang w:val="es-MX"/>
        </w:rPr>
      </w:pPr>
    </w:p>
    <w:p w14:paraId="57898BFE" w14:textId="77777777" w:rsidR="00F037E0" w:rsidRDefault="00F037E0" w:rsidP="00F037E0">
      <w:pPr>
        <w:pStyle w:val="Heading2"/>
      </w:pPr>
      <w:bookmarkStart w:id="23" w:name="_Toc34121948"/>
      <w:r>
        <w:lastRenderedPageBreak/>
        <w:t>Módulo de Control</w:t>
      </w:r>
      <w:bookmarkEnd w:id="23"/>
    </w:p>
    <w:p w14:paraId="52CC8343" w14:textId="77777777" w:rsidR="005866E2" w:rsidRDefault="005866E2" w:rsidP="005866E2"/>
    <w:p w14:paraId="0AD48213" w14:textId="77777777" w:rsidR="005866E2" w:rsidRPr="005866E2" w:rsidRDefault="005866E2" w:rsidP="005866E2"/>
    <w:p w14:paraId="158ED97D" w14:textId="77777777" w:rsidR="00F037E0" w:rsidRDefault="00362B6E" w:rsidP="005866E2">
      <w:r w:rsidRPr="00362B6E">
        <w:rPr>
          <w:noProof/>
          <w:lang w:val="es-MX" w:eastAsia="es-MX"/>
        </w:rPr>
        <w:drawing>
          <wp:inline distT="0" distB="0" distL="0" distR="0" wp14:anchorId="07D27683" wp14:editId="30193A43">
            <wp:extent cx="6172200" cy="2828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72200" cy="2828605"/>
                    </a:xfrm>
                    <a:prstGeom prst="rect">
                      <a:avLst/>
                    </a:prstGeom>
                    <a:noFill/>
                    <a:ln>
                      <a:noFill/>
                    </a:ln>
                  </pic:spPr>
                </pic:pic>
              </a:graphicData>
            </a:graphic>
          </wp:inline>
        </w:drawing>
      </w:r>
    </w:p>
    <w:p w14:paraId="243A47EF" w14:textId="77777777" w:rsidR="00F037E0" w:rsidRDefault="00F037E0" w:rsidP="005866E2"/>
    <w:p w14:paraId="6AE66627" w14:textId="77777777" w:rsidR="00F037E0" w:rsidRDefault="00F037E0" w:rsidP="005866E2"/>
    <w:p w14:paraId="23E9C734" w14:textId="77777777" w:rsidR="00F037E0" w:rsidRPr="00BB79A1" w:rsidRDefault="00F037E0" w:rsidP="00F037E0">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F037E0" w:rsidRPr="00BF135A" w14:paraId="2C4A08FF" w14:textId="77777777" w:rsidTr="00BF135A">
        <w:tc>
          <w:tcPr>
            <w:tcW w:w="2988" w:type="dxa"/>
            <w:shd w:val="clear" w:color="auto" w:fill="000000" w:themeFill="text1"/>
          </w:tcPr>
          <w:p w14:paraId="5A8BD20F" w14:textId="77777777" w:rsidR="00F037E0" w:rsidRPr="00BF135A" w:rsidRDefault="00F037E0" w:rsidP="00F037E0">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41065DD2" w14:textId="77777777" w:rsidR="00F037E0" w:rsidRPr="00BF135A" w:rsidRDefault="00F037E0" w:rsidP="00F037E0">
            <w:pPr>
              <w:rPr>
                <w:rFonts w:cs="Arial"/>
                <w:b/>
              </w:rPr>
            </w:pPr>
            <w:r w:rsidRPr="00BF135A">
              <w:rPr>
                <w:rFonts w:cs="Arial"/>
                <w:b/>
              </w:rPr>
              <w:t>CU_CON_01</w:t>
            </w:r>
          </w:p>
        </w:tc>
      </w:tr>
      <w:tr w:rsidR="00F037E0" w:rsidRPr="005F12E0" w14:paraId="62E0BA2C" w14:textId="77777777" w:rsidTr="00F037E0">
        <w:tc>
          <w:tcPr>
            <w:tcW w:w="2988" w:type="dxa"/>
          </w:tcPr>
          <w:p w14:paraId="2F47F1F5" w14:textId="77777777" w:rsidR="00F037E0" w:rsidRPr="00E639E6" w:rsidRDefault="00F037E0" w:rsidP="00F037E0">
            <w:pPr>
              <w:rPr>
                <w:rFonts w:cs="Arial"/>
                <w:b/>
              </w:rPr>
            </w:pPr>
            <w:r>
              <w:rPr>
                <w:rFonts w:cs="Arial"/>
                <w:b/>
              </w:rPr>
              <w:t>Nombre</w:t>
            </w:r>
            <w:r w:rsidRPr="00E639E6">
              <w:rPr>
                <w:rFonts w:cs="Arial"/>
                <w:b/>
              </w:rPr>
              <w:t>:</w:t>
            </w:r>
          </w:p>
        </w:tc>
        <w:tc>
          <w:tcPr>
            <w:tcW w:w="6570" w:type="dxa"/>
          </w:tcPr>
          <w:p w14:paraId="761A1D3E" w14:textId="77777777" w:rsidR="00F037E0" w:rsidRPr="005F12E0" w:rsidRDefault="00E7321C" w:rsidP="00F037E0">
            <w:pPr>
              <w:rPr>
                <w:rFonts w:cs="Arial"/>
                <w:b/>
                <w:lang w:val="es-MX"/>
              </w:rPr>
            </w:pPr>
            <w:r>
              <w:rPr>
                <w:rFonts w:cs="Arial"/>
                <w:b/>
                <w:lang w:val="es-MX"/>
              </w:rPr>
              <w:t>Variable del proceso</w:t>
            </w:r>
          </w:p>
        </w:tc>
      </w:tr>
      <w:tr w:rsidR="00F037E0" w:rsidRPr="00B52B12" w14:paraId="1C2EACE0" w14:textId="77777777" w:rsidTr="00F037E0">
        <w:tc>
          <w:tcPr>
            <w:tcW w:w="2988" w:type="dxa"/>
          </w:tcPr>
          <w:p w14:paraId="6253247E" w14:textId="77777777" w:rsidR="00F037E0" w:rsidRPr="00E639E6" w:rsidRDefault="00F037E0" w:rsidP="00F037E0">
            <w:pPr>
              <w:rPr>
                <w:rFonts w:cs="Arial"/>
                <w:b/>
              </w:rPr>
            </w:pPr>
            <w:r>
              <w:rPr>
                <w:rFonts w:cs="Arial"/>
                <w:b/>
              </w:rPr>
              <w:t>Descripción</w:t>
            </w:r>
            <w:r w:rsidRPr="00E639E6">
              <w:rPr>
                <w:rFonts w:cs="Arial"/>
                <w:b/>
              </w:rPr>
              <w:t>:</w:t>
            </w:r>
          </w:p>
        </w:tc>
        <w:tc>
          <w:tcPr>
            <w:tcW w:w="6570" w:type="dxa"/>
          </w:tcPr>
          <w:p w14:paraId="2AABCEF1" w14:textId="77777777" w:rsidR="00F037E0" w:rsidRPr="005B19F2" w:rsidRDefault="00057107" w:rsidP="00E7321C">
            <w:pPr>
              <w:rPr>
                <w:rFonts w:cs="Arial"/>
                <w:lang w:val="es-MX"/>
              </w:rPr>
            </w:pPr>
            <w:r>
              <w:rPr>
                <w:rFonts w:cs="Arial"/>
                <w:lang w:val="es-MX"/>
              </w:rPr>
              <w:t xml:space="preserve">El  módulo de control o controlador recibe información de la variable </w:t>
            </w:r>
            <w:r w:rsidR="00E7321C">
              <w:rPr>
                <w:rFonts w:cs="Arial"/>
                <w:lang w:val="es-MX"/>
              </w:rPr>
              <w:t>del proceso en el</w:t>
            </w:r>
            <w:r>
              <w:rPr>
                <w:rFonts w:cs="Arial"/>
                <w:lang w:val="es-MX"/>
              </w:rPr>
              <w:t xml:space="preserve"> lazo de control (humedad de suelo)</w:t>
            </w:r>
            <w:r w:rsidR="00E7321C">
              <w:rPr>
                <w:rFonts w:cs="Arial"/>
                <w:lang w:val="es-MX"/>
              </w:rPr>
              <w:t xml:space="preserve">. </w:t>
            </w:r>
            <w:r>
              <w:rPr>
                <w:rFonts w:cs="Arial"/>
                <w:lang w:val="es-MX"/>
              </w:rPr>
              <w:t xml:space="preserve"> </w:t>
            </w:r>
          </w:p>
        </w:tc>
      </w:tr>
      <w:tr w:rsidR="00F037E0" w:rsidRPr="00E7321C" w14:paraId="5599668D" w14:textId="77777777" w:rsidTr="00F037E0">
        <w:tc>
          <w:tcPr>
            <w:tcW w:w="2988" w:type="dxa"/>
          </w:tcPr>
          <w:p w14:paraId="45AABF21" w14:textId="77777777" w:rsidR="00F037E0" w:rsidRPr="00E7321C" w:rsidRDefault="00F037E0" w:rsidP="00F037E0">
            <w:pPr>
              <w:rPr>
                <w:rFonts w:cs="Arial"/>
                <w:b/>
                <w:lang w:val="es-MX"/>
              </w:rPr>
            </w:pPr>
            <w:r w:rsidRPr="00E7321C">
              <w:rPr>
                <w:rFonts w:cs="Arial"/>
                <w:b/>
                <w:lang w:val="es-MX"/>
              </w:rPr>
              <w:t>Actor Primario:</w:t>
            </w:r>
          </w:p>
        </w:tc>
        <w:tc>
          <w:tcPr>
            <w:tcW w:w="6570" w:type="dxa"/>
          </w:tcPr>
          <w:p w14:paraId="42731FD8" w14:textId="77777777" w:rsidR="00F037E0" w:rsidRPr="00E7321C" w:rsidRDefault="00057107" w:rsidP="00F037E0">
            <w:pPr>
              <w:rPr>
                <w:rFonts w:cs="Arial"/>
                <w:lang w:val="es-MX"/>
              </w:rPr>
            </w:pPr>
            <w:r w:rsidRPr="00E7321C">
              <w:rPr>
                <w:rFonts w:cs="Arial"/>
                <w:lang w:val="es-MX"/>
              </w:rPr>
              <w:t>Módulo de control</w:t>
            </w:r>
          </w:p>
        </w:tc>
      </w:tr>
      <w:tr w:rsidR="00F037E0" w:rsidRPr="00B52B12" w14:paraId="2F0C93FA" w14:textId="77777777" w:rsidTr="00F037E0">
        <w:tc>
          <w:tcPr>
            <w:tcW w:w="2988" w:type="dxa"/>
          </w:tcPr>
          <w:p w14:paraId="79001B31" w14:textId="77777777" w:rsidR="00F037E0" w:rsidRPr="00E7321C" w:rsidRDefault="00F037E0" w:rsidP="00F037E0">
            <w:pPr>
              <w:rPr>
                <w:rFonts w:cs="Arial"/>
                <w:b/>
                <w:lang w:val="es-MX"/>
              </w:rPr>
            </w:pPr>
            <w:r w:rsidRPr="00E7321C">
              <w:rPr>
                <w:rFonts w:cs="Arial"/>
                <w:b/>
                <w:lang w:val="es-MX"/>
              </w:rPr>
              <w:t>Precondiciones:</w:t>
            </w:r>
          </w:p>
        </w:tc>
        <w:tc>
          <w:tcPr>
            <w:tcW w:w="6570" w:type="dxa"/>
          </w:tcPr>
          <w:p w14:paraId="14201D31" w14:textId="77777777" w:rsidR="00F037E0" w:rsidRPr="005B19F2" w:rsidRDefault="00E7321C" w:rsidP="00E7321C">
            <w:pPr>
              <w:widowControl w:val="0"/>
              <w:rPr>
                <w:rFonts w:cs="Arial"/>
                <w:lang w:val="es-MX"/>
              </w:rPr>
            </w:pPr>
            <w:r>
              <w:rPr>
                <w:rFonts w:cs="Arial"/>
                <w:lang w:val="es-MX"/>
              </w:rPr>
              <w:t>En el módulo de proceso, los nodos sensores se encuentran en funcionamiento y disponibles en la red de comunicación de corto alcance.</w:t>
            </w:r>
          </w:p>
        </w:tc>
      </w:tr>
      <w:tr w:rsidR="00F037E0" w:rsidRPr="00B52B12" w14:paraId="664B55E2" w14:textId="77777777" w:rsidTr="00F037E0">
        <w:tc>
          <w:tcPr>
            <w:tcW w:w="2988" w:type="dxa"/>
          </w:tcPr>
          <w:p w14:paraId="1095B9FC" w14:textId="77777777" w:rsidR="00F037E0" w:rsidRPr="00E7321C" w:rsidRDefault="00F037E0" w:rsidP="00F037E0">
            <w:pPr>
              <w:rPr>
                <w:rFonts w:cs="Arial"/>
                <w:b/>
                <w:lang w:val="es-MX"/>
              </w:rPr>
            </w:pPr>
            <w:r w:rsidRPr="00E7321C">
              <w:rPr>
                <w:rFonts w:cs="Arial"/>
                <w:b/>
                <w:lang w:val="es-MX"/>
              </w:rPr>
              <w:t>Curso Básico de Eventos:</w:t>
            </w:r>
          </w:p>
        </w:tc>
        <w:tc>
          <w:tcPr>
            <w:tcW w:w="6570" w:type="dxa"/>
          </w:tcPr>
          <w:p w14:paraId="5B0CBC0E" w14:textId="77777777" w:rsidR="00E7321C" w:rsidRDefault="00E7321C" w:rsidP="00E7321C">
            <w:pPr>
              <w:pStyle w:val="ListParagraph"/>
              <w:widowControl w:val="0"/>
              <w:numPr>
                <w:ilvl w:val="0"/>
                <w:numId w:val="32"/>
              </w:numPr>
              <w:rPr>
                <w:rFonts w:cs="Arial"/>
                <w:lang w:val="es-MX"/>
              </w:rPr>
            </w:pPr>
            <w:r>
              <w:rPr>
                <w:rFonts w:cs="Arial"/>
                <w:lang w:val="es-MX"/>
              </w:rPr>
              <w:t>Controlador envía un mensaje a un nodo sensor específico (módulo de proceso)</w:t>
            </w:r>
          </w:p>
          <w:p w14:paraId="1297582E" w14:textId="77777777" w:rsidR="00E7321C" w:rsidRDefault="00E7321C" w:rsidP="00E7321C">
            <w:pPr>
              <w:pStyle w:val="ListParagraph"/>
              <w:widowControl w:val="0"/>
              <w:numPr>
                <w:ilvl w:val="0"/>
                <w:numId w:val="32"/>
              </w:numPr>
              <w:rPr>
                <w:rFonts w:cs="Arial"/>
                <w:lang w:val="es-MX"/>
              </w:rPr>
            </w:pPr>
            <w:r>
              <w:rPr>
                <w:rFonts w:cs="Arial"/>
                <w:lang w:val="es-MX"/>
              </w:rPr>
              <w:t>Nodo sensor realiza la medición de humedad d</w:t>
            </w:r>
            <w:r w:rsidRPr="00E7321C">
              <w:rPr>
                <w:rFonts w:cs="Arial"/>
                <w:lang w:val="es-MX"/>
              </w:rPr>
              <w:t>e suelo</w:t>
            </w:r>
            <w:r>
              <w:rPr>
                <w:rFonts w:cs="Arial"/>
                <w:lang w:val="es-MX"/>
              </w:rPr>
              <w:t>.</w:t>
            </w:r>
          </w:p>
          <w:p w14:paraId="531E9030" w14:textId="77777777" w:rsidR="00E7321C" w:rsidRDefault="00E7321C" w:rsidP="00E7321C">
            <w:pPr>
              <w:pStyle w:val="ListParagraph"/>
              <w:widowControl w:val="0"/>
              <w:numPr>
                <w:ilvl w:val="0"/>
                <w:numId w:val="32"/>
              </w:numPr>
              <w:rPr>
                <w:rFonts w:cs="Arial"/>
                <w:lang w:val="es-MX"/>
              </w:rPr>
            </w:pPr>
            <w:r w:rsidRPr="00E7321C">
              <w:rPr>
                <w:rFonts w:cs="Arial"/>
                <w:lang w:val="es-MX"/>
              </w:rPr>
              <w:t>Nodo sensor envía el mensaje con la in</w:t>
            </w:r>
            <w:r>
              <w:rPr>
                <w:rFonts w:cs="Arial"/>
                <w:lang w:val="es-MX"/>
              </w:rPr>
              <w:t>formación de la humedad de suelo.</w:t>
            </w:r>
          </w:p>
          <w:p w14:paraId="568E531C" w14:textId="77777777" w:rsidR="00E7321C" w:rsidRDefault="00E7321C" w:rsidP="00E7321C">
            <w:pPr>
              <w:pStyle w:val="ListParagraph"/>
              <w:widowControl w:val="0"/>
              <w:numPr>
                <w:ilvl w:val="0"/>
                <w:numId w:val="32"/>
              </w:numPr>
              <w:rPr>
                <w:rFonts w:cs="Arial"/>
                <w:lang w:val="es-MX"/>
              </w:rPr>
            </w:pPr>
            <w:r>
              <w:rPr>
                <w:rFonts w:cs="Arial"/>
                <w:lang w:val="es-MX"/>
              </w:rPr>
              <w:t xml:space="preserve">Controlador recibe el mensaje con la información. </w:t>
            </w:r>
          </w:p>
          <w:p w14:paraId="2D173290" w14:textId="77777777" w:rsidR="00E7321C" w:rsidRDefault="00E7321C" w:rsidP="00E7321C">
            <w:pPr>
              <w:pStyle w:val="ListParagraph"/>
              <w:widowControl w:val="0"/>
              <w:numPr>
                <w:ilvl w:val="0"/>
                <w:numId w:val="32"/>
              </w:numPr>
              <w:rPr>
                <w:rFonts w:cs="Arial"/>
                <w:lang w:val="es-MX"/>
              </w:rPr>
            </w:pPr>
            <w:r>
              <w:rPr>
                <w:rFonts w:cs="Arial"/>
                <w:lang w:val="es-MX"/>
              </w:rPr>
              <w:t>Controlador repite los pasos 1 a 4, tantas veces como nodos sensores se encuentren disponibles en el módulo del proceso.</w:t>
            </w:r>
          </w:p>
          <w:p w14:paraId="6DFB8C89" w14:textId="77777777" w:rsidR="00F037E0" w:rsidRPr="00E7321C" w:rsidRDefault="00E7321C" w:rsidP="00E7321C">
            <w:pPr>
              <w:pStyle w:val="ListParagraph"/>
              <w:widowControl w:val="0"/>
              <w:numPr>
                <w:ilvl w:val="0"/>
                <w:numId w:val="32"/>
              </w:numPr>
              <w:rPr>
                <w:rFonts w:cs="Arial"/>
                <w:lang w:val="es-MX"/>
              </w:rPr>
            </w:pPr>
            <w:r>
              <w:rPr>
                <w:rFonts w:cs="Arial"/>
                <w:lang w:val="es-MX"/>
              </w:rPr>
              <w:t>Controlador integra todas las lecturas en un solo valor.</w:t>
            </w:r>
            <w:r w:rsidRPr="00E7321C">
              <w:rPr>
                <w:rFonts w:cs="Arial"/>
                <w:lang w:val="es-MX"/>
              </w:rPr>
              <w:t xml:space="preserve"> </w:t>
            </w:r>
          </w:p>
        </w:tc>
      </w:tr>
      <w:tr w:rsidR="00F037E0" w:rsidRPr="00B52B12" w14:paraId="71EE028E" w14:textId="77777777" w:rsidTr="00F037E0">
        <w:tc>
          <w:tcPr>
            <w:tcW w:w="2988" w:type="dxa"/>
          </w:tcPr>
          <w:p w14:paraId="732AB184" w14:textId="77777777" w:rsidR="00F037E0" w:rsidRPr="00E7321C" w:rsidRDefault="00F037E0" w:rsidP="00F037E0">
            <w:pPr>
              <w:rPr>
                <w:rFonts w:cs="Arial"/>
                <w:b/>
                <w:lang w:val="es-MX"/>
              </w:rPr>
            </w:pPr>
            <w:r w:rsidRPr="00E7321C">
              <w:rPr>
                <w:rFonts w:cs="Arial"/>
                <w:b/>
                <w:lang w:val="es-MX"/>
              </w:rPr>
              <w:t>Excepciones:</w:t>
            </w:r>
          </w:p>
        </w:tc>
        <w:tc>
          <w:tcPr>
            <w:tcW w:w="6570" w:type="dxa"/>
          </w:tcPr>
          <w:p w14:paraId="47E8FCCE" w14:textId="77777777" w:rsidR="00F037E0" w:rsidRDefault="00E7321C" w:rsidP="00F037E0">
            <w:pPr>
              <w:rPr>
                <w:rFonts w:cs="Arial"/>
                <w:lang w:val="es-MX"/>
              </w:rPr>
            </w:pPr>
            <w:r>
              <w:rPr>
                <w:rFonts w:cs="Arial"/>
                <w:lang w:val="es-MX"/>
              </w:rPr>
              <w:t>Error de comunicación</w:t>
            </w:r>
          </w:p>
          <w:p w14:paraId="50373B62" w14:textId="77777777" w:rsidR="00E7321C" w:rsidRPr="0029238C" w:rsidRDefault="00E7321C" w:rsidP="00F037E0">
            <w:pPr>
              <w:rPr>
                <w:rFonts w:cs="Arial"/>
                <w:lang w:val="es-MX"/>
              </w:rPr>
            </w:pPr>
            <w:r>
              <w:rPr>
                <w:rFonts w:cs="Arial"/>
                <w:lang w:val="es-MX"/>
              </w:rPr>
              <w:t>Error de medición en el nodo sensor.</w:t>
            </w:r>
          </w:p>
        </w:tc>
      </w:tr>
      <w:tr w:rsidR="00F037E0" w:rsidRPr="00B52B12" w14:paraId="484F890D" w14:textId="77777777" w:rsidTr="00F037E0">
        <w:tc>
          <w:tcPr>
            <w:tcW w:w="2988" w:type="dxa"/>
          </w:tcPr>
          <w:p w14:paraId="52E4E743" w14:textId="77777777" w:rsidR="00F037E0" w:rsidRPr="00E7321C" w:rsidRDefault="00F037E0" w:rsidP="00F037E0">
            <w:pPr>
              <w:rPr>
                <w:rFonts w:cs="Arial"/>
                <w:b/>
                <w:lang w:val="es-MX"/>
              </w:rPr>
            </w:pPr>
            <w:r w:rsidRPr="00E7321C">
              <w:rPr>
                <w:rFonts w:cs="Arial"/>
                <w:b/>
                <w:lang w:val="es-MX"/>
              </w:rPr>
              <w:t>Supuestos:</w:t>
            </w:r>
          </w:p>
        </w:tc>
        <w:tc>
          <w:tcPr>
            <w:tcW w:w="6570" w:type="dxa"/>
          </w:tcPr>
          <w:p w14:paraId="3288E1E9" w14:textId="77777777" w:rsidR="00F037E0" w:rsidRPr="0029238C" w:rsidRDefault="00E7321C" w:rsidP="00F037E0">
            <w:pPr>
              <w:rPr>
                <w:rFonts w:cs="Arial"/>
                <w:lang w:val="es-MX"/>
              </w:rPr>
            </w:pPr>
            <w:r>
              <w:rPr>
                <w:rFonts w:cs="Arial"/>
                <w:lang w:val="es-MX"/>
              </w:rPr>
              <w:t>Se asume que el controlador conoce el número de nodos sensores del módulo de proceso.</w:t>
            </w:r>
          </w:p>
        </w:tc>
      </w:tr>
      <w:tr w:rsidR="00F037E0" w:rsidRPr="00B52B12" w14:paraId="33334781" w14:textId="77777777" w:rsidTr="00F037E0">
        <w:tc>
          <w:tcPr>
            <w:tcW w:w="2988" w:type="dxa"/>
          </w:tcPr>
          <w:p w14:paraId="2E4996A9" w14:textId="77777777" w:rsidR="00F037E0" w:rsidRPr="00E7321C" w:rsidRDefault="00F037E0" w:rsidP="00F037E0">
            <w:pPr>
              <w:rPr>
                <w:rFonts w:cs="Arial"/>
                <w:b/>
                <w:lang w:val="es-MX"/>
              </w:rPr>
            </w:pPr>
            <w:r w:rsidRPr="00E7321C">
              <w:rPr>
                <w:rFonts w:cs="Arial"/>
                <w:b/>
                <w:lang w:val="es-MX"/>
              </w:rPr>
              <w:t>Postcondiciones:</w:t>
            </w:r>
          </w:p>
        </w:tc>
        <w:tc>
          <w:tcPr>
            <w:tcW w:w="6570" w:type="dxa"/>
          </w:tcPr>
          <w:p w14:paraId="58258A30" w14:textId="77777777" w:rsidR="00F037E0" w:rsidRPr="005F12E0" w:rsidRDefault="00E7321C" w:rsidP="00F037E0">
            <w:pPr>
              <w:rPr>
                <w:rFonts w:cs="Arial"/>
                <w:lang w:val="es-MX"/>
              </w:rPr>
            </w:pPr>
            <w:r>
              <w:rPr>
                <w:rFonts w:cs="Arial"/>
                <w:lang w:val="es-MX"/>
              </w:rPr>
              <w:t>El controlador tiene un valor que representa la humedad global de toda el área de riego.</w:t>
            </w:r>
          </w:p>
        </w:tc>
      </w:tr>
    </w:tbl>
    <w:p w14:paraId="514AE133" w14:textId="77777777" w:rsidR="00F037E0" w:rsidRDefault="00F037E0" w:rsidP="00F037E0">
      <w:pPr>
        <w:pStyle w:val="para"/>
        <w:spacing w:before="0" w:after="0" w:line="240" w:lineRule="auto"/>
        <w:rPr>
          <w:rFonts w:ascii="Arial" w:hAnsi="Arial" w:cs="Arial"/>
          <w:sz w:val="20"/>
          <w:lang w:val="es-MX"/>
        </w:rPr>
      </w:pPr>
    </w:p>
    <w:p w14:paraId="40AE4A5A" w14:textId="77777777" w:rsidR="00F037E0" w:rsidRDefault="00F037E0" w:rsidP="00F037E0">
      <w:pPr>
        <w:pStyle w:val="para"/>
        <w:spacing w:before="0" w:after="0" w:line="240" w:lineRule="auto"/>
        <w:rPr>
          <w:rFonts w:ascii="Arial" w:hAnsi="Arial" w:cs="Arial"/>
          <w:sz w:val="20"/>
          <w:lang w:val="es-MX"/>
        </w:rPr>
      </w:pPr>
    </w:p>
    <w:p w14:paraId="79673CF4" w14:textId="77777777" w:rsidR="00F037E0" w:rsidRDefault="00F037E0" w:rsidP="00F037E0">
      <w:pPr>
        <w:pStyle w:val="para"/>
        <w:spacing w:before="0" w:after="0" w:line="240" w:lineRule="auto"/>
        <w:rPr>
          <w:rFonts w:ascii="Arial" w:hAnsi="Arial" w:cs="Arial"/>
          <w:sz w:val="20"/>
          <w:lang w:val="es-MX"/>
        </w:rPr>
      </w:pPr>
    </w:p>
    <w:p w14:paraId="089A49D1" w14:textId="77777777" w:rsidR="004A6A31" w:rsidRPr="00BB79A1" w:rsidRDefault="004A6A31" w:rsidP="004A6A31">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4A6A31" w:rsidRPr="00BF135A" w14:paraId="6850A234" w14:textId="77777777" w:rsidTr="00BF135A">
        <w:tc>
          <w:tcPr>
            <w:tcW w:w="2988" w:type="dxa"/>
            <w:shd w:val="clear" w:color="auto" w:fill="000000" w:themeFill="text1"/>
          </w:tcPr>
          <w:p w14:paraId="220E7D11" w14:textId="77777777" w:rsidR="004A6A31" w:rsidRPr="00BF135A" w:rsidRDefault="004A6A31" w:rsidP="00A06F25">
            <w:pPr>
              <w:rPr>
                <w:rFonts w:cs="Arial"/>
                <w:b/>
                <w:lang w:val="es-MX"/>
              </w:rPr>
            </w:pPr>
            <w:r w:rsidRPr="00BF135A">
              <w:rPr>
                <w:rFonts w:cs="Arial"/>
                <w:b/>
                <w:lang w:val="es-MX"/>
              </w:rPr>
              <w:br w:type="page"/>
              <w:t>CASO DE USO</w:t>
            </w:r>
          </w:p>
        </w:tc>
        <w:tc>
          <w:tcPr>
            <w:tcW w:w="6570" w:type="dxa"/>
            <w:shd w:val="clear" w:color="auto" w:fill="000000" w:themeFill="text1"/>
          </w:tcPr>
          <w:p w14:paraId="20E0BA1D" w14:textId="77777777" w:rsidR="004A6A31" w:rsidRPr="00BF135A" w:rsidRDefault="004A6A31" w:rsidP="00A06F25">
            <w:pPr>
              <w:rPr>
                <w:rFonts w:cs="Arial"/>
                <w:b/>
                <w:lang w:val="es-MX"/>
              </w:rPr>
            </w:pPr>
            <w:r w:rsidRPr="00BF135A">
              <w:rPr>
                <w:rFonts w:cs="Arial"/>
                <w:b/>
                <w:lang w:val="es-MX"/>
              </w:rPr>
              <w:t>CU_CON_02</w:t>
            </w:r>
          </w:p>
        </w:tc>
      </w:tr>
      <w:tr w:rsidR="004A6A31" w:rsidRPr="00E7321C" w14:paraId="745D3516" w14:textId="77777777" w:rsidTr="00A06F25">
        <w:tc>
          <w:tcPr>
            <w:tcW w:w="2988" w:type="dxa"/>
          </w:tcPr>
          <w:p w14:paraId="786BA384" w14:textId="77777777" w:rsidR="004A6A31" w:rsidRPr="00E7321C" w:rsidRDefault="004A6A31" w:rsidP="00A06F25">
            <w:pPr>
              <w:rPr>
                <w:rFonts w:cs="Arial"/>
                <w:b/>
                <w:lang w:val="es-MX"/>
              </w:rPr>
            </w:pPr>
            <w:r w:rsidRPr="00E7321C">
              <w:rPr>
                <w:rFonts w:cs="Arial"/>
                <w:b/>
                <w:lang w:val="es-MX"/>
              </w:rPr>
              <w:t>Nombre:</w:t>
            </w:r>
          </w:p>
        </w:tc>
        <w:tc>
          <w:tcPr>
            <w:tcW w:w="6570" w:type="dxa"/>
          </w:tcPr>
          <w:p w14:paraId="546CFE1B" w14:textId="77777777" w:rsidR="004A6A31" w:rsidRPr="005F12E0" w:rsidRDefault="004A6A31" w:rsidP="00A06F25">
            <w:pPr>
              <w:rPr>
                <w:rFonts w:cs="Arial"/>
                <w:b/>
                <w:lang w:val="es-MX"/>
              </w:rPr>
            </w:pPr>
            <w:r>
              <w:rPr>
                <w:rFonts w:cs="Arial"/>
                <w:b/>
                <w:lang w:val="es-MX"/>
              </w:rPr>
              <w:t>Perturbación externa</w:t>
            </w:r>
          </w:p>
        </w:tc>
      </w:tr>
      <w:tr w:rsidR="00E7321C" w:rsidRPr="00B52B12" w14:paraId="477A3F64" w14:textId="77777777" w:rsidTr="00A06F25">
        <w:tc>
          <w:tcPr>
            <w:tcW w:w="2988" w:type="dxa"/>
          </w:tcPr>
          <w:p w14:paraId="36CA80AF" w14:textId="77777777" w:rsidR="00E7321C" w:rsidRPr="00E7321C" w:rsidRDefault="00E7321C" w:rsidP="00E7321C">
            <w:pPr>
              <w:rPr>
                <w:rFonts w:cs="Arial"/>
                <w:b/>
                <w:lang w:val="es-MX"/>
              </w:rPr>
            </w:pPr>
            <w:r w:rsidRPr="00E7321C">
              <w:rPr>
                <w:rFonts w:cs="Arial"/>
                <w:b/>
                <w:lang w:val="es-MX"/>
              </w:rPr>
              <w:t>Descripción:</w:t>
            </w:r>
          </w:p>
        </w:tc>
        <w:tc>
          <w:tcPr>
            <w:tcW w:w="6570" w:type="dxa"/>
          </w:tcPr>
          <w:p w14:paraId="11B77E70" w14:textId="77777777" w:rsidR="00E7321C" w:rsidRPr="005B19F2" w:rsidRDefault="00E7321C" w:rsidP="00E7321C">
            <w:pPr>
              <w:rPr>
                <w:rFonts w:cs="Arial"/>
                <w:lang w:val="es-MX"/>
              </w:rPr>
            </w:pPr>
            <w:r>
              <w:rPr>
                <w:rFonts w:cs="Arial"/>
                <w:lang w:val="es-MX"/>
              </w:rPr>
              <w:t xml:space="preserve">El  módulo de control o controlador recibe información de la perturbación externa actual. La perturbación externa representa el conjunto de todas las variables climáticas.  </w:t>
            </w:r>
          </w:p>
        </w:tc>
      </w:tr>
      <w:tr w:rsidR="00E7321C" w:rsidRPr="00E639E6" w14:paraId="45D7BEEB" w14:textId="77777777" w:rsidTr="00A06F25">
        <w:tc>
          <w:tcPr>
            <w:tcW w:w="2988" w:type="dxa"/>
          </w:tcPr>
          <w:p w14:paraId="37DEBBB7" w14:textId="77777777" w:rsidR="00E7321C" w:rsidRPr="00E639E6" w:rsidRDefault="00E7321C" w:rsidP="00E7321C">
            <w:pPr>
              <w:rPr>
                <w:rFonts w:cs="Arial"/>
                <w:b/>
              </w:rPr>
            </w:pPr>
            <w:r w:rsidRPr="00E7321C">
              <w:rPr>
                <w:rFonts w:cs="Arial"/>
                <w:b/>
                <w:lang w:val="es-MX"/>
              </w:rPr>
              <w:t>Actor P</w:t>
            </w:r>
            <w:r>
              <w:rPr>
                <w:rFonts w:cs="Arial"/>
                <w:b/>
              </w:rPr>
              <w:t>rimario</w:t>
            </w:r>
            <w:r w:rsidRPr="00E639E6">
              <w:rPr>
                <w:rFonts w:cs="Arial"/>
                <w:b/>
              </w:rPr>
              <w:t>:</w:t>
            </w:r>
          </w:p>
        </w:tc>
        <w:tc>
          <w:tcPr>
            <w:tcW w:w="6570" w:type="dxa"/>
          </w:tcPr>
          <w:p w14:paraId="76D433E5" w14:textId="77777777" w:rsidR="00E7321C" w:rsidRPr="00E7321C" w:rsidRDefault="00E7321C" w:rsidP="00E7321C">
            <w:pPr>
              <w:rPr>
                <w:rFonts w:cs="Arial"/>
                <w:lang w:val="es-MX"/>
              </w:rPr>
            </w:pPr>
            <w:r w:rsidRPr="00E7321C">
              <w:rPr>
                <w:rFonts w:cs="Arial"/>
                <w:lang w:val="es-MX"/>
              </w:rPr>
              <w:t>Módulo de control</w:t>
            </w:r>
          </w:p>
        </w:tc>
      </w:tr>
      <w:tr w:rsidR="00E7321C" w:rsidRPr="00B52B12" w14:paraId="789E4285" w14:textId="77777777" w:rsidTr="00A06F25">
        <w:tc>
          <w:tcPr>
            <w:tcW w:w="2988" w:type="dxa"/>
          </w:tcPr>
          <w:p w14:paraId="00C4186A" w14:textId="77777777" w:rsidR="00E7321C" w:rsidRPr="00E639E6" w:rsidRDefault="00E7321C" w:rsidP="00E7321C">
            <w:pPr>
              <w:rPr>
                <w:rFonts w:cs="Arial"/>
                <w:b/>
              </w:rPr>
            </w:pPr>
            <w:r>
              <w:rPr>
                <w:rFonts w:cs="Arial"/>
                <w:b/>
              </w:rPr>
              <w:t>Precondiciones</w:t>
            </w:r>
            <w:r w:rsidRPr="00E639E6">
              <w:rPr>
                <w:rFonts w:cs="Arial"/>
                <w:b/>
              </w:rPr>
              <w:t>:</w:t>
            </w:r>
          </w:p>
        </w:tc>
        <w:tc>
          <w:tcPr>
            <w:tcW w:w="6570" w:type="dxa"/>
          </w:tcPr>
          <w:p w14:paraId="7DE94237" w14:textId="77777777" w:rsidR="00E7321C" w:rsidRPr="005B19F2" w:rsidRDefault="00E7321C" w:rsidP="00E7321C">
            <w:pPr>
              <w:widowControl w:val="0"/>
              <w:rPr>
                <w:rFonts w:cs="Arial"/>
                <w:lang w:val="es-MX"/>
              </w:rPr>
            </w:pPr>
            <w:r>
              <w:rPr>
                <w:rFonts w:cs="Arial"/>
                <w:lang w:val="es-MX"/>
              </w:rPr>
              <w:t>En el módulo de proceso, los nodos climáticos se encuentran en funcionamiento y disponibles en la red de comunicación de corto alcance.</w:t>
            </w:r>
          </w:p>
        </w:tc>
      </w:tr>
      <w:tr w:rsidR="00E7321C" w:rsidRPr="00B52B12" w14:paraId="752B1C7E" w14:textId="77777777" w:rsidTr="00A06F25">
        <w:tc>
          <w:tcPr>
            <w:tcW w:w="2988" w:type="dxa"/>
          </w:tcPr>
          <w:p w14:paraId="6A6AEE83" w14:textId="77777777" w:rsidR="00E7321C" w:rsidRPr="00E639E6" w:rsidRDefault="00E7321C" w:rsidP="00E7321C">
            <w:pPr>
              <w:rPr>
                <w:rFonts w:cs="Arial"/>
                <w:b/>
              </w:rPr>
            </w:pPr>
            <w:r>
              <w:rPr>
                <w:rFonts w:cs="Arial"/>
                <w:b/>
              </w:rPr>
              <w:t>Curso Básico de Eventos</w:t>
            </w:r>
            <w:r w:rsidRPr="00E639E6">
              <w:rPr>
                <w:rFonts w:cs="Arial"/>
                <w:b/>
              </w:rPr>
              <w:t>:</w:t>
            </w:r>
          </w:p>
        </w:tc>
        <w:tc>
          <w:tcPr>
            <w:tcW w:w="6570" w:type="dxa"/>
          </w:tcPr>
          <w:p w14:paraId="234CFDB8" w14:textId="77777777" w:rsidR="00E7321C" w:rsidRPr="00E7321C" w:rsidRDefault="00E7321C" w:rsidP="00E7321C">
            <w:pPr>
              <w:pStyle w:val="ListParagraph"/>
              <w:widowControl w:val="0"/>
              <w:numPr>
                <w:ilvl w:val="0"/>
                <w:numId w:val="33"/>
              </w:numPr>
              <w:rPr>
                <w:rFonts w:cs="Arial"/>
                <w:lang w:val="es-MX"/>
              </w:rPr>
            </w:pPr>
            <w:r w:rsidRPr="00E7321C">
              <w:rPr>
                <w:rFonts w:cs="Arial"/>
                <w:lang w:val="es-MX"/>
              </w:rPr>
              <w:t xml:space="preserve">Controlador envía un mensaje a un nodo </w:t>
            </w:r>
            <w:r w:rsidR="007B57D6">
              <w:rPr>
                <w:rFonts w:cs="Arial"/>
                <w:lang w:val="es-MX"/>
              </w:rPr>
              <w:t>climático</w:t>
            </w:r>
            <w:r w:rsidRPr="00E7321C">
              <w:rPr>
                <w:rFonts w:cs="Arial"/>
                <w:lang w:val="es-MX"/>
              </w:rPr>
              <w:t xml:space="preserve"> </w:t>
            </w:r>
            <w:r w:rsidR="007B57D6">
              <w:rPr>
                <w:rFonts w:cs="Arial"/>
                <w:lang w:val="es-MX"/>
              </w:rPr>
              <w:t>del módulo de proceso.</w:t>
            </w:r>
          </w:p>
          <w:p w14:paraId="5BAE456C" w14:textId="77777777" w:rsidR="00E7321C" w:rsidRPr="007B57D6" w:rsidRDefault="00E7321C" w:rsidP="001D0BAF">
            <w:pPr>
              <w:pStyle w:val="ListParagraph"/>
              <w:widowControl w:val="0"/>
              <w:numPr>
                <w:ilvl w:val="0"/>
                <w:numId w:val="33"/>
              </w:numPr>
              <w:rPr>
                <w:rFonts w:cs="Arial"/>
                <w:lang w:val="es-MX"/>
              </w:rPr>
            </w:pPr>
            <w:r w:rsidRPr="007B57D6">
              <w:rPr>
                <w:rFonts w:cs="Arial"/>
                <w:lang w:val="es-MX"/>
              </w:rPr>
              <w:t>N</w:t>
            </w:r>
            <w:r w:rsidR="007B57D6" w:rsidRPr="007B57D6">
              <w:rPr>
                <w:rFonts w:cs="Arial"/>
                <w:lang w:val="es-MX"/>
              </w:rPr>
              <w:t>odo climático</w:t>
            </w:r>
            <w:r w:rsidRPr="007B57D6">
              <w:rPr>
                <w:rFonts w:cs="Arial"/>
                <w:lang w:val="es-MX"/>
              </w:rPr>
              <w:t xml:space="preserve"> realiza la</w:t>
            </w:r>
            <w:r w:rsidR="007B57D6" w:rsidRPr="007B57D6">
              <w:rPr>
                <w:rFonts w:cs="Arial"/>
                <w:lang w:val="es-MX"/>
              </w:rPr>
              <w:t>s</w:t>
            </w:r>
            <w:r w:rsidRPr="007B57D6">
              <w:rPr>
                <w:rFonts w:cs="Arial"/>
                <w:lang w:val="es-MX"/>
              </w:rPr>
              <w:t xml:space="preserve"> medici</w:t>
            </w:r>
            <w:r w:rsidR="007B57D6" w:rsidRPr="007B57D6">
              <w:rPr>
                <w:rFonts w:cs="Arial"/>
                <w:lang w:val="es-MX"/>
              </w:rPr>
              <w:t>o</w:t>
            </w:r>
            <w:r w:rsidRPr="007B57D6">
              <w:rPr>
                <w:rFonts w:cs="Arial"/>
                <w:lang w:val="es-MX"/>
              </w:rPr>
              <w:t>n</w:t>
            </w:r>
            <w:r w:rsidR="007B57D6" w:rsidRPr="007B57D6">
              <w:rPr>
                <w:rFonts w:cs="Arial"/>
                <w:lang w:val="es-MX"/>
              </w:rPr>
              <w:t>es ambientales:</w:t>
            </w:r>
            <w:r w:rsidR="007B57D6" w:rsidRPr="007B57D6">
              <w:rPr>
                <w:lang w:val="es-MX"/>
              </w:rPr>
              <w:t xml:space="preserve"> humedad relativa, temperatura del aire, presión atmosférica, velocidad del viento, </w:t>
            </w:r>
            <w:r w:rsidR="007B57D6">
              <w:rPr>
                <w:lang w:val="es-MX"/>
              </w:rPr>
              <w:t>radiación solar.</w:t>
            </w:r>
          </w:p>
          <w:p w14:paraId="47AA284F" w14:textId="77777777" w:rsidR="00E7321C" w:rsidRDefault="00E7321C" w:rsidP="00E7321C">
            <w:pPr>
              <w:pStyle w:val="ListParagraph"/>
              <w:widowControl w:val="0"/>
              <w:numPr>
                <w:ilvl w:val="0"/>
                <w:numId w:val="33"/>
              </w:numPr>
              <w:rPr>
                <w:rFonts w:cs="Arial"/>
                <w:lang w:val="es-MX"/>
              </w:rPr>
            </w:pPr>
            <w:r w:rsidRPr="00E7321C">
              <w:rPr>
                <w:rFonts w:cs="Arial"/>
                <w:lang w:val="es-MX"/>
              </w:rPr>
              <w:t>Nodo sensor envía el mensaje con la in</w:t>
            </w:r>
            <w:r>
              <w:rPr>
                <w:rFonts w:cs="Arial"/>
                <w:lang w:val="es-MX"/>
              </w:rPr>
              <w:t xml:space="preserve">formación de </w:t>
            </w:r>
            <w:r w:rsidR="007B57D6">
              <w:rPr>
                <w:rFonts w:cs="Arial"/>
                <w:lang w:val="es-MX"/>
              </w:rPr>
              <w:t>las variables ambientales.</w:t>
            </w:r>
          </w:p>
          <w:p w14:paraId="65D94400" w14:textId="77777777" w:rsidR="00E7321C" w:rsidRDefault="00E7321C" w:rsidP="00E7321C">
            <w:pPr>
              <w:pStyle w:val="ListParagraph"/>
              <w:widowControl w:val="0"/>
              <w:numPr>
                <w:ilvl w:val="0"/>
                <w:numId w:val="33"/>
              </w:numPr>
              <w:rPr>
                <w:rFonts w:cs="Arial"/>
                <w:lang w:val="es-MX"/>
              </w:rPr>
            </w:pPr>
            <w:r>
              <w:rPr>
                <w:rFonts w:cs="Arial"/>
                <w:lang w:val="es-MX"/>
              </w:rPr>
              <w:t xml:space="preserve">Controlador recibe el mensaje con la información. </w:t>
            </w:r>
          </w:p>
          <w:p w14:paraId="5B12A404" w14:textId="77777777" w:rsidR="00E7321C" w:rsidRPr="00E7321C" w:rsidRDefault="00E7321C" w:rsidP="007B57D6">
            <w:pPr>
              <w:pStyle w:val="ListParagraph"/>
              <w:widowControl w:val="0"/>
              <w:numPr>
                <w:ilvl w:val="0"/>
                <w:numId w:val="33"/>
              </w:numPr>
              <w:rPr>
                <w:rFonts w:cs="Arial"/>
                <w:lang w:val="es-MX"/>
              </w:rPr>
            </w:pPr>
            <w:r>
              <w:rPr>
                <w:rFonts w:cs="Arial"/>
                <w:lang w:val="es-MX"/>
              </w:rPr>
              <w:t xml:space="preserve">Controlador </w:t>
            </w:r>
            <w:r w:rsidR="007B57D6">
              <w:rPr>
                <w:rFonts w:cs="Arial"/>
                <w:lang w:val="es-MX"/>
              </w:rPr>
              <w:t xml:space="preserve">calcula integra todos los valores ambientales en uno solo, a través del cálculo de la evapotranspiración de referencia. </w:t>
            </w:r>
          </w:p>
        </w:tc>
      </w:tr>
      <w:tr w:rsidR="00E7321C" w:rsidRPr="00B52B12" w14:paraId="7158EF3E" w14:textId="77777777" w:rsidTr="00A06F25">
        <w:tc>
          <w:tcPr>
            <w:tcW w:w="2988" w:type="dxa"/>
          </w:tcPr>
          <w:p w14:paraId="11F11552" w14:textId="77777777" w:rsidR="00E7321C" w:rsidRPr="00E639E6" w:rsidRDefault="00E7321C" w:rsidP="00E7321C">
            <w:pPr>
              <w:rPr>
                <w:rFonts w:cs="Arial"/>
                <w:b/>
              </w:rPr>
            </w:pPr>
            <w:r>
              <w:rPr>
                <w:rFonts w:cs="Arial"/>
                <w:b/>
              </w:rPr>
              <w:t>Excepciones</w:t>
            </w:r>
            <w:r w:rsidRPr="00E639E6">
              <w:rPr>
                <w:rFonts w:cs="Arial"/>
                <w:b/>
              </w:rPr>
              <w:t>:</w:t>
            </w:r>
          </w:p>
        </w:tc>
        <w:tc>
          <w:tcPr>
            <w:tcW w:w="6570" w:type="dxa"/>
          </w:tcPr>
          <w:p w14:paraId="68CBB4E4" w14:textId="77777777" w:rsidR="00E7321C" w:rsidRDefault="00E7321C" w:rsidP="00E7321C">
            <w:pPr>
              <w:rPr>
                <w:rFonts w:cs="Arial"/>
                <w:lang w:val="es-MX"/>
              </w:rPr>
            </w:pPr>
            <w:r>
              <w:rPr>
                <w:rFonts w:cs="Arial"/>
                <w:lang w:val="es-MX"/>
              </w:rPr>
              <w:t>Error de comunicación</w:t>
            </w:r>
          </w:p>
          <w:p w14:paraId="69E78151" w14:textId="77777777" w:rsidR="00E7321C" w:rsidRPr="0029238C" w:rsidRDefault="00E7321C" w:rsidP="007B57D6">
            <w:pPr>
              <w:rPr>
                <w:rFonts w:cs="Arial"/>
                <w:lang w:val="es-MX"/>
              </w:rPr>
            </w:pPr>
            <w:r>
              <w:rPr>
                <w:rFonts w:cs="Arial"/>
                <w:lang w:val="es-MX"/>
              </w:rPr>
              <w:t xml:space="preserve">Error de medición en el nodo </w:t>
            </w:r>
            <w:r w:rsidR="007B57D6">
              <w:rPr>
                <w:rFonts w:cs="Arial"/>
                <w:lang w:val="es-MX"/>
              </w:rPr>
              <w:t>climático</w:t>
            </w:r>
            <w:r>
              <w:rPr>
                <w:rFonts w:cs="Arial"/>
                <w:lang w:val="es-MX"/>
              </w:rPr>
              <w:t>.</w:t>
            </w:r>
          </w:p>
        </w:tc>
      </w:tr>
      <w:tr w:rsidR="00E7321C" w:rsidRPr="00B52B12" w14:paraId="28F81785" w14:textId="77777777" w:rsidTr="00A06F25">
        <w:tc>
          <w:tcPr>
            <w:tcW w:w="2988" w:type="dxa"/>
          </w:tcPr>
          <w:p w14:paraId="7BDF1029" w14:textId="77777777" w:rsidR="00E7321C" w:rsidRPr="00E639E6" w:rsidRDefault="00E7321C" w:rsidP="00E7321C">
            <w:pPr>
              <w:rPr>
                <w:rFonts w:cs="Arial"/>
                <w:b/>
              </w:rPr>
            </w:pPr>
            <w:r>
              <w:rPr>
                <w:rFonts w:cs="Arial"/>
                <w:b/>
              </w:rPr>
              <w:t>Supuestos</w:t>
            </w:r>
            <w:r w:rsidRPr="00E639E6">
              <w:rPr>
                <w:rFonts w:cs="Arial"/>
                <w:b/>
              </w:rPr>
              <w:t>:</w:t>
            </w:r>
          </w:p>
        </w:tc>
        <w:tc>
          <w:tcPr>
            <w:tcW w:w="6570" w:type="dxa"/>
          </w:tcPr>
          <w:p w14:paraId="377BF1CD" w14:textId="77777777" w:rsidR="007B57D6" w:rsidRPr="0029238C" w:rsidRDefault="00E7321C" w:rsidP="007B57D6">
            <w:pPr>
              <w:rPr>
                <w:rFonts w:cs="Arial"/>
                <w:lang w:val="es-MX"/>
              </w:rPr>
            </w:pPr>
            <w:r>
              <w:rPr>
                <w:rFonts w:cs="Arial"/>
                <w:lang w:val="es-MX"/>
              </w:rPr>
              <w:t xml:space="preserve">Se asume que el controlador </w:t>
            </w:r>
            <w:r w:rsidR="007B57D6">
              <w:rPr>
                <w:rFonts w:cs="Arial"/>
                <w:lang w:val="es-MX"/>
              </w:rPr>
              <w:t>conoce la fórmula para obtener la evapotranspiración.</w:t>
            </w:r>
          </w:p>
        </w:tc>
      </w:tr>
      <w:tr w:rsidR="00E7321C" w:rsidRPr="00B52B12" w14:paraId="336BC313" w14:textId="77777777" w:rsidTr="00A06F25">
        <w:tc>
          <w:tcPr>
            <w:tcW w:w="2988" w:type="dxa"/>
          </w:tcPr>
          <w:p w14:paraId="50AB1F2F" w14:textId="77777777" w:rsidR="00E7321C" w:rsidRPr="00E639E6" w:rsidRDefault="00E7321C" w:rsidP="00E7321C">
            <w:pPr>
              <w:rPr>
                <w:rFonts w:cs="Arial"/>
                <w:b/>
              </w:rPr>
            </w:pPr>
            <w:r>
              <w:rPr>
                <w:rFonts w:cs="Arial"/>
                <w:b/>
              </w:rPr>
              <w:t>Postcondiciones</w:t>
            </w:r>
            <w:r w:rsidRPr="00E639E6">
              <w:rPr>
                <w:rFonts w:cs="Arial"/>
                <w:b/>
              </w:rPr>
              <w:t>:</w:t>
            </w:r>
          </w:p>
        </w:tc>
        <w:tc>
          <w:tcPr>
            <w:tcW w:w="6570" w:type="dxa"/>
          </w:tcPr>
          <w:p w14:paraId="4FD82E0F" w14:textId="77777777" w:rsidR="00E7321C" w:rsidRPr="005F12E0" w:rsidRDefault="00E7321C" w:rsidP="007B57D6">
            <w:pPr>
              <w:rPr>
                <w:rFonts w:cs="Arial"/>
                <w:lang w:val="es-MX"/>
              </w:rPr>
            </w:pPr>
            <w:r>
              <w:rPr>
                <w:rFonts w:cs="Arial"/>
                <w:lang w:val="es-MX"/>
              </w:rPr>
              <w:t xml:space="preserve">El controlador tiene un valor que representa </w:t>
            </w:r>
            <w:r w:rsidR="007B57D6">
              <w:rPr>
                <w:rFonts w:cs="Arial"/>
                <w:lang w:val="es-MX"/>
              </w:rPr>
              <w:t>la evapotranspiración</w:t>
            </w:r>
            <w:r>
              <w:rPr>
                <w:rFonts w:cs="Arial"/>
                <w:lang w:val="es-MX"/>
              </w:rPr>
              <w:t xml:space="preserve"> de toda el área de riego.</w:t>
            </w:r>
          </w:p>
        </w:tc>
      </w:tr>
    </w:tbl>
    <w:p w14:paraId="482790A2" w14:textId="77777777" w:rsidR="004A6A31" w:rsidRDefault="004A6A31" w:rsidP="004A6A31">
      <w:pPr>
        <w:pStyle w:val="para"/>
        <w:spacing w:before="0" w:after="0" w:line="240" w:lineRule="auto"/>
        <w:rPr>
          <w:rFonts w:ascii="Arial" w:hAnsi="Arial" w:cs="Arial"/>
          <w:sz w:val="20"/>
          <w:lang w:val="es-MX"/>
        </w:rPr>
      </w:pPr>
    </w:p>
    <w:p w14:paraId="30E483CC" w14:textId="77777777" w:rsidR="004A6A31" w:rsidRDefault="004A6A31" w:rsidP="004A6A31">
      <w:pPr>
        <w:pStyle w:val="para"/>
        <w:spacing w:before="0" w:after="0" w:line="240" w:lineRule="auto"/>
        <w:rPr>
          <w:rFonts w:ascii="Arial" w:hAnsi="Arial" w:cs="Arial"/>
          <w:sz w:val="20"/>
          <w:lang w:val="es-MX"/>
        </w:rPr>
      </w:pPr>
    </w:p>
    <w:p w14:paraId="49A106FF" w14:textId="77777777" w:rsidR="004A6A31" w:rsidRPr="00BB79A1" w:rsidRDefault="004A6A31" w:rsidP="004A6A31">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4A6A31" w:rsidRPr="00BF135A" w14:paraId="15020D4C" w14:textId="77777777" w:rsidTr="00BF135A">
        <w:tc>
          <w:tcPr>
            <w:tcW w:w="2988" w:type="dxa"/>
            <w:shd w:val="clear" w:color="auto" w:fill="000000" w:themeFill="text1"/>
          </w:tcPr>
          <w:p w14:paraId="41962EF7" w14:textId="77777777" w:rsidR="004A6A31" w:rsidRPr="00BF135A" w:rsidRDefault="004A6A31"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39949AC3" w14:textId="77777777" w:rsidR="004A6A31" w:rsidRPr="00BF135A" w:rsidRDefault="004A6A31" w:rsidP="00A06F25">
            <w:pPr>
              <w:rPr>
                <w:rFonts w:cs="Arial"/>
                <w:b/>
              </w:rPr>
            </w:pPr>
            <w:r w:rsidRPr="00BF135A">
              <w:rPr>
                <w:rFonts w:cs="Arial"/>
                <w:b/>
              </w:rPr>
              <w:t>CU_CON_03</w:t>
            </w:r>
          </w:p>
        </w:tc>
      </w:tr>
      <w:tr w:rsidR="004A6A31" w:rsidRPr="005F12E0" w14:paraId="51914A51" w14:textId="77777777" w:rsidTr="00A06F25">
        <w:tc>
          <w:tcPr>
            <w:tcW w:w="2988" w:type="dxa"/>
          </w:tcPr>
          <w:p w14:paraId="0AC4EA04" w14:textId="77777777" w:rsidR="004A6A31" w:rsidRPr="00E639E6" w:rsidRDefault="004A6A31" w:rsidP="00A06F25">
            <w:pPr>
              <w:rPr>
                <w:rFonts w:cs="Arial"/>
                <w:b/>
              </w:rPr>
            </w:pPr>
            <w:r>
              <w:rPr>
                <w:rFonts w:cs="Arial"/>
                <w:b/>
              </w:rPr>
              <w:t>Nombre</w:t>
            </w:r>
            <w:r w:rsidRPr="00E639E6">
              <w:rPr>
                <w:rFonts w:cs="Arial"/>
                <w:b/>
              </w:rPr>
              <w:t>:</w:t>
            </w:r>
          </w:p>
        </w:tc>
        <w:tc>
          <w:tcPr>
            <w:tcW w:w="6570" w:type="dxa"/>
          </w:tcPr>
          <w:p w14:paraId="3F5240EB" w14:textId="77777777" w:rsidR="004A6A31" w:rsidRPr="005F12E0" w:rsidRDefault="004A6A31" w:rsidP="00A06F25">
            <w:pPr>
              <w:rPr>
                <w:rFonts w:cs="Arial"/>
                <w:b/>
                <w:lang w:val="es-MX"/>
              </w:rPr>
            </w:pPr>
            <w:r>
              <w:rPr>
                <w:rFonts w:cs="Arial"/>
                <w:b/>
                <w:lang w:val="es-MX"/>
              </w:rPr>
              <w:t>Algoritmo de control</w:t>
            </w:r>
          </w:p>
        </w:tc>
      </w:tr>
      <w:tr w:rsidR="004A6A31" w:rsidRPr="00B52B12" w14:paraId="3D8B2F00" w14:textId="77777777" w:rsidTr="00A06F25">
        <w:tc>
          <w:tcPr>
            <w:tcW w:w="2988" w:type="dxa"/>
          </w:tcPr>
          <w:p w14:paraId="4DDCE230" w14:textId="77777777" w:rsidR="004A6A31" w:rsidRPr="00E639E6" w:rsidRDefault="004A6A31" w:rsidP="00A06F25">
            <w:pPr>
              <w:rPr>
                <w:rFonts w:cs="Arial"/>
                <w:b/>
              </w:rPr>
            </w:pPr>
            <w:r>
              <w:rPr>
                <w:rFonts w:cs="Arial"/>
                <w:b/>
              </w:rPr>
              <w:t>Descripción</w:t>
            </w:r>
            <w:r w:rsidRPr="00E639E6">
              <w:rPr>
                <w:rFonts w:cs="Arial"/>
                <w:b/>
              </w:rPr>
              <w:t>:</w:t>
            </w:r>
          </w:p>
        </w:tc>
        <w:tc>
          <w:tcPr>
            <w:tcW w:w="6570" w:type="dxa"/>
          </w:tcPr>
          <w:p w14:paraId="2DDE2055" w14:textId="77777777" w:rsidR="004A6A31" w:rsidRPr="005B19F2" w:rsidRDefault="009B1925" w:rsidP="00A06F25">
            <w:pPr>
              <w:rPr>
                <w:rFonts w:cs="Arial"/>
                <w:lang w:val="es-MX"/>
              </w:rPr>
            </w:pPr>
            <w:r>
              <w:rPr>
                <w:rFonts w:cs="Arial"/>
                <w:lang w:val="es-MX"/>
              </w:rPr>
              <w:t>El controlador calcula la señal de control, mediante un algoritmo de control óptimo y predictivo, en base a la información de la variable del proceso (humedad de suelo) y la perturbación externa (evapotranspiración).</w:t>
            </w:r>
          </w:p>
        </w:tc>
      </w:tr>
      <w:tr w:rsidR="004A6A31" w:rsidRPr="00E639E6" w14:paraId="3298C84F" w14:textId="77777777" w:rsidTr="00A06F25">
        <w:tc>
          <w:tcPr>
            <w:tcW w:w="2988" w:type="dxa"/>
          </w:tcPr>
          <w:p w14:paraId="1F96EFD7" w14:textId="77777777" w:rsidR="004A6A31" w:rsidRPr="00E639E6" w:rsidRDefault="004A6A31" w:rsidP="00A06F25">
            <w:pPr>
              <w:rPr>
                <w:rFonts w:cs="Arial"/>
                <w:b/>
              </w:rPr>
            </w:pPr>
            <w:r>
              <w:rPr>
                <w:rFonts w:cs="Arial"/>
                <w:b/>
              </w:rPr>
              <w:t>Actor Primario</w:t>
            </w:r>
            <w:r w:rsidRPr="00E639E6">
              <w:rPr>
                <w:rFonts w:cs="Arial"/>
                <w:b/>
              </w:rPr>
              <w:t>:</w:t>
            </w:r>
          </w:p>
        </w:tc>
        <w:tc>
          <w:tcPr>
            <w:tcW w:w="6570" w:type="dxa"/>
          </w:tcPr>
          <w:p w14:paraId="7C7BC09A" w14:textId="77777777" w:rsidR="004A6A31" w:rsidRPr="00E639E6" w:rsidRDefault="009B1925" w:rsidP="00A06F25">
            <w:pPr>
              <w:rPr>
                <w:rFonts w:cs="Arial"/>
              </w:rPr>
            </w:pPr>
            <w:r>
              <w:rPr>
                <w:rFonts w:cs="Arial"/>
              </w:rPr>
              <w:t>Módulo de control</w:t>
            </w:r>
          </w:p>
        </w:tc>
      </w:tr>
      <w:tr w:rsidR="004A6A31" w:rsidRPr="00B52B12" w14:paraId="003C2FA0" w14:textId="77777777" w:rsidTr="00A06F25">
        <w:tc>
          <w:tcPr>
            <w:tcW w:w="2988" w:type="dxa"/>
          </w:tcPr>
          <w:p w14:paraId="2A495BFD" w14:textId="77777777" w:rsidR="004A6A31" w:rsidRPr="00E639E6" w:rsidRDefault="004A6A31" w:rsidP="00A06F25">
            <w:pPr>
              <w:rPr>
                <w:rFonts w:cs="Arial"/>
                <w:b/>
              </w:rPr>
            </w:pPr>
            <w:r>
              <w:rPr>
                <w:rFonts w:cs="Arial"/>
                <w:b/>
              </w:rPr>
              <w:t>Precondiciones</w:t>
            </w:r>
            <w:r w:rsidRPr="00E639E6">
              <w:rPr>
                <w:rFonts w:cs="Arial"/>
                <w:b/>
              </w:rPr>
              <w:t>:</w:t>
            </w:r>
          </w:p>
        </w:tc>
        <w:tc>
          <w:tcPr>
            <w:tcW w:w="6570" w:type="dxa"/>
          </w:tcPr>
          <w:p w14:paraId="5B5AB1DB" w14:textId="77777777" w:rsidR="004A6A31" w:rsidRDefault="009B1925" w:rsidP="00A06F25">
            <w:pPr>
              <w:widowControl w:val="0"/>
              <w:rPr>
                <w:rFonts w:cs="Arial"/>
                <w:lang w:val="es-MX"/>
              </w:rPr>
            </w:pPr>
            <w:r>
              <w:rPr>
                <w:rFonts w:cs="Arial"/>
                <w:lang w:val="es-MX"/>
              </w:rPr>
              <w:t>El módulo de control tiene información actualizada de la humedad desuelo actual, el nivel de referencia de humedad de suelo, y la evapotranspiración.</w:t>
            </w:r>
          </w:p>
          <w:p w14:paraId="4165FA32" w14:textId="77777777" w:rsidR="009B1925" w:rsidRPr="005B19F2" w:rsidRDefault="009B1925" w:rsidP="00A06F25">
            <w:pPr>
              <w:widowControl w:val="0"/>
              <w:rPr>
                <w:rFonts w:cs="Arial"/>
                <w:lang w:val="es-MX"/>
              </w:rPr>
            </w:pPr>
            <w:r>
              <w:rPr>
                <w:rFonts w:cs="Arial"/>
                <w:lang w:val="es-MX"/>
              </w:rPr>
              <w:t>El módulo de control tiene el modelo matemático del proceso.</w:t>
            </w:r>
          </w:p>
        </w:tc>
      </w:tr>
      <w:tr w:rsidR="004A6A31" w:rsidRPr="00B52B12" w14:paraId="7C5A9911" w14:textId="77777777" w:rsidTr="00A06F25">
        <w:tc>
          <w:tcPr>
            <w:tcW w:w="2988" w:type="dxa"/>
          </w:tcPr>
          <w:p w14:paraId="1FFBD057" w14:textId="77777777" w:rsidR="004A6A31" w:rsidRPr="00E639E6" w:rsidRDefault="004A6A31" w:rsidP="00A06F25">
            <w:pPr>
              <w:rPr>
                <w:rFonts w:cs="Arial"/>
                <w:b/>
              </w:rPr>
            </w:pPr>
            <w:r>
              <w:rPr>
                <w:rFonts w:cs="Arial"/>
                <w:b/>
              </w:rPr>
              <w:t>Curso Básico de Eventos</w:t>
            </w:r>
            <w:r w:rsidRPr="00E639E6">
              <w:rPr>
                <w:rFonts w:cs="Arial"/>
                <w:b/>
              </w:rPr>
              <w:t>:</w:t>
            </w:r>
          </w:p>
        </w:tc>
        <w:tc>
          <w:tcPr>
            <w:tcW w:w="6570" w:type="dxa"/>
          </w:tcPr>
          <w:p w14:paraId="1A744A76" w14:textId="77777777" w:rsidR="004A6A31" w:rsidRDefault="009B1925" w:rsidP="009B1925">
            <w:pPr>
              <w:pStyle w:val="ListParagraph"/>
              <w:widowControl w:val="0"/>
              <w:numPr>
                <w:ilvl w:val="0"/>
                <w:numId w:val="34"/>
              </w:numPr>
              <w:rPr>
                <w:rFonts w:cs="Arial"/>
                <w:lang w:val="es-MX"/>
              </w:rPr>
            </w:pPr>
            <w:r>
              <w:rPr>
                <w:rFonts w:cs="Arial"/>
                <w:lang w:val="es-MX"/>
              </w:rPr>
              <w:t>El controlador calcula el error actual: variable de proceso menos valor de referencia.</w:t>
            </w:r>
          </w:p>
          <w:p w14:paraId="7A596336" w14:textId="77777777" w:rsidR="009B1925" w:rsidRDefault="009B1925" w:rsidP="009B1925">
            <w:pPr>
              <w:pStyle w:val="ListParagraph"/>
              <w:widowControl w:val="0"/>
              <w:numPr>
                <w:ilvl w:val="0"/>
                <w:numId w:val="34"/>
              </w:numPr>
              <w:rPr>
                <w:rFonts w:cs="Arial"/>
                <w:lang w:val="es-MX"/>
              </w:rPr>
            </w:pPr>
            <w:r>
              <w:rPr>
                <w:rFonts w:cs="Arial"/>
                <w:lang w:val="es-MX"/>
              </w:rPr>
              <w:t>EL controlador aplica el error actual, la evapotranspiración al modelo matemático del proceso</w:t>
            </w:r>
            <w:r w:rsidR="00362B6E">
              <w:rPr>
                <w:rFonts w:cs="Arial"/>
                <w:lang w:val="es-MX"/>
              </w:rPr>
              <w:t xml:space="preserve"> en forma iterativa</w:t>
            </w:r>
            <w:r>
              <w:rPr>
                <w:rFonts w:cs="Arial"/>
                <w:lang w:val="es-MX"/>
              </w:rPr>
              <w:t xml:space="preserve">, </w:t>
            </w:r>
            <w:r w:rsidR="00362B6E">
              <w:rPr>
                <w:rFonts w:cs="Arial"/>
                <w:lang w:val="es-MX"/>
              </w:rPr>
              <w:t xml:space="preserve">hasta </w:t>
            </w:r>
            <w:r>
              <w:rPr>
                <w:rFonts w:cs="Arial"/>
                <w:lang w:val="es-MX"/>
              </w:rPr>
              <w:t>obtener una señal de control óptima.</w:t>
            </w:r>
          </w:p>
          <w:p w14:paraId="5240005C" w14:textId="77777777" w:rsidR="00362B6E" w:rsidRPr="00362B6E" w:rsidRDefault="00362B6E" w:rsidP="00362B6E">
            <w:pPr>
              <w:pStyle w:val="ListParagraph"/>
              <w:widowControl w:val="0"/>
              <w:numPr>
                <w:ilvl w:val="0"/>
                <w:numId w:val="34"/>
              </w:numPr>
              <w:rPr>
                <w:rFonts w:cs="Arial"/>
                <w:lang w:val="es-MX"/>
              </w:rPr>
            </w:pPr>
            <w:r>
              <w:rPr>
                <w:rFonts w:cs="Arial"/>
                <w:lang w:val="es-MX"/>
              </w:rPr>
              <w:t>El controlador obtiene</w:t>
            </w:r>
            <w:r w:rsidR="009B1925">
              <w:rPr>
                <w:rFonts w:cs="Arial"/>
                <w:lang w:val="es-MX"/>
              </w:rPr>
              <w:t xml:space="preserve"> la señal de control óptima.</w:t>
            </w:r>
          </w:p>
        </w:tc>
      </w:tr>
      <w:tr w:rsidR="004A6A31" w:rsidRPr="00B52B12" w14:paraId="0732E814" w14:textId="77777777" w:rsidTr="00A06F25">
        <w:tc>
          <w:tcPr>
            <w:tcW w:w="2988" w:type="dxa"/>
          </w:tcPr>
          <w:p w14:paraId="3AAF249A" w14:textId="77777777" w:rsidR="004A6A31" w:rsidRPr="00E639E6" w:rsidRDefault="004A6A31" w:rsidP="00A06F25">
            <w:pPr>
              <w:rPr>
                <w:rFonts w:cs="Arial"/>
                <w:b/>
              </w:rPr>
            </w:pPr>
            <w:r>
              <w:rPr>
                <w:rFonts w:cs="Arial"/>
                <w:b/>
              </w:rPr>
              <w:t>Excepciones</w:t>
            </w:r>
            <w:r w:rsidRPr="00E639E6">
              <w:rPr>
                <w:rFonts w:cs="Arial"/>
                <w:b/>
              </w:rPr>
              <w:t>:</w:t>
            </w:r>
          </w:p>
        </w:tc>
        <w:tc>
          <w:tcPr>
            <w:tcW w:w="6570" w:type="dxa"/>
          </w:tcPr>
          <w:p w14:paraId="6C1BF27F" w14:textId="77777777" w:rsidR="004A6A31" w:rsidRPr="0029238C" w:rsidRDefault="00362B6E" w:rsidP="00A06F25">
            <w:pPr>
              <w:rPr>
                <w:rFonts w:cs="Arial"/>
                <w:lang w:val="es-MX"/>
              </w:rPr>
            </w:pPr>
            <w:r>
              <w:rPr>
                <w:rFonts w:cs="Arial"/>
                <w:lang w:val="es-MX"/>
              </w:rPr>
              <w:t>Excepción durante el algoritmo de optimización.</w:t>
            </w:r>
          </w:p>
        </w:tc>
      </w:tr>
      <w:tr w:rsidR="004A6A31" w:rsidRPr="00B52B12" w14:paraId="19528795" w14:textId="77777777" w:rsidTr="00A06F25">
        <w:tc>
          <w:tcPr>
            <w:tcW w:w="2988" w:type="dxa"/>
          </w:tcPr>
          <w:p w14:paraId="46FDF725" w14:textId="77777777" w:rsidR="004A6A31" w:rsidRPr="00E639E6" w:rsidRDefault="004A6A31" w:rsidP="00A06F25">
            <w:pPr>
              <w:rPr>
                <w:rFonts w:cs="Arial"/>
                <w:b/>
              </w:rPr>
            </w:pPr>
            <w:r>
              <w:rPr>
                <w:rFonts w:cs="Arial"/>
                <w:b/>
              </w:rPr>
              <w:lastRenderedPageBreak/>
              <w:t>Supuestos</w:t>
            </w:r>
            <w:r w:rsidRPr="00E639E6">
              <w:rPr>
                <w:rFonts w:cs="Arial"/>
                <w:b/>
              </w:rPr>
              <w:t>:</w:t>
            </w:r>
          </w:p>
        </w:tc>
        <w:tc>
          <w:tcPr>
            <w:tcW w:w="6570" w:type="dxa"/>
          </w:tcPr>
          <w:p w14:paraId="17FF22E8" w14:textId="77777777" w:rsidR="004A6A31" w:rsidRDefault="00362B6E" w:rsidP="00A06F25">
            <w:pPr>
              <w:rPr>
                <w:rFonts w:cs="Arial"/>
                <w:lang w:val="es-MX"/>
              </w:rPr>
            </w:pPr>
            <w:r>
              <w:rPr>
                <w:rFonts w:cs="Arial"/>
                <w:lang w:val="es-MX"/>
              </w:rPr>
              <w:t>El modelo matemático del sistema es válido.</w:t>
            </w:r>
          </w:p>
          <w:p w14:paraId="31EAD74E" w14:textId="77777777" w:rsidR="00362B6E" w:rsidRPr="0029238C" w:rsidRDefault="00362B6E" w:rsidP="00A06F25">
            <w:pPr>
              <w:rPr>
                <w:rFonts w:cs="Arial"/>
                <w:lang w:val="es-MX"/>
              </w:rPr>
            </w:pPr>
            <w:r>
              <w:rPr>
                <w:rFonts w:cs="Arial"/>
                <w:lang w:val="es-MX"/>
              </w:rPr>
              <w:t>Las reglas de optimización han sido previamente evaluadas.</w:t>
            </w:r>
          </w:p>
        </w:tc>
      </w:tr>
      <w:tr w:rsidR="004A6A31" w:rsidRPr="00B52B12" w14:paraId="0F2CDD64" w14:textId="77777777" w:rsidTr="00A06F25">
        <w:tc>
          <w:tcPr>
            <w:tcW w:w="2988" w:type="dxa"/>
          </w:tcPr>
          <w:p w14:paraId="0E28141B" w14:textId="77777777" w:rsidR="004A6A31" w:rsidRPr="00E639E6" w:rsidRDefault="004A6A31" w:rsidP="00A06F25">
            <w:pPr>
              <w:rPr>
                <w:rFonts w:cs="Arial"/>
                <w:b/>
              </w:rPr>
            </w:pPr>
            <w:r>
              <w:rPr>
                <w:rFonts w:cs="Arial"/>
                <w:b/>
              </w:rPr>
              <w:t>Postcondiciones</w:t>
            </w:r>
            <w:r w:rsidRPr="00E639E6">
              <w:rPr>
                <w:rFonts w:cs="Arial"/>
                <w:b/>
              </w:rPr>
              <w:t>:</w:t>
            </w:r>
          </w:p>
        </w:tc>
        <w:tc>
          <w:tcPr>
            <w:tcW w:w="6570" w:type="dxa"/>
          </w:tcPr>
          <w:p w14:paraId="32981365" w14:textId="77777777" w:rsidR="004A6A31" w:rsidRPr="005F12E0" w:rsidRDefault="00362B6E" w:rsidP="00A06F25">
            <w:pPr>
              <w:rPr>
                <w:rFonts w:cs="Arial"/>
                <w:lang w:val="es-MX"/>
              </w:rPr>
            </w:pPr>
            <w:r>
              <w:rPr>
                <w:rFonts w:cs="Arial"/>
                <w:lang w:val="es-MX"/>
              </w:rPr>
              <w:t>El controlador tiene disponible una señal de control que es óptima, para las condiciones actuales del proceso.</w:t>
            </w:r>
          </w:p>
        </w:tc>
      </w:tr>
    </w:tbl>
    <w:p w14:paraId="4735F4AF" w14:textId="77777777" w:rsidR="004A6A31" w:rsidRDefault="004A6A31" w:rsidP="004A6A31">
      <w:pPr>
        <w:pStyle w:val="para"/>
        <w:spacing w:before="0" w:after="0" w:line="240" w:lineRule="auto"/>
        <w:rPr>
          <w:rFonts w:ascii="Arial" w:hAnsi="Arial" w:cs="Arial"/>
          <w:sz w:val="20"/>
          <w:lang w:val="es-MX"/>
        </w:rPr>
      </w:pPr>
    </w:p>
    <w:p w14:paraId="7BF8AF9E" w14:textId="77777777" w:rsidR="004A6A31" w:rsidRDefault="004A6A31" w:rsidP="004A6A31">
      <w:pPr>
        <w:pStyle w:val="para"/>
        <w:spacing w:before="0" w:after="0" w:line="240" w:lineRule="auto"/>
        <w:rPr>
          <w:rFonts w:ascii="Arial" w:hAnsi="Arial" w:cs="Arial"/>
          <w:sz w:val="20"/>
          <w:lang w:val="es-MX"/>
        </w:rPr>
      </w:pPr>
    </w:p>
    <w:p w14:paraId="0E763CA2" w14:textId="77777777" w:rsidR="004A6A31" w:rsidRPr="00BB79A1" w:rsidRDefault="004A6A31" w:rsidP="004A6A31">
      <w:pPr>
        <w:pStyle w:val="para"/>
        <w:spacing w:before="0" w:after="0" w:line="240" w:lineRule="auto"/>
        <w:rPr>
          <w:rFonts w:ascii="Arial" w:hAnsi="Arial" w:cs="Arial"/>
          <w:sz w:val="20"/>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4A6A31" w:rsidRPr="00BF135A" w14:paraId="25A307A5" w14:textId="77777777" w:rsidTr="00BF135A">
        <w:tc>
          <w:tcPr>
            <w:tcW w:w="2988" w:type="dxa"/>
            <w:shd w:val="clear" w:color="auto" w:fill="000000" w:themeFill="text1"/>
          </w:tcPr>
          <w:p w14:paraId="6900CC9E" w14:textId="77777777" w:rsidR="004A6A31" w:rsidRPr="00BF135A" w:rsidRDefault="004A6A31"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5EB6CB53" w14:textId="77777777" w:rsidR="004A6A31" w:rsidRPr="00BF135A" w:rsidRDefault="004A6A31" w:rsidP="00A06F25">
            <w:pPr>
              <w:rPr>
                <w:rFonts w:cs="Arial"/>
                <w:b/>
              </w:rPr>
            </w:pPr>
            <w:r w:rsidRPr="00BF135A">
              <w:rPr>
                <w:rFonts w:cs="Arial"/>
                <w:b/>
              </w:rPr>
              <w:t>CU_CON_04</w:t>
            </w:r>
          </w:p>
        </w:tc>
      </w:tr>
      <w:tr w:rsidR="004A6A31" w:rsidRPr="005F12E0" w14:paraId="075F34FD" w14:textId="77777777" w:rsidTr="00A06F25">
        <w:tc>
          <w:tcPr>
            <w:tcW w:w="2988" w:type="dxa"/>
          </w:tcPr>
          <w:p w14:paraId="7A690C45" w14:textId="77777777" w:rsidR="004A6A31" w:rsidRPr="00E639E6" w:rsidRDefault="004A6A31" w:rsidP="00A06F25">
            <w:pPr>
              <w:rPr>
                <w:rFonts w:cs="Arial"/>
                <w:b/>
              </w:rPr>
            </w:pPr>
            <w:r>
              <w:rPr>
                <w:rFonts w:cs="Arial"/>
                <w:b/>
              </w:rPr>
              <w:t>Nombre</w:t>
            </w:r>
            <w:r w:rsidRPr="00E639E6">
              <w:rPr>
                <w:rFonts w:cs="Arial"/>
                <w:b/>
              </w:rPr>
              <w:t>:</w:t>
            </w:r>
          </w:p>
        </w:tc>
        <w:tc>
          <w:tcPr>
            <w:tcW w:w="6570" w:type="dxa"/>
          </w:tcPr>
          <w:p w14:paraId="2B08B046" w14:textId="77777777" w:rsidR="004A6A31" w:rsidRPr="005F12E0" w:rsidRDefault="004A6A31" w:rsidP="00A06F25">
            <w:pPr>
              <w:rPr>
                <w:rFonts w:cs="Arial"/>
                <w:b/>
                <w:lang w:val="es-MX"/>
              </w:rPr>
            </w:pPr>
            <w:r>
              <w:rPr>
                <w:rFonts w:cs="Arial"/>
                <w:b/>
                <w:lang w:val="es-MX"/>
              </w:rPr>
              <w:t>Señal de control</w:t>
            </w:r>
          </w:p>
        </w:tc>
      </w:tr>
      <w:tr w:rsidR="00362B6E" w:rsidRPr="00B52B12" w14:paraId="3FDA1679" w14:textId="77777777" w:rsidTr="00A06F25">
        <w:tc>
          <w:tcPr>
            <w:tcW w:w="2988" w:type="dxa"/>
          </w:tcPr>
          <w:p w14:paraId="6A80934B" w14:textId="77777777" w:rsidR="00362B6E" w:rsidRPr="00E639E6" w:rsidRDefault="00362B6E" w:rsidP="00362B6E">
            <w:pPr>
              <w:rPr>
                <w:rFonts w:cs="Arial"/>
                <w:b/>
              </w:rPr>
            </w:pPr>
            <w:r>
              <w:rPr>
                <w:rFonts w:cs="Arial"/>
                <w:b/>
              </w:rPr>
              <w:t>Descripción</w:t>
            </w:r>
            <w:r w:rsidRPr="00E639E6">
              <w:rPr>
                <w:rFonts w:cs="Arial"/>
                <w:b/>
              </w:rPr>
              <w:t>:</w:t>
            </w:r>
          </w:p>
        </w:tc>
        <w:tc>
          <w:tcPr>
            <w:tcW w:w="6570" w:type="dxa"/>
          </w:tcPr>
          <w:p w14:paraId="619F85BA" w14:textId="77777777" w:rsidR="00362B6E" w:rsidRPr="005B19F2" w:rsidRDefault="00362B6E" w:rsidP="00E814B8">
            <w:pPr>
              <w:rPr>
                <w:rFonts w:cs="Arial"/>
                <w:lang w:val="es-MX"/>
              </w:rPr>
            </w:pPr>
            <w:r>
              <w:rPr>
                <w:rFonts w:cs="Arial"/>
                <w:lang w:val="es-MX"/>
              </w:rPr>
              <w:t>El  módulo</w:t>
            </w:r>
            <w:r w:rsidR="00E814B8">
              <w:rPr>
                <w:rFonts w:cs="Arial"/>
                <w:lang w:val="es-MX"/>
              </w:rPr>
              <w:t xml:space="preserve"> de control o controlador envía</w:t>
            </w:r>
            <w:r>
              <w:rPr>
                <w:rFonts w:cs="Arial"/>
                <w:lang w:val="es-MX"/>
              </w:rPr>
              <w:t xml:space="preserve"> </w:t>
            </w:r>
            <w:r w:rsidR="00E814B8">
              <w:rPr>
                <w:rFonts w:cs="Arial"/>
                <w:lang w:val="es-MX"/>
              </w:rPr>
              <w:t>la señal de control de activar/desactivar el riego al nodo actuador (módulo de proceso)</w:t>
            </w:r>
            <w:r>
              <w:rPr>
                <w:rFonts w:cs="Arial"/>
                <w:lang w:val="es-MX"/>
              </w:rPr>
              <w:t xml:space="preserve">.  </w:t>
            </w:r>
          </w:p>
        </w:tc>
      </w:tr>
      <w:tr w:rsidR="00362B6E" w:rsidRPr="00E639E6" w14:paraId="011AE84D" w14:textId="77777777" w:rsidTr="00A06F25">
        <w:tc>
          <w:tcPr>
            <w:tcW w:w="2988" w:type="dxa"/>
          </w:tcPr>
          <w:p w14:paraId="2C9CFAFF" w14:textId="77777777" w:rsidR="00362B6E" w:rsidRPr="00E639E6" w:rsidRDefault="00362B6E" w:rsidP="00362B6E">
            <w:pPr>
              <w:rPr>
                <w:rFonts w:cs="Arial"/>
                <w:b/>
              </w:rPr>
            </w:pPr>
            <w:r>
              <w:rPr>
                <w:rFonts w:cs="Arial"/>
                <w:b/>
              </w:rPr>
              <w:t>Actor Primario</w:t>
            </w:r>
            <w:r w:rsidRPr="00E639E6">
              <w:rPr>
                <w:rFonts w:cs="Arial"/>
                <w:b/>
              </w:rPr>
              <w:t>:</w:t>
            </w:r>
          </w:p>
        </w:tc>
        <w:tc>
          <w:tcPr>
            <w:tcW w:w="6570" w:type="dxa"/>
          </w:tcPr>
          <w:p w14:paraId="1D55D6B7" w14:textId="77777777" w:rsidR="00362B6E" w:rsidRPr="00E7321C" w:rsidRDefault="00362B6E" w:rsidP="00362B6E">
            <w:pPr>
              <w:rPr>
                <w:rFonts w:cs="Arial"/>
                <w:lang w:val="es-MX"/>
              </w:rPr>
            </w:pPr>
            <w:r w:rsidRPr="00E7321C">
              <w:rPr>
                <w:rFonts w:cs="Arial"/>
                <w:lang w:val="es-MX"/>
              </w:rPr>
              <w:t>Módulo de control</w:t>
            </w:r>
          </w:p>
        </w:tc>
      </w:tr>
      <w:tr w:rsidR="00362B6E" w:rsidRPr="00B52B12" w14:paraId="1C1E57AC" w14:textId="77777777" w:rsidTr="00A06F25">
        <w:tc>
          <w:tcPr>
            <w:tcW w:w="2988" w:type="dxa"/>
          </w:tcPr>
          <w:p w14:paraId="004E7FD5" w14:textId="77777777" w:rsidR="00362B6E" w:rsidRPr="00E639E6" w:rsidRDefault="00362B6E" w:rsidP="00362B6E">
            <w:pPr>
              <w:rPr>
                <w:rFonts w:cs="Arial"/>
                <w:b/>
              </w:rPr>
            </w:pPr>
            <w:r>
              <w:rPr>
                <w:rFonts w:cs="Arial"/>
                <w:b/>
              </w:rPr>
              <w:t>Precondiciones</w:t>
            </w:r>
            <w:r w:rsidRPr="00E639E6">
              <w:rPr>
                <w:rFonts w:cs="Arial"/>
                <w:b/>
              </w:rPr>
              <w:t>:</w:t>
            </w:r>
          </w:p>
        </w:tc>
        <w:tc>
          <w:tcPr>
            <w:tcW w:w="6570" w:type="dxa"/>
          </w:tcPr>
          <w:p w14:paraId="5E8AC826" w14:textId="77777777" w:rsidR="00362B6E" w:rsidRDefault="00362B6E" w:rsidP="00E814B8">
            <w:pPr>
              <w:widowControl w:val="0"/>
              <w:rPr>
                <w:rFonts w:cs="Arial"/>
                <w:lang w:val="es-MX"/>
              </w:rPr>
            </w:pPr>
            <w:r>
              <w:rPr>
                <w:rFonts w:cs="Arial"/>
                <w:lang w:val="es-MX"/>
              </w:rPr>
              <w:t xml:space="preserve">En el módulo de proceso, </w:t>
            </w:r>
            <w:r w:rsidR="00E814B8">
              <w:rPr>
                <w:rFonts w:cs="Arial"/>
                <w:lang w:val="es-MX"/>
              </w:rPr>
              <w:t>el nodo actuador</w:t>
            </w:r>
            <w:r>
              <w:rPr>
                <w:rFonts w:cs="Arial"/>
                <w:lang w:val="es-MX"/>
              </w:rPr>
              <w:t xml:space="preserve"> se encuentra en funcionamiento y disponible en la red de comunicación de corto alcance.</w:t>
            </w:r>
          </w:p>
          <w:p w14:paraId="0D2D40DF" w14:textId="77777777" w:rsidR="00E814B8" w:rsidRPr="005B19F2" w:rsidRDefault="00E814B8" w:rsidP="00E814B8">
            <w:pPr>
              <w:widowControl w:val="0"/>
              <w:rPr>
                <w:rFonts w:cs="Arial"/>
                <w:lang w:val="es-MX"/>
              </w:rPr>
            </w:pPr>
            <w:r>
              <w:rPr>
                <w:rFonts w:cs="Arial"/>
                <w:lang w:val="es-MX"/>
              </w:rPr>
              <w:t>El controlador ha calculado la señal óptima de control.</w:t>
            </w:r>
          </w:p>
        </w:tc>
      </w:tr>
      <w:tr w:rsidR="00362B6E" w:rsidRPr="00B52B12" w14:paraId="1C8408CF" w14:textId="77777777" w:rsidTr="00A06F25">
        <w:tc>
          <w:tcPr>
            <w:tcW w:w="2988" w:type="dxa"/>
          </w:tcPr>
          <w:p w14:paraId="53161EDA" w14:textId="77777777" w:rsidR="00362B6E" w:rsidRPr="00E639E6" w:rsidRDefault="00362B6E" w:rsidP="00362B6E">
            <w:pPr>
              <w:rPr>
                <w:rFonts w:cs="Arial"/>
                <w:b/>
              </w:rPr>
            </w:pPr>
            <w:r>
              <w:rPr>
                <w:rFonts w:cs="Arial"/>
                <w:b/>
              </w:rPr>
              <w:t>Curso Básico de Eventos</w:t>
            </w:r>
            <w:r w:rsidRPr="00E639E6">
              <w:rPr>
                <w:rFonts w:cs="Arial"/>
                <w:b/>
              </w:rPr>
              <w:t>:</w:t>
            </w:r>
          </w:p>
        </w:tc>
        <w:tc>
          <w:tcPr>
            <w:tcW w:w="6570" w:type="dxa"/>
          </w:tcPr>
          <w:p w14:paraId="12AA61F9" w14:textId="77777777" w:rsidR="00E814B8" w:rsidRDefault="00E814B8" w:rsidP="00E814B8">
            <w:pPr>
              <w:pStyle w:val="ListParagraph"/>
              <w:widowControl w:val="0"/>
              <w:numPr>
                <w:ilvl w:val="0"/>
                <w:numId w:val="35"/>
              </w:numPr>
              <w:rPr>
                <w:rFonts w:cs="Arial"/>
                <w:lang w:val="es-MX"/>
              </w:rPr>
            </w:pPr>
            <w:r>
              <w:rPr>
                <w:rFonts w:cs="Arial"/>
                <w:lang w:val="es-MX"/>
              </w:rPr>
              <w:t>Controlador prepara un mensaje con la señal de control.</w:t>
            </w:r>
          </w:p>
          <w:p w14:paraId="2D7D3997" w14:textId="77777777" w:rsidR="00E814B8" w:rsidRDefault="00E814B8" w:rsidP="00E814B8">
            <w:pPr>
              <w:pStyle w:val="ListParagraph"/>
              <w:widowControl w:val="0"/>
              <w:numPr>
                <w:ilvl w:val="0"/>
                <w:numId w:val="35"/>
              </w:numPr>
              <w:rPr>
                <w:rFonts w:cs="Arial"/>
                <w:lang w:val="es-MX"/>
              </w:rPr>
            </w:pPr>
            <w:r>
              <w:rPr>
                <w:rFonts w:cs="Arial"/>
                <w:lang w:val="es-MX"/>
              </w:rPr>
              <w:t>El controlador envía un mensaje al nodo actuador.</w:t>
            </w:r>
          </w:p>
          <w:p w14:paraId="38172F2C" w14:textId="77777777" w:rsidR="00E814B8" w:rsidRDefault="00E814B8" w:rsidP="00E814B8">
            <w:pPr>
              <w:pStyle w:val="ListParagraph"/>
              <w:widowControl w:val="0"/>
              <w:numPr>
                <w:ilvl w:val="0"/>
                <w:numId w:val="35"/>
              </w:numPr>
              <w:rPr>
                <w:rFonts w:cs="Arial"/>
                <w:lang w:val="es-MX"/>
              </w:rPr>
            </w:pPr>
            <w:r>
              <w:rPr>
                <w:rFonts w:cs="Arial"/>
                <w:lang w:val="es-MX"/>
              </w:rPr>
              <w:t>El nodo actuador recibe el mensaje</w:t>
            </w:r>
          </w:p>
          <w:p w14:paraId="6C79723D" w14:textId="77777777" w:rsidR="00E814B8" w:rsidRDefault="00E814B8" w:rsidP="00E814B8">
            <w:pPr>
              <w:pStyle w:val="ListParagraph"/>
              <w:widowControl w:val="0"/>
              <w:numPr>
                <w:ilvl w:val="0"/>
                <w:numId w:val="35"/>
              </w:numPr>
              <w:rPr>
                <w:rFonts w:cs="Arial"/>
                <w:lang w:val="es-MX"/>
              </w:rPr>
            </w:pPr>
            <w:r>
              <w:rPr>
                <w:rFonts w:cs="Arial"/>
                <w:lang w:val="es-MX"/>
              </w:rPr>
              <w:t>El nodo actuador procesa la información del mensaje.</w:t>
            </w:r>
          </w:p>
          <w:p w14:paraId="0A208467" w14:textId="77777777" w:rsidR="00362B6E" w:rsidRPr="00E814B8" w:rsidRDefault="00E814B8" w:rsidP="00E814B8">
            <w:pPr>
              <w:pStyle w:val="ListParagraph"/>
              <w:widowControl w:val="0"/>
              <w:numPr>
                <w:ilvl w:val="0"/>
                <w:numId w:val="35"/>
              </w:numPr>
              <w:rPr>
                <w:rFonts w:cs="Arial"/>
                <w:lang w:val="es-MX"/>
              </w:rPr>
            </w:pPr>
            <w:r>
              <w:rPr>
                <w:rFonts w:cs="Arial"/>
                <w:lang w:val="es-MX"/>
              </w:rPr>
              <w:t>El nodo actuador envía al controlador un mensaje de operación exitosa.</w:t>
            </w:r>
            <w:r w:rsidR="00362B6E" w:rsidRPr="00E814B8">
              <w:rPr>
                <w:rFonts w:cs="Arial"/>
                <w:lang w:val="es-MX"/>
              </w:rPr>
              <w:t xml:space="preserve"> </w:t>
            </w:r>
          </w:p>
        </w:tc>
      </w:tr>
      <w:tr w:rsidR="00362B6E" w:rsidRPr="00B52B12" w14:paraId="7662F948" w14:textId="77777777" w:rsidTr="00A06F25">
        <w:tc>
          <w:tcPr>
            <w:tcW w:w="2988" w:type="dxa"/>
          </w:tcPr>
          <w:p w14:paraId="1052B92E" w14:textId="77777777" w:rsidR="00362B6E" w:rsidRPr="00E639E6" w:rsidRDefault="00362B6E" w:rsidP="00362B6E">
            <w:pPr>
              <w:rPr>
                <w:rFonts w:cs="Arial"/>
                <w:b/>
              </w:rPr>
            </w:pPr>
            <w:r>
              <w:rPr>
                <w:rFonts w:cs="Arial"/>
                <w:b/>
              </w:rPr>
              <w:t>Excepciones</w:t>
            </w:r>
            <w:r w:rsidRPr="00E639E6">
              <w:rPr>
                <w:rFonts w:cs="Arial"/>
                <w:b/>
              </w:rPr>
              <w:t>:</w:t>
            </w:r>
          </w:p>
        </w:tc>
        <w:tc>
          <w:tcPr>
            <w:tcW w:w="6570" w:type="dxa"/>
          </w:tcPr>
          <w:p w14:paraId="5096D43B" w14:textId="77777777" w:rsidR="00362B6E" w:rsidRDefault="00362B6E" w:rsidP="00362B6E">
            <w:pPr>
              <w:rPr>
                <w:rFonts w:cs="Arial"/>
                <w:lang w:val="es-MX"/>
              </w:rPr>
            </w:pPr>
            <w:r>
              <w:rPr>
                <w:rFonts w:cs="Arial"/>
                <w:lang w:val="es-MX"/>
              </w:rPr>
              <w:t>Error de comunicación</w:t>
            </w:r>
          </w:p>
          <w:p w14:paraId="4558AFF4" w14:textId="77777777" w:rsidR="00362B6E" w:rsidRPr="0029238C" w:rsidRDefault="00362B6E" w:rsidP="00E814B8">
            <w:pPr>
              <w:rPr>
                <w:rFonts w:cs="Arial"/>
                <w:lang w:val="es-MX"/>
              </w:rPr>
            </w:pPr>
            <w:r>
              <w:rPr>
                <w:rFonts w:cs="Arial"/>
                <w:lang w:val="es-MX"/>
              </w:rPr>
              <w:t xml:space="preserve">Error de </w:t>
            </w:r>
            <w:r w:rsidR="00E814B8">
              <w:rPr>
                <w:rFonts w:cs="Arial"/>
                <w:lang w:val="es-MX"/>
              </w:rPr>
              <w:t>accionamiento</w:t>
            </w:r>
            <w:r>
              <w:rPr>
                <w:rFonts w:cs="Arial"/>
                <w:lang w:val="es-MX"/>
              </w:rPr>
              <w:t xml:space="preserve"> en el nodo </w:t>
            </w:r>
            <w:r w:rsidR="00E814B8">
              <w:rPr>
                <w:rFonts w:cs="Arial"/>
                <w:lang w:val="es-MX"/>
              </w:rPr>
              <w:t>actuador</w:t>
            </w:r>
            <w:r>
              <w:rPr>
                <w:rFonts w:cs="Arial"/>
                <w:lang w:val="es-MX"/>
              </w:rPr>
              <w:t>.</w:t>
            </w:r>
          </w:p>
        </w:tc>
      </w:tr>
      <w:tr w:rsidR="00362B6E" w:rsidRPr="00B52B12" w14:paraId="73D97B63" w14:textId="77777777" w:rsidTr="00A06F25">
        <w:tc>
          <w:tcPr>
            <w:tcW w:w="2988" w:type="dxa"/>
          </w:tcPr>
          <w:p w14:paraId="4E023099" w14:textId="77777777" w:rsidR="00362B6E" w:rsidRPr="00E639E6" w:rsidRDefault="00362B6E" w:rsidP="00362B6E">
            <w:pPr>
              <w:rPr>
                <w:rFonts w:cs="Arial"/>
                <w:b/>
              </w:rPr>
            </w:pPr>
            <w:r>
              <w:rPr>
                <w:rFonts w:cs="Arial"/>
                <w:b/>
              </w:rPr>
              <w:t>Supuestos</w:t>
            </w:r>
            <w:r w:rsidRPr="00E639E6">
              <w:rPr>
                <w:rFonts w:cs="Arial"/>
                <w:b/>
              </w:rPr>
              <w:t>:</w:t>
            </w:r>
          </w:p>
        </w:tc>
        <w:tc>
          <w:tcPr>
            <w:tcW w:w="6570" w:type="dxa"/>
          </w:tcPr>
          <w:p w14:paraId="450F37B9" w14:textId="77777777" w:rsidR="00362B6E" w:rsidRPr="0029238C" w:rsidRDefault="00362B6E" w:rsidP="00362B6E">
            <w:pPr>
              <w:rPr>
                <w:rFonts w:cs="Arial"/>
                <w:lang w:val="es-MX"/>
              </w:rPr>
            </w:pPr>
            <w:r>
              <w:rPr>
                <w:rFonts w:cs="Arial"/>
                <w:lang w:val="es-MX"/>
              </w:rPr>
              <w:t xml:space="preserve">Se asume que el controlador </w:t>
            </w:r>
            <w:r w:rsidR="00E814B8">
              <w:rPr>
                <w:rFonts w:cs="Arial"/>
                <w:lang w:val="es-MX"/>
              </w:rPr>
              <w:t>tiene disponible una señal de control que es óptima, para las condiciones actuales del proceso.</w:t>
            </w:r>
          </w:p>
        </w:tc>
      </w:tr>
      <w:tr w:rsidR="00362B6E" w:rsidRPr="00B52B12" w14:paraId="7F133F4A" w14:textId="77777777" w:rsidTr="00A06F25">
        <w:tc>
          <w:tcPr>
            <w:tcW w:w="2988" w:type="dxa"/>
          </w:tcPr>
          <w:p w14:paraId="795F743B" w14:textId="77777777" w:rsidR="00362B6E" w:rsidRPr="00E639E6" w:rsidRDefault="00362B6E" w:rsidP="00362B6E">
            <w:pPr>
              <w:rPr>
                <w:rFonts w:cs="Arial"/>
                <w:b/>
              </w:rPr>
            </w:pPr>
            <w:r>
              <w:rPr>
                <w:rFonts w:cs="Arial"/>
                <w:b/>
              </w:rPr>
              <w:t>Postcondiciones</w:t>
            </w:r>
            <w:r w:rsidRPr="00E639E6">
              <w:rPr>
                <w:rFonts w:cs="Arial"/>
                <w:b/>
              </w:rPr>
              <w:t>:</w:t>
            </w:r>
          </w:p>
        </w:tc>
        <w:tc>
          <w:tcPr>
            <w:tcW w:w="6570" w:type="dxa"/>
          </w:tcPr>
          <w:p w14:paraId="5DFAF198" w14:textId="77777777" w:rsidR="00362B6E" w:rsidRPr="005F12E0" w:rsidRDefault="00E814B8" w:rsidP="00362B6E">
            <w:pPr>
              <w:rPr>
                <w:rFonts w:cs="Arial"/>
                <w:lang w:val="es-MX"/>
              </w:rPr>
            </w:pPr>
            <w:r>
              <w:rPr>
                <w:rFonts w:cs="Arial"/>
                <w:lang w:val="es-MX"/>
              </w:rPr>
              <w:t>El nodo actuador tiene la señal de control actualizada.</w:t>
            </w:r>
          </w:p>
        </w:tc>
      </w:tr>
    </w:tbl>
    <w:p w14:paraId="206FE961" w14:textId="77777777" w:rsidR="004A6A31" w:rsidRDefault="004A6A31" w:rsidP="004A6A31">
      <w:pPr>
        <w:pStyle w:val="para"/>
        <w:spacing w:before="0" w:after="0" w:line="240" w:lineRule="auto"/>
        <w:rPr>
          <w:rFonts w:ascii="Arial" w:hAnsi="Arial" w:cs="Arial"/>
          <w:sz w:val="20"/>
          <w:lang w:val="es-MX"/>
        </w:rPr>
      </w:pPr>
    </w:p>
    <w:p w14:paraId="0058EC82" w14:textId="77777777" w:rsidR="004A6A31" w:rsidRDefault="004A6A31" w:rsidP="004A6A31">
      <w:pPr>
        <w:pStyle w:val="para"/>
        <w:spacing w:before="0" w:after="0" w:line="240" w:lineRule="auto"/>
        <w:rPr>
          <w:rFonts w:ascii="Arial" w:hAnsi="Arial" w:cs="Arial"/>
          <w:sz w:val="20"/>
          <w:lang w:val="es-MX"/>
        </w:rPr>
      </w:pPr>
    </w:p>
    <w:p w14:paraId="6E75E887" w14:textId="77777777" w:rsidR="004A6A31" w:rsidRDefault="004A6A31" w:rsidP="00F037E0">
      <w:pPr>
        <w:pStyle w:val="para"/>
        <w:spacing w:before="0" w:after="0" w:line="240" w:lineRule="auto"/>
        <w:rPr>
          <w:rFonts w:ascii="Arial" w:hAnsi="Arial" w:cs="Arial"/>
          <w:sz w:val="20"/>
          <w:lang w:val="es-MX"/>
        </w:rPr>
      </w:pPr>
    </w:p>
    <w:p w14:paraId="3C6670D1" w14:textId="77777777" w:rsidR="00E814B8" w:rsidRDefault="00E814B8" w:rsidP="00F037E0">
      <w:pPr>
        <w:pStyle w:val="para"/>
        <w:spacing w:before="0" w:after="0" w:line="240" w:lineRule="auto"/>
        <w:rPr>
          <w:rFonts w:ascii="Arial" w:hAnsi="Arial" w:cs="Arial"/>
          <w:sz w:val="20"/>
          <w:lang w:val="es-MX"/>
        </w:rPr>
      </w:pPr>
    </w:p>
    <w:p w14:paraId="4102C7D6" w14:textId="77777777" w:rsidR="00E814B8" w:rsidRDefault="00E814B8" w:rsidP="00F037E0">
      <w:pPr>
        <w:pStyle w:val="para"/>
        <w:spacing w:before="0" w:after="0" w:line="240" w:lineRule="auto"/>
        <w:rPr>
          <w:rFonts w:ascii="Arial" w:hAnsi="Arial" w:cs="Arial"/>
          <w:sz w:val="20"/>
          <w:lang w:val="es-MX"/>
        </w:rPr>
      </w:pPr>
    </w:p>
    <w:p w14:paraId="22B92247" w14:textId="77777777" w:rsidR="00E814B8" w:rsidRDefault="00E814B8" w:rsidP="00F037E0">
      <w:pPr>
        <w:pStyle w:val="para"/>
        <w:spacing w:before="0" w:after="0" w:line="240" w:lineRule="auto"/>
        <w:rPr>
          <w:rFonts w:ascii="Arial" w:hAnsi="Arial" w:cs="Arial"/>
          <w:sz w:val="20"/>
          <w:lang w:val="es-MX"/>
        </w:rPr>
      </w:pPr>
    </w:p>
    <w:p w14:paraId="3364C6D9" w14:textId="77777777" w:rsidR="00E814B8" w:rsidRDefault="00E814B8" w:rsidP="00F037E0">
      <w:pPr>
        <w:pStyle w:val="para"/>
        <w:spacing w:before="0" w:after="0" w:line="240" w:lineRule="auto"/>
        <w:rPr>
          <w:rFonts w:ascii="Arial" w:hAnsi="Arial" w:cs="Arial"/>
          <w:sz w:val="20"/>
          <w:lang w:val="es-MX"/>
        </w:rPr>
      </w:pPr>
    </w:p>
    <w:p w14:paraId="3C2D507E" w14:textId="77777777" w:rsidR="00E814B8" w:rsidRDefault="00E814B8" w:rsidP="00F037E0">
      <w:pPr>
        <w:pStyle w:val="para"/>
        <w:spacing w:before="0" w:after="0" w:line="240" w:lineRule="auto"/>
        <w:rPr>
          <w:rFonts w:ascii="Arial" w:hAnsi="Arial" w:cs="Arial"/>
          <w:sz w:val="20"/>
          <w:lang w:val="es-MX"/>
        </w:rPr>
      </w:pPr>
    </w:p>
    <w:p w14:paraId="3175CD90" w14:textId="77777777" w:rsidR="00E814B8" w:rsidRDefault="00E814B8" w:rsidP="00F037E0">
      <w:pPr>
        <w:pStyle w:val="para"/>
        <w:spacing w:before="0" w:after="0" w:line="240" w:lineRule="auto"/>
        <w:rPr>
          <w:rFonts w:ascii="Arial" w:hAnsi="Arial" w:cs="Arial"/>
          <w:sz w:val="20"/>
          <w:lang w:val="es-MX"/>
        </w:rPr>
      </w:pPr>
    </w:p>
    <w:p w14:paraId="0F5BD459" w14:textId="77777777" w:rsidR="00E814B8" w:rsidRDefault="00E814B8" w:rsidP="00F037E0">
      <w:pPr>
        <w:pStyle w:val="para"/>
        <w:spacing w:before="0" w:after="0" w:line="240" w:lineRule="auto"/>
        <w:rPr>
          <w:rFonts w:ascii="Arial" w:hAnsi="Arial" w:cs="Arial"/>
          <w:sz w:val="20"/>
          <w:lang w:val="es-MX"/>
        </w:rPr>
      </w:pPr>
    </w:p>
    <w:p w14:paraId="50EE154D" w14:textId="77777777" w:rsidR="00E814B8" w:rsidRDefault="00E814B8" w:rsidP="00F037E0">
      <w:pPr>
        <w:pStyle w:val="para"/>
        <w:spacing w:before="0" w:after="0" w:line="240" w:lineRule="auto"/>
        <w:rPr>
          <w:rFonts w:ascii="Arial" w:hAnsi="Arial" w:cs="Arial"/>
          <w:sz w:val="20"/>
          <w:lang w:val="es-MX"/>
        </w:rPr>
      </w:pPr>
    </w:p>
    <w:p w14:paraId="58B402F0" w14:textId="77777777" w:rsidR="00E814B8" w:rsidRDefault="00E814B8" w:rsidP="00F037E0">
      <w:pPr>
        <w:pStyle w:val="para"/>
        <w:spacing w:before="0" w:after="0" w:line="240" w:lineRule="auto"/>
        <w:rPr>
          <w:rFonts w:ascii="Arial" w:hAnsi="Arial" w:cs="Arial"/>
          <w:sz w:val="20"/>
          <w:lang w:val="es-MX"/>
        </w:rPr>
      </w:pPr>
    </w:p>
    <w:p w14:paraId="0CE19479" w14:textId="77777777" w:rsidR="00E814B8" w:rsidRDefault="00E814B8" w:rsidP="00F037E0">
      <w:pPr>
        <w:pStyle w:val="para"/>
        <w:spacing w:before="0" w:after="0" w:line="240" w:lineRule="auto"/>
        <w:rPr>
          <w:rFonts w:ascii="Arial" w:hAnsi="Arial" w:cs="Arial"/>
          <w:sz w:val="20"/>
          <w:lang w:val="es-MX"/>
        </w:rPr>
      </w:pPr>
    </w:p>
    <w:p w14:paraId="45098CEB" w14:textId="77777777" w:rsidR="00E814B8" w:rsidRDefault="00E814B8" w:rsidP="00F037E0">
      <w:pPr>
        <w:pStyle w:val="para"/>
        <w:spacing w:before="0" w:after="0" w:line="240" w:lineRule="auto"/>
        <w:rPr>
          <w:rFonts w:ascii="Arial" w:hAnsi="Arial" w:cs="Arial"/>
          <w:sz w:val="20"/>
          <w:lang w:val="es-MX"/>
        </w:rPr>
      </w:pPr>
    </w:p>
    <w:p w14:paraId="1A6FFE99" w14:textId="77777777" w:rsidR="00E814B8" w:rsidRDefault="00E814B8" w:rsidP="00F037E0">
      <w:pPr>
        <w:pStyle w:val="para"/>
        <w:spacing w:before="0" w:after="0" w:line="240" w:lineRule="auto"/>
        <w:rPr>
          <w:rFonts w:ascii="Arial" w:hAnsi="Arial" w:cs="Arial"/>
          <w:sz w:val="20"/>
          <w:lang w:val="es-MX"/>
        </w:rPr>
      </w:pPr>
    </w:p>
    <w:p w14:paraId="5586E449" w14:textId="77777777" w:rsidR="00E814B8" w:rsidRDefault="00E814B8" w:rsidP="00F037E0">
      <w:pPr>
        <w:pStyle w:val="para"/>
        <w:spacing w:before="0" w:after="0" w:line="240" w:lineRule="auto"/>
        <w:rPr>
          <w:rFonts w:ascii="Arial" w:hAnsi="Arial" w:cs="Arial"/>
          <w:sz w:val="20"/>
          <w:lang w:val="es-MX"/>
        </w:rPr>
      </w:pPr>
    </w:p>
    <w:p w14:paraId="32F0A0E8" w14:textId="77777777" w:rsidR="00E814B8" w:rsidRDefault="00E814B8" w:rsidP="00F037E0">
      <w:pPr>
        <w:pStyle w:val="para"/>
        <w:spacing w:before="0" w:after="0" w:line="240" w:lineRule="auto"/>
        <w:rPr>
          <w:rFonts w:ascii="Arial" w:hAnsi="Arial" w:cs="Arial"/>
          <w:sz w:val="20"/>
          <w:lang w:val="es-MX"/>
        </w:rPr>
      </w:pPr>
    </w:p>
    <w:p w14:paraId="5459BCB2" w14:textId="77777777" w:rsidR="00E814B8" w:rsidRDefault="00E814B8" w:rsidP="00F037E0">
      <w:pPr>
        <w:pStyle w:val="para"/>
        <w:spacing w:before="0" w:after="0" w:line="240" w:lineRule="auto"/>
        <w:rPr>
          <w:rFonts w:ascii="Arial" w:hAnsi="Arial" w:cs="Arial"/>
          <w:sz w:val="20"/>
          <w:lang w:val="es-MX"/>
        </w:rPr>
      </w:pPr>
    </w:p>
    <w:p w14:paraId="11A8DF65" w14:textId="77777777" w:rsidR="00E814B8" w:rsidRDefault="00E814B8" w:rsidP="00F037E0">
      <w:pPr>
        <w:pStyle w:val="para"/>
        <w:spacing w:before="0" w:after="0" w:line="240" w:lineRule="auto"/>
        <w:rPr>
          <w:rFonts w:ascii="Arial" w:hAnsi="Arial" w:cs="Arial"/>
          <w:sz w:val="20"/>
          <w:lang w:val="es-MX"/>
        </w:rPr>
      </w:pPr>
    </w:p>
    <w:p w14:paraId="168EDA4B" w14:textId="77777777" w:rsidR="00E814B8" w:rsidRDefault="00E814B8" w:rsidP="00F037E0">
      <w:pPr>
        <w:pStyle w:val="para"/>
        <w:spacing w:before="0" w:after="0" w:line="240" w:lineRule="auto"/>
        <w:rPr>
          <w:rFonts w:ascii="Arial" w:hAnsi="Arial" w:cs="Arial"/>
          <w:sz w:val="20"/>
          <w:lang w:val="es-MX"/>
        </w:rPr>
      </w:pPr>
    </w:p>
    <w:p w14:paraId="0159365B" w14:textId="77777777" w:rsidR="00E814B8" w:rsidRDefault="00E814B8" w:rsidP="00F037E0">
      <w:pPr>
        <w:pStyle w:val="para"/>
        <w:spacing w:before="0" w:after="0" w:line="240" w:lineRule="auto"/>
        <w:rPr>
          <w:rFonts w:ascii="Arial" w:hAnsi="Arial" w:cs="Arial"/>
          <w:sz w:val="20"/>
          <w:lang w:val="es-MX"/>
        </w:rPr>
      </w:pPr>
    </w:p>
    <w:p w14:paraId="568702FF" w14:textId="77777777" w:rsidR="004A6A31" w:rsidRPr="005F12E0" w:rsidRDefault="004A6A31" w:rsidP="00F037E0">
      <w:pPr>
        <w:pStyle w:val="para"/>
        <w:spacing w:before="0" w:after="0" w:line="240" w:lineRule="auto"/>
        <w:rPr>
          <w:rFonts w:ascii="Arial" w:hAnsi="Arial" w:cs="Arial"/>
          <w:sz w:val="20"/>
          <w:lang w:val="es-MX"/>
        </w:rPr>
      </w:pPr>
    </w:p>
    <w:p w14:paraId="148AC47C" w14:textId="77777777" w:rsidR="0033196D" w:rsidRDefault="0033196D" w:rsidP="0033196D">
      <w:pPr>
        <w:pStyle w:val="Heading2"/>
      </w:pPr>
      <w:bookmarkStart w:id="24" w:name="_Toc34121949"/>
      <w:r>
        <w:lastRenderedPageBreak/>
        <w:t>Módulo de Proceso</w:t>
      </w:r>
      <w:bookmarkEnd w:id="24"/>
    </w:p>
    <w:p w14:paraId="2AA091CE" w14:textId="77777777" w:rsidR="0033196D" w:rsidRDefault="0033196D" w:rsidP="0033196D"/>
    <w:p w14:paraId="6D064D9F" w14:textId="77777777" w:rsidR="0033196D" w:rsidRDefault="0033196D" w:rsidP="0033196D">
      <w:pPr>
        <w:pStyle w:val="para"/>
        <w:spacing w:before="0" w:after="0" w:line="240" w:lineRule="auto"/>
        <w:jc w:val="center"/>
        <w:rPr>
          <w:rFonts w:ascii="Arial" w:hAnsi="Arial" w:cs="Arial"/>
          <w:sz w:val="20"/>
        </w:rPr>
      </w:pPr>
    </w:p>
    <w:p w14:paraId="25DCB909" w14:textId="77777777" w:rsidR="0033196D" w:rsidRPr="00E639E6" w:rsidRDefault="0033196D" w:rsidP="0033196D">
      <w:r w:rsidRPr="00F037E0">
        <w:rPr>
          <w:noProof/>
          <w:lang w:val="es-MX" w:eastAsia="es-MX"/>
        </w:rPr>
        <w:drawing>
          <wp:inline distT="0" distB="0" distL="0" distR="0" wp14:anchorId="52DCD86E" wp14:editId="7D67E7B9">
            <wp:extent cx="6172200" cy="349708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2200" cy="3497082"/>
                    </a:xfrm>
                    <a:prstGeom prst="rect">
                      <a:avLst/>
                    </a:prstGeom>
                    <a:noFill/>
                    <a:ln>
                      <a:noFill/>
                    </a:ln>
                  </pic:spPr>
                </pic:pic>
              </a:graphicData>
            </a:graphic>
          </wp:inline>
        </w:drawing>
      </w:r>
    </w:p>
    <w:p w14:paraId="1FB353E1" w14:textId="77777777" w:rsidR="0033196D" w:rsidRPr="00E639E6" w:rsidRDefault="0033196D" w:rsidP="0033196D"/>
    <w:p w14:paraId="3DA5AEC3" w14:textId="77777777" w:rsidR="0033196D" w:rsidRPr="00E639E6" w:rsidRDefault="0033196D" w:rsidP="0033196D"/>
    <w:p w14:paraId="182E4862" w14:textId="77777777" w:rsidR="0033196D" w:rsidRDefault="0033196D" w:rsidP="0033196D"/>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7A15562F" w14:textId="77777777" w:rsidTr="00BF135A">
        <w:tc>
          <w:tcPr>
            <w:tcW w:w="2988" w:type="dxa"/>
            <w:shd w:val="clear" w:color="auto" w:fill="000000" w:themeFill="text1"/>
          </w:tcPr>
          <w:p w14:paraId="429B8D66"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648C6BED" w14:textId="77777777" w:rsidR="0033196D" w:rsidRPr="00BF135A" w:rsidRDefault="0033196D" w:rsidP="00A06F25">
            <w:pPr>
              <w:rPr>
                <w:rFonts w:cs="Arial"/>
                <w:b/>
              </w:rPr>
            </w:pPr>
            <w:r w:rsidRPr="00BF135A">
              <w:rPr>
                <w:rFonts w:cs="Arial"/>
                <w:b/>
              </w:rPr>
              <w:t>CU_PRO_01</w:t>
            </w:r>
          </w:p>
        </w:tc>
      </w:tr>
      <w:tr w:rsidR="0033196D" w:rsidRPr="005F12E0" w14:paraId="217B607E" w14:textId="77777777" w:rsidTr="00A06F25">
        <w:tc>
          <w:tcPr>
            <w:tcW w:w="2988" w:type="dxa"/>
          </w:tcPr>
          <w:p w14:paraId="1F984947"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303FFA8B" w14:textId="77777777" w:rsidR="0033196D" w:rsidRPr="005F12E0" w:rsidRDefault="0033196D" w:rsidP="00A06F25">
            <w:pPr>
              <w:rPr>
                <w:rFonts w:cs="Arial"/>
                <w:b/>
                <w:lang w:val="es-MX"/>
              </w:rPr>
            </w:pPr>
            <w:r>
              <w:rPr>
                <w:rFonts w:cs="Arial"/>
                <w:b/>
                <w:lang w:val="es-MX"/>
              </w:rPr>
              <w:t>Medición de Humedad</w:t>
            </w:r>
          </w:p>
        </w:tc>
      </w:tr>
      <w:tr w:rsidR="001D0BAF" w:rsidRPr="00B52B12" w14:paraId="4F0AC71A" w14:textId="77777777" w:rsidTr="00A06F25">
        <w:tc>
          <w:tcPr>
            <w:tcW w:w="2988" w:type="dxa"/>
          </w:tcPr>
          <w:p w14:paraId="15318BE1" w14:textId="77777777" w:rsidR="001D0BAF" w:rsidRPr="00E639E6" w:rsidRDefault="001D0BAF" w:rsidP="001D0BAF">
            <w:pPr>
              <w:rPr>
                <w:rFonts w:cs="Arial"/>
                <w:b/>
              </w:rPr>
            </w:pPr>
            <w:r>
              <w:rPr>
                <w:rFonts w:cs="Arial"/>
                <w:b/>
              </w:rPr>
              <w:t>Descripción</w:t>
            </w:r>
            <w:r w:rsidRPr="00E639E6">
              <w:rPr>
                <w:rFonts w:cs="Arial"/>
                <w:b/>
              </w:rPr>
              <w:t>:</w:t>
            </w:r>
          </w:p>
        </w:tc>
        <w:tc>
          <w:tcPr>
            <w:tcW w:w="6570" w:type="dxa"/>
          </w:tcPr>
          <w:p w14:paraId="28D002DE" w14:textId="77777777" w:rsidR="001D0BAF" w:rsidRPr="005B19F2" w:rsidRDefault="001D0BAF" w:rsidP="001D0BAF">
            <w:pPr>
              <w:rPr>
                <w:rFonts w:cs="Arial"/>
                <w:lang w:val="es-MX"/>
              </w:rPr>
            </w:pPr>
            <w:r>
              <w:rPr>
                <w:rFonts w:cs="Arial"/>
                <w:lang w:val="es-MX"/>
              </w:rPr>
              <w:t>El módulo de proceso realiza mediciones de humedad en zonas representativas del área de riego.</w:t>
            </w:r>
          </w:p>
        </w:tc>
      </w:tr>
      <w:tr w:rsidR="001D0BAF" w:rsidRPr="00E639E6" w14:paraId="28636F14" w14:textId="77777777" w:rsidTr="00A06F25">
        <w:tc>
          <w:tcPr>
            <w:tcW w:w="2988" w:type="dxa"/>
          </w:tcPr>
          <w:p w14:paraId="6B852315" w14:textId="77777777" w:rsidR="001D0BAF" w:rsidRPr="00E639E6" w:rsidRDefault="001D0BAF" w:rsidP="001D0BAF">
            <w:pPr>
              <w:rPr>
                <w:rFonts w:cs="Arial"/>
                <w:b/>
              </w:rPr>
            </w:pPr>
            <w:r>
              <w:rPr>
                <w:rFonts w:cs="Arial"/>
                <w:b/>
              </w:rPr>
              <w:t>Actor Primario</w:t>
            </w:r>
            <w:r w:rsidRPr="00E639E6">
              <w:rPr>
                <w:rFonts w:cs="Arial"/>
                <w:b/>
              </w:rPr>
              <w:t>:</w:t>
            </w:r>
          </w:p>
        </w:tc>
        <w:tc>
          <w:tcPr>
            <w:tcW w:w="6570" w:type="dxa"/>
          </w:tcPr>
          <w:p w14:paraId="6D9FD962" w14:textId="77777777" w:rsidR="001D0BAF" w:rsidRPr="00E7321C" w:rsidRDefault="001D0BAF" w:rsidP="001D0BAF">
            <w:pPr>
              <w:rPr>
                <w:rFonts w:cs="Arial"/>
                <w:lang w:val="es-MX"/>
              </w:rPr>
            </w:pPr>
            <w:r>
              <w:rPr>
                <w:rFonts w:cs="Arial"/>
                <w:lang w:val="es-MX"/>
              </w:rPr>
              <w:t>Módulo de proceso</w:t>
            </w:r>
          </w:p>
        </w:tc>
      </w:tr>
      <w:tr w:rsidR="001D0BAF" w:rsidRPr="00B52B12" w14:paraId="2F7D52B7" w14:textId="77777777" w:rsidTr="00A06F25">
        <w:tc>
          <w:tcPr>
            <w:tcW w:w="2988" w:type="dxa"/>
          </w:tcPr>
          <w:p w14:paraId="09A90A17" w14:textId="77777777" w:rsidR="001D0BAF" w:rsidRPr="00E639E6" w:rsidRDefault="001D0BAF" w:rsidP="001D0BAF">
            <w:pPr>
              <w:rPr>
                <w:rFonts w:cs="Arial"/>
                <w:b/>
              </w:rPr>
            </w:pPr>
            <w:r>
              <w:rPr>
                <w:rFonts w:cs="Arial"/>
                <w:b/>
              </w:rPr>
              <w:t>Precondiciones</w:t>
            </w:r>
            <w:r w:rsidRPr="00E639E6">
              <w:rPr>
                <w:rFonts w:cs="Arial"/>
                <w:b/>
              </w:rPr>
              <w:t>:</w:t>
            </w:r>
          </w:p>
        </w:tc>
        <w:tc>
          <w:tcPr>
            <w:tcW w:w="6570" w:type="dxa"/>
          </w:tcPr>
          <w:p w14:paraId="34F4D432" w14:textId="77777777" w:rsidR="001D0BAF" w:rsidRPr="005B19F2" w:rsidRDefault="001D0BAF" w:rsidP="001D0BAF">
            <w:pPr>
              <w:widowControl w:val="0"/>
              <w:rPr>
                <w:rFonts w:cs="Arial"/>
                <w:lang w:val="es-MX"/>
              </w:rPr>
            </w:pPr>
            <w:r>
              <w:rPr>
                <w:rFonts w:cs="Arial"/>
                <w:lang w:val="es-MX"/>
              </w:rPr>
              <w:t>Los sensores de humedad de suelo se encuentran instalados correctamente.</w:t>
            </w:r>
          </w:p>
        </w:tc>
      </w:tr>
      <w:tr w:rsidR="001D0BAF" w:rsidRPr="00B52B12" w14:paraId="34B8D77D" w14:textId="77777777" w:rsidTr="00A06F25">
        <w:tc>
          <w:tcPr>
            <w:tcW w:w="2988" w:type="dxa"/>
          </w:tcPr>
          <w:p w14:paraId="75DAF412" w14:textId="77777777" w:rsidR="001D0BAF" w:rsidRPr="00E639E6" w:rsidRDefault="001D0BAF" w:rsidP="001D0BAF">
            <w:pPr>
              <w:rPr>
                <w:rFonts w:cs="Arial"/>
                <w:b/>
              </w:rPr>
            </w:pPr>
            <w:r>
              <w:rPr>
                <w:rFonts w:cs="Arial"/>
                <w:b/>
              </w:rPr>
              <w:t>Curso Básico de Eventos</w:t>
            </w:r>
            <w:r w:rsidRPr="00E639E6">
              <w:rPr>
                <w:rFonts w:cs="Arial"/>
                <w:b/>
              </w:rPr>
              <w:t>:</w:t>
            </w:r>
          </w:p>
        </w:tc>
        <w:tc>
          <w:tcPr>
            <w:tcW w:w="6570" w:type="dxa"/>
          </w:tcPr>
          <w:p w14:paraId="6BD23C37" w14:textId="77777777" w:rsidR="000D43E6" w:rsidRDefault="000D43E6" w:rsidP="000D43E6">
            <w:pPr>
              <w:pStyle w:val="ListParagraph"/>
              <w:widowControl w:val="0"/>
              <w:numPr>
                <w:ilvl w:val="0"/>
                <w:numId w:val="36"/>
              </w:numPr>
              <w:rPr>
                <w:rFonts w:cs="Arial"/>
                <w:lang w:val="es-MX"/>
              </w:rPr>
            </w:pPr>
            <w:r>
              <w:rPr>
                <w:rFonts w:cs="Arial"/>
                <w:lang w:val="es-MX"/>
              </w:rPr>
              <w:t>Recibe instrucción de inicio de lectura</w:t>
            </w:r>
          </w:p>
          <w:p w14:paraId="7B5CF68C" w14:textId="77777777" w:rsidR="000D43E6" w:rsidRPr="00E07D10" w:rsidRDefault="000D43E6" w:rsidP="000D43E6">
            <w:pPr>
              <w:pStyle w:val="ListParagraph"/>
              <w:widowControl w:val="0"/>
              <w:numPr>
                <w:ilvl w:val="0"/>
                <w:numId w:val="36"/>
              </w:numPr>
              <w:rPr>
                <w:rFonts w:cs="Arial"/>
                <w:lang w:val="es-MX"/>
              </w:rPr>
            </w:pPr>
            <w:r>
              <w:rPr>
                <w:rFonts w:cs="Arial"/>
                <w:lang w:val="es-MX"/>
              </w:rPr>
              <w:t xml:space="preserve">Realiza </w:t>
            </w:r>
            <w:r w:rsidRPr="00E07D10">
              <w:rPr>
                <w:rFonts w:cs="Arial"/>
                <w:lang w:val="es-MX"/>
              </w:rPr>
              <w:t>la lectura del primer sensor</w:t>
            </w:r>
          </w:p>
          <w:p w14:paraId="386B60B5" w14:textId="77777777" w:rsidR="000D43E6" w:rsidRDefault="000D43E6" w:rsidP="000D43E6">
            <w:pPr>
              <w:pStyle w:val="ListParagraph"/>
              <w:widowControl w:val="0"/>
              <w:numPr>
                <w:ilvl w:val="0"/>
                <w:numId w:val="36"/>
              </w:numPr>
              <w:rPr>
                <w:rFonts w:cs="Arial"/>
                <w:lang w:val="es-MX"/>
              </w:rPr>
            </w:pPr>
            <w:r>
              <w:rPr>
                <w:rFonts w:cs="Arial"/>
                <w:lang w:val="es-MX"/>
              </w:rPr>
              <w:t>Almacena la información</w:t>
            </w:r>
          </w:p>
          <w:p w14:paraId="0A69BF5F" w14:textId="77777777" w:rsidR="000D43E6" w:rsidRDefault="000D43E6" w:rsidP="000D43E6">
            <w:pPr>
              <w:pStyle w:val="ListParagraph"/>
              <w:widowControl w:val="0"/>
              <w:numPr>
                <w:ilvl w:val="0"/>
                <w:numId w:val="36"/>
              </w:numPr>
              <w:rPr>
                <w:rFonts w:cs="Arial"/>
                <w:lang w:val="es-MX"/>
              </w:rPr>
            </w:pPr>
            <w:r>
              <w:rPr>
                <w:rFonts w:cs="Arial"/>
                <w:lang w:val="es-MX"/>
              </w:rPr>
              <w:t xml:space="preserve">Repite pasos 2 y 3 dependiendo del número de sensores </w:t>
            </w:r>
            <w:r w:rsidRPr="001D0BAF">
              <w:rPr>
                <w:rFonts w:cs="Arial"/>
                <w:lang w:val="es-MX"/>
              </w:rPr>
              <w:t xml:space="preserve"> </w:t>
            </w:r>
            <w:r>
              <w:rPr>
                <w:rFonts w:cs="Arial"/>
                <w:lang w:val="es-MX"/>
              </w:rPr>
              <w:t>conectados.</w:t>
            </w:r>
          </w:p>
          <w:p w14:paraId="15DF5B28" w14:textId="77777777" w:rsidR="00E07D10" w:rsidRPr="00E07D10" w:rsidRDefault="000D43E6" w:rsidP="000D43E6">
            <w:pPr>
              <w:pStyle w:val="ListParagraph"/>
              <w:widowControl w:val="0"/>
              <w:numPr>
                <w:ilvl w:val="0"/>
                <w:numId w:val="36"/>
              </w:numPr>
              <w:rPr>
                <w:rFonts w:cs="Arial"/>
                <w:lang w:val="es-MX"/>
              </w:rPr>
            </w:pPr>
            <w:r>
              <w:rPr>
                <w:rFonts w:cs="Arial"/>
                <w:lang w:val="es-MX"/>
              </w:rPr>
              <w:t>Conforma un paquete de datos con la información de las lecturas de datos.</w:t>
            </w:r>
          </w:p>
        </w:tc>
      </w:tr>
      <w:tr w:rsidR="001D0BAF" w:rsidRPr="00B52B12" w14:paraId="3EA68D78" w14:textId="77777777" w:rsidTr="00A06F25">
        <w:tc>
          <w:tcPr>
            <w:tcW w:w="2988" w:type="dxa"/>
          </w:tcPr>
          <w:p w14:paraId="322F949A" w14:textId="77777777" w:rsidR="001D0BAF" w:rsidRPr="001D0BAF" w:rsidRDefault="001D0BAF" w:rsidP="001D0BAF">
            <w:pPr>
              <w:rPr>
                <w:rFonts w:cs="Arial"/>
                <w:b/>
                <w:lang w:val="es-MX"/>
              </w:rPr>
            </w:pPr>
            <w:r w:rsidRPr="001D0BAF">
              <w:rPr>
                <w:rFonts w:cs="Arial"/>
                <w:b/>
                <w:lang w:val="es-MX"/>
              </w:rPr>
              <w:t>Excepciones:</w:t>
            </w:r>
          </w:p>
        </w:tc>
        <w:tc>
          <w:tcPr>
            <w:tcW w:w="6570" w:type="dxa"/>
          </w:tcPr>
          <w:p w14:paraId="6664A8A4" w14:textId="77777777" w:rsidR="001D0BAF" w:rsidRPr="0029238C" w:rsidRDefault="001D0BAF" w:rsidP="00C56A9A">
            <w:pPr>
              <w:rPr>
                <w:rFonts w:cs="Arial"/>
                <w:lang w:val="es-MX"/>
              </w:rPr>
            </w:pPr>
            <w:r>
              <w:rPr>
                <w:rFonts w:cs="Arial"/>
                <w:lang w:val="es-MX"/>
              </w:rPr>
              <w:t xml:space="preserve">Error de medición en </w:t>
            </w:r>
            <w:r w:rsidR="00C56A9A">
              <w:rPr>
                <w:rFonts w:cs="Arial"/>
                <w:lang w:val="es-MX"/>
              </w:rPr>
              <w:t>los sensores de humedad</w:t>
            </w:r>
            <w:r>
              <w:rPr>
                <w:rFonts w:cs="Arial"/>
                <w:lang w:val="es-MX"/>
              </w:rPr>
              <w:t>.</w:t>
            </w:r>
          </w:p>
        </w:tc>
      </w:tr>
      <w:tr w:rsidR="001D0BAF" w:rsidRPr="00B52B12" w14:paraId="090AAFC8" w14:textId="77777777" w:rsidTr="00A06F25">
        <w:tc>
          <w:tcPr>
            <w:tcW w:w="2988" w:type="dxa"/>
          </w:tcPr>
          <w:p w14:paraId="168E1208" w14:textId="77777777" w:rsidR="001D0BAF" w:rsidRPr="001D0BAF" w:rsidRDefault="001D0BAF" w:rsidP="001D0BAF">
            <w:pPr>
              <w:rPr>
                <w:rFonts w:cs="Arial"/>
                <w:b/>
                <w:lang w:val="es-MX"/>
              </w:rPr>
            </w:pPr>
            <w:r w:rsidRPr="001D0BAF">
              <w:rPr>
                <w:rFonts w:cs="Arial"/>
                <w:b/>
                <w:lang w:val="es-MX"/>
              </w:rPr>
              <w:t>Supuestos:</w:t>
            </w:r>
          </w:p>
        </w:tc>
        <w:tc>
          <w:tcPr>
            <w:tcW w:w="6570" w:type="dxa"/>
          </w:tcPr>
          <w:p w14:paraId="635683C9" w14:textId="77777777" w:rsidR="001D0BAF" w:rsidRPr="0029238C" w:rsidRDefault="001D0BAF" w:rsidP="00E07D10">
            <w:pPr>
              <w:rPr>
                <w:rFonts w:cs="Arial"/>
                <w:lang w:val="es-MX"/>
              </w:rPr>
            </w:pPr>
            <w:r>
              <w:rPr>
                <w:rFonts w:cs="Arial"/>
                <w:lang w:val="es-MX"/>
              </w:rPr>
              <w:t xml:space="preserve">Se asume que el </w:t>
            </w:r>
            <w:r w:rsidR="00E07D10">
              <w:rPr>
                <w:rFonts w:cs="Arial"/>
                <w:lang w:val="es-MX"/>
              </w:rPr>
              <w:t>módulo de proceso conoce el número de sensores conectados a cada nodo sensor.</w:t>
            </w:r>
          </w:p>
        </w:tc>
      </w:tr>
      <w:tr w:rsidR="001D0BAF" w:rsidRPr="00B52B12" w14:paraId="2317615A" w14:textId="77777777" w:rsidTr="00A06F25">
        <w:tc>
          <w:tcPr>
            <w:tcW w:w="2988" w:type="dxa"/>
          </w:tcPr>
          <w:p w14:paraId="7A06457F" w14:textId="77777777" w:rsidR="001D0BAF" w:rsidRPr="00E639E6" w:rsidRDefault="001D0BAF" w:rsidP="001D0BAF">
            <w:pPr>
              <w:rPr>
                <w:rFonts w:cs="Arial"/>
                <w:b/>
              </w:rPr>
            </w:pPr>
            <w:r>
              <w:rPr>
                <w:rFonts w:cs="Arial"/>
                <w:b/>
              </w:rPr>
              <w:t>Postcondiciones</w:t>
            </w:r>
            <w:r w:rsidRPr="00E639E6">
              <w:rPr>
                <w:rFonts w:cs="Arial"/>
                <w:b/>
              </w:rPr>
              <w:t>:</w:t>
            </w:r>
          </w:p>
        </w:tc>
        <w:tc>
          <w:tcPr>
            <w:tcW w:w="6570" w:type="dxa"/>
          </w:tcPr>
          <w:p w14:paraId="5DA52207" w14:textId="77777777" w:rsidR="001D0BAF" w:rsidRPr="005F12E0" w:rsidRDefault="00E07D10" w:rsidP="001D0BAF">
            <w:pPr>
              <w:rPr>
                <w:rFonts w:cs="Arial"/>
                <w:lang w:val="es-MX"/>
              </w:rPr>
            </w:pPr>
            <w:r>
              <w:rPr>
                <w:rFonts w:cs="Arial"/>
                <w:lang w:val="es-MX"/>
              </w:rPr>
              <w:t>El módulo de proceso tiene disponible los valores de humedad de suelo en todas las zonas representativas del área de riego.</w:t>
            </w:r>
          </w:p>
        </w:tc>
      </w:tr>
    </w:tbl>
    <w:p w14:paraId="52FE885F" w14:textId="77777777" w:rsidR="0033196D" w:rsidRDefault="0033196D" w:rsidP="0033196D">
      <w:pPr>
        <w:pStyle w:val="para"/>
        <w:spacing w:before="0" w:after="0" w:line="240" w:lineRule="auto"/>
        <w:rPr>
          <w:rFonts w:ascii="Arial" w:hAnsi="Arial" w:cs="Arial"/>
          <w:sz w:val="20"/>
          <w:lang w:val="es-MX"/>
        </w:rPr>
      </w:pPr>
    </w:p>
    <w:p w14:paraId="09C273B7" w14:textId="77777777" w:rsidR="0033196D" w:rsidRDefault="0033196D" w:rsidP="0033196D">
      <w:pPr>
        <w:pStyle w:val="para"/>
        <w:spacing w:before="0" w:after="0" w:line="240" w:lineRule="auto"/>
        <w:rPr>
          <w:rFonts w:ascii="Arial" w:hAnsi="Arial" w:cs="Arial"/>
          <w:sz w:val="20"/>
          <w:lang w:val="es-MX"/>
        </w:rPr>
      </w:pPr>
    </w:p>
    <w:p w14:paraId="03DDE6BC" w14:textId="77777777" w:rsidR="0033196D" w:rsidRPr="001D0BAF" w:rsidRDefault="0033196D" w:rsidP="0033196D">
      <w:pPr>
        <w:rPr>
          <w:lang w:val="es-MX"/>
        </w:rPr>
      </w:pPr>
    </w:p>
    <w:p w14:paraId="72E97710" w14:textId="77777777" w:rsidR="0033196D" w:rsidRPr="001D0BAF" w:rsidRDefault="0033196D" w:rsidP="0033196D">
      <w:pPr>
        <w:rPr>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4DADA95A" w14:textId="77777777" w:rsidTr="00BF135A">
        <w:tc>
          <w:tcPr>
            <w:tcW w:w="2988" w:type="dxa"/>
            <w:shd w:val="clear" w:color="auto" w:fill="000000" w:themeFill="text1"/>
          </w:tcPr>
          <w:p w14:paraId="01898692"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13FC35EE" w14:textId="77777777" w:rsidR="0033196D" w:rsidRPr="00BF135A" w:rsidRDefault="0033196D" w:rsidP="00A06F25">
            <w:pPr>
              <w:rPr>
                <w:rFonts w:cs="Arial"/>
                <w:b/>
              </w:rPr>
            </w:pPr>
            <w:r w:rsidRPr="00BF135A">
              <w:rPr>
                <w:rFonts w:cs="Arial"/>
                <w:b/>
              </w:rPr>
              <w:t>CU_PRO_02</w:t>
            </w:r>
          </w:p>
        </w:tc>
      </w:tr>
      <w:tr w:rsidR="0033196D" w:rsidRPr="005F12E0" w14:paraId="283650A0" w14:textId="77777777" w:rsidTr="00A06F25">
        <w:tc>
          <w:tcPr>
            <w:tcW w:w="2988" w:type="dxa"/>
          </w:tcPr>
          <w:p w14:paraId="1A46C863"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2882424D" w14:textId="77777777" w:rsidR="0033196D" w:rsidRPr="005F12E0" w:rsidRDefault="0033196D" w:rsidP="00A06F25">
            <w:pPr>
              <w:rPr>
                <w:rFonts w:cs="Arial"/>
                <w:b/>
                <w:lang w:val="es-MX"/>
              </w:rPr>
            </w:pPr>
            <w:r>
              <w:rPr>
                <w:rFonts w:cs="Arial"/>
                <w:b/>
                <w:lang w:val="es-MX"/>
              </w:rPr>
              <w:t>Medición Climática</w:t>
            </w:r>
          </w:p>
        </w:tc>
      </w:tr>
      <w:tr w:rsidR="00E07D10" w:rsidRPr="00B52B12" w14:paraId="66806CF9" w14:textId="77777777" w:rsidTr="00A06F25">
        <w:tc>
          <w:tcPr>
            <w:tcW w:w="2988" w:type="dxa"/>
          </w:tcPr>
          <w:p w14:paraId="46BFDCFF" w14:textId="77777777" w:rsidR="00E07D10" w:rsidRPr="00E639E6" w:rsidRDefault="00E07D10" w:rsidP="00E07D10">
            <w:pPr>
              <w:rPr>
                <w:rFonts w:cs="Arial"/>
                <w:b/>
              </w:rPr>
            </w:pPr>
            <w:r>
              <w:rPr>
                <w:rFonts w:cs="Arial"/>
                <w:b/>
              </w:rPr>
              <w:t>Descripción</w:t>
            </w:r>
            <w:r w:rsidRPr="00E639E6">
              <w:rPr>
                <w:rFonts w:cs="Arial"/>
                <w:b/>
              </w:rPr>
              <w:t>:</w:t>
            </w:r>
          </w:p>
        </w:tc>
        <w:tc>
          <w:tcPr>
            <w:tcW w:w="6570" w:type="dxa"/>
          </w:tcPr>
          <w:p w14:paraId="498DF86E" w14:textId="77777777" w:rsidR="00E07D10" w:rsidRPr="005B19F2" w:rsidRDefault="00E07D10" w:rsidP="00E07D10">
            <w:pPr>
              <w:rPr>
                <w:rFonts w:cs="Arial"/>
                <w:lang w:val="es-MX"/>
              </w:rPr>
            </w:pPr>
            <w:r>
              <w:rPr>
                <w:rFonts w:cs="Arial"/>
                <w:lang w:val="es-MX"/>
              </w:rPr>
              <w:t>El módulo de proceso realiza mediciones climáticas en un único nodo en el área de riego.</w:t>
            </w:r>
          </w:p>
        </w:tc>
      </w:tr>
      <w:tr w:rsidR="00E07D10" w:rsidRPr="00E639E6" w14:paraId="24271660" w14:textId="77777777" w:rsidTr="00A06F25">
        <w:tc>
          <w:tcPr>
            <w:tcW w:w="2988" w:type="dxa"/>
          </w:tcPr>
          <w:p w14:paraId="67E18491" w14:textId="77777777" w:rsidR="00E07D10" w:rsidRPr="00E639E6" w:rsidRDefault="00E07D10" w:rsidP="00E07D10">
            <w:pPr>
              <w:rPr>
                <w:rFonts w:cs="Arial"/>
                <w:b/>
              </w:rPr>
            </w:pPr>
            <w:r>
              <w:rPr>
                <w:rFonts w:cs="Arial"/>
                <w:b/>
              </w:rPr>
              <w:t>Actor Primario</w:t>
            </w:r>
            <w:r w:rsidRPr="00E639E6">
              <w:rPr>
                <w:rFonts w:cs="Arial"/>
                <w:b/>
              </w:rPr>
              <w:t>:</w:t>
            </w:r>
          </w:p>
        </w:tc>
        <w:tc>
          <w:tcPr>
            <w:tcW w:w="6570" w:type="dxa"/>
          </w:tcPr>
          <w:p w14:paraId="51A78F08" w14:textId="77777777" w:rsidR="00E07D10" w:rsidRPr="00E7321C" w:rsidRDefault="00E07D10" w:rsidP="00E07D10">
            <w:pPr>
              <w:rPr>
                <w:rFonts w:cs="Arial"/>
                <w:lang w:val="es-MX"/>
              </w:rPr>
            </w:pPr>
            <w:r>
              <w:rPr>
                <w:rFonts w:cs="Arial"/>
                <w:lang w:val="es-MX"/>
              </w:rPr>
              <w:t>Módulo de proceso</w:t>
            </w:r>
          </w:p>
        </w:tc>
      </w:tr>
      <w:tr w:rsidR="00E07D10" w:rsidRPr="00B52B12" w14:paraId="25310F91" w14:textId="77777777" w:rsidTr="00A06F25">
        <w:tc>
          <w:tcPr>
            <w:tcW w:w="2988" w:type="dxa"/>
          </w:tcPr>
          <w:p w14:paraId="0A922D01" w14:textId="77777777" w:rsidR="00E07D10" w:rsidRPr="00E639E6" w:rsidRDefault="00E07D10" w:rsidP="00E07D10">
            <w:pPr>
              <w:rPr>
                <w:rFonts w:cs="Arial"/>
                <w:b/>
              </w:rPr>
            </w:pPr>
            <w:r>
              <w:rPr>
                <w:rFonts w:cs="Arial"/>
                <w:b/>
              </w:rPr>
              <w:t>Precondiciones</w:t>
            </w:r>
            <w:r w:rsidRPr="00E639E6">
              <w:rPr>
                <w:rFonts w:cs="Arial"/>
                <w:b/>
              </w:rPr>
              <w:t>:</w:t>
            </w:r>
          </w:p>
        </w:tc>
        <w:tc>
          <w:tcPr>
            <w:tcW w:w="6570" w:type="dxa"/>
          </w:tcPr>
          <w:p w14:paraId="24D547D2" w14:textId="77777777" w:rsidR="00E07D10" w:rsidRPr="005B19F2" w:rsidRDefault="00E07D10" w:rsidP="00E07D10">
            <w:pPr>
              <w:widowControl w:val="0"/>
              <w:rPr>
                <w:rFonts w:cs="Arial"/>
                <w:lang w:val="es-MX"/>
              </w:rPr>
            </w:pPr>
            <w:r>
              <w:rPr>
                <w:rFonts w:cs="Arial"/>
                <w:lang w:val="es-MX"/>
              </w:rPr>
              <w:t>Los sensores de climáticos se encuentran instalados correctamente.</w:t>
            </w:r>
          </w:p>
        </w:tc>
      </w:tr>
      <w:tr w:rsidR="00E07D10" w:rsidRPr="00B52B12" w14:paraId="565F7D08" w14:textId="77777777" w:rsidTr="00A06F25">
        <w:tc>
          <w:tcPr>
            <w:tcW w:w="2988" w:type="dxa"/>
          </w:tcPr>
          <w:p w14:paraId="662F0411" w14:textId="77777777" w:rsidR="00E07D10" w:rsidRPr="00E639E6" w:rsidRDefault="00E07D10" w:rsidP="00E07D10">
            <w:pPr>
              <w:rPr>
                <w:rFonts w:cs="Arial"/>
                <w:b/>
              </w:rPr>
            </w:pPr>
            <w:r>
              <w:rPr>
                <w:rFonts w:cs="Arial"/>
                <w:b/>
              </w:rPr>
              <w:t>Curso Básico de Eventos</w:t>
            </w:r>
            <w:r w:rsidRPr="00E639E6">
              <w:rPr>
                <w:rFonts w:cs="Arial"/>
                <w:b/>
              </w:rPr>
              <w:t>:</w:t>
            </w:r>
          </w:p>
        </w:tc>
        <w:tc>
          <w:tcPr>
            <w:tcW w:w="6570" w:type="dxa"/>
          </w:tcPr>
          <w:p w14:paraId="34BBEA93" w14:textId="77777777" w:rsidR="000D43E6" w:rsidRDefault="000D43E6" w:rsidP="00E07D10">
            <w:pPr>
              <w:pStyle w:val="ListParagraph"/>
              <w:widowControl w:val="0"/>
              <w:numPr>
                <w:ilvl w:val="0"/>
                <w:numId w:val="37"/>
              </w:numPr>
              <w:rPr>
                <w:rFonts w:cs="Arial"/>
                <w:lang w:val="es-MX"/>
              </w:rPr>
            </w:pPr>
            <w:r>
              <w:rPr>
                <w:rFonts w:cs="Arial"/>
                <w:lang w:val="es-MX"/>
              </w:rPr>
              <w:t>Recibe instrucción de inicio de lectura</w:t>
            </w:r>
          </w:p>
          <w:p w14:paraId="2822E08C" w14:textId="77777777" w:rsidR="00E07D10" w:rsidRPr="00E07D10" w:rsidRDefault="000D43E6" w:rsidP="00E07D10">
            <w:pPr>
              <w:pStyle w:val="ListParagraph"/>
              <w:widowControl w:val="0"/>
              <w:numPr>
                <w:ilvl w:val="0"/>
                <w:numId w:val="37"/>
              </w:numPr>
              <w:rPr>
                <w:rFonts w:cs="Arial"/>
                <w:lang w:val="es-MX"/>
              </w:rPr>
            </w:pPr>
            <w:r>
              <w:rPr>
                <w:rFonts w:cs="Arial"/>
                <w:lang w:val="es-MX"/>
              </w:rPr>
              <w:t xml:space="preserve">Realiza </w:t>
            </w:r>
            <w:r w:rsidR="00E07D10" w:rsidRPr="00E07D10">
              <w:rPr>
                <w:rFonts w:cs="Arial"/>
                <w:lang w:val="es-MX"/>
              </w:rPr>
              <w:t>la lectura del primer sensor</w:t>
            </w:r>
          </w:p>
          <w:p w14:paraId="5D0D17D9" w14:textId="77777777" w:rsidR="00E07D10" w:rsidRDefault="00E07D10" w:rsidP="00E07D10">
            <w:pPr>
              <w:pStyle w:val="ListParagraph"/>
              <w:widowControl w:val="0"/>
              <w:numPr>
                <w:ilvl w:val="0"/>
                <w:numId w:val="37"/>
              </w:numPr>
              <w:rPr>
                <w:rFonts w:cs="Arial"/>
                <w:lang w:val="es-MX"/>
              </w:rPr>
            </w:pPr>
            <w:r>
              <w:rPr>
                <w:rFonts w:cs="Arial"/>
                <w:lang w:val="es-MX"/>
              </w:rPr>
              <w:t>Almacena la información</w:t>
            </w:r>
          </w:p>
          <w:p w14:paraId="5A58DA7D" w14:textId="77777777" w:rsidR="00E07D10" w:rsidRDefault="00E07D10" w:rsidP="00E07D10">
            <w:pPr>
              <w:pStyle w:val="ListParagraph"/>
              <w:widowControl w:val="0"/>
              <w:numPr>
                <w:ilvl w:val="0"/>
                <w:numId w:val="37"/>
              </w:numPr>
              <w:rPr>
                <w:rFonts w:cs="Arial"/>
                <w:lang w:val="es-MX"/>
              </w:rPr>
            </w:pPr>
            <w:r>
              <w:rPr>
                <w:rFonts w:cs="Arial"/>
                <w:lang w:val="es-MX"/>
              </w:rPr>
              <w:t xml:space="preserve">Repite pasos 2 y 3 dependiendo del número de sensores </w:t>
            </w:r>
            <w:r w:rsidRPr="001D0BAF">
              <w:rPr>
                <w:rFonts w:cs="Arial"/>
                <w:lang w:val="es-MX"/>
              </w:rPr>
              <w:t xml:space="preserve"> </w:t>
            </w:r>
            <w:r>
              <w:rPr>
                <w:rFonts w:cs="Arial"/>
                <w:lang w:val="es-MX"/>
              </w:rPr>
              <w:t>conectados.</w:t>
            </w:r>
          </w:p>
          <w:p w14:paraId="1DC2D484" w14:textId="77777777" w:rsidR="00E07D10" w:rsidRPr="00E07D10" w:rsidRDefault="00E07D10" w:rsidP="00E07D10">
            <w:pPr>
              <w:pStyle w:val="ListParagraph"/>
              <w:widowControl w:val="0"/>
              <w:numPr>
                <w:ilvl w:val="0"/>
                <w:numId w:val="37"/>
              </w:numPr>
              <w:rPr>
                <w:rFonts w:cs="Arial"/>
                <w:lang w:val="es-MX"/>
              </w:rPr>
            </w:pPr>
            <w:r>
              <w:rPr>
                <w:rFonts w:cs="Arial"/>
                <w:lang w:val="es-MX"/>
              </w:rPr>
              <w:t>Conforma un paquete de datos con la información de las lecturas de datos.</w:t>
            </w:r>
          </w:p>
        </w:tc>
      </w:tr>
      <w:tr w:rsidR="00E07D10" w:rsidRPr="00B52B12" w14:paraId="67B8A242" w14:textId="77777777" w:rsidTr="00A06F25">
        <w:tc>
          <w:tcPr>
            <w:tcW w:w="2988" w:type="dxa"/>
          </w:tcPr>
          <w:p w14:paraId="284C74C6" w14:textId="77777777" w:rsidR="00E07D10" w:rsidRPr="00E639E6" w:rsidRDefault="00E07D10" w:rsidP="00E07D10">
            <w:pPr>
              <w:rPr>
                <w:rFonts w:cs="Arial"/>
                <w:b/>
              </w:rPr>
            </w:pPr>
            <w:r>
              <w:rPr>
                <w:rFonts w:cs="Arial"/>
                <w:b/>
              </w:rPr>
              <w:t>Excepciones</w:t>
            </w:r>
            <w:r w:rsidRPr="00E639E6">
              <w:rPr>
                <w:rFonts w:cs="Arial"/>
                <w:b/>
              </w:rPr>
              <w:t>:</w:t>
            </w:r>
          </w:p>
        </w:tc>
        <w:tc>
          <w:tcPr>
            <w:tcW w:w="6570" w:type="dxa"/>
          </w:tcPr>
          <w:p w14:paraId="182893BE" w14:textId="77777777" w:rsidR="00E07D10" w:rsidRPr="0029238C" w:rsidRDefault="00E07D10" w:rsidP="00C56A9A">
            <w:pPr>
              <w:rPr>
                <w:rFonts w:cs="Arial"/>
                <w:lang w:val="es-MX"/>
              </w:rPr>
            </w:pPr>
            <w:r>
              <w:rPr>
                <w:rFonts w:cs="Arial"/>
                <w:lang w:val="es-MX"/>
              </w:rPr>
              <w:t xml:space="preserve">Error de medición </w:t>
            </w:r>
            <w:r w:rsidR="00C56A9A">
              <w:rPr>
                <w:rFonts w:cs="Arial"/>
                <w:lang w:val="es-MX"/>
              </w:rPr>
              <w:t>en los sensores climáticos</w:t>
            </w:r>
            <w:r>
              <w:rPr>
                <w:rFonts w:cs="Arial"/>
                <w:lang w:val="es-MX"/>
              </w:rPr>
              <w:t>.</w:t>
            </w:r>
          </w:p>
        </w:tc>
      </w:tr>
      <w:tr w:rsidR="00E07D10" w:rsidRPr="00B52B12" w14:paraId="2C3DD50C" w14:textId="77777777" w:rsidTr="00A06F25">
        <w:tc>
          <w:tcPr>
            <w:tcW w:w="2988" w:type="dxa"/>
          </w:tcPr>
          <w:p w14:paraId="3135ADB2" w14:textId="77777777" w:rsidR="00E07D10" w:rsidRPr="00E639E6" w:rsidRDefault="00E07D10" w:rsidP="00E07D10">
            <w:pPr>
              <w:rPr>
                <w:rFonts w:cs="Arial"/>
                <w:b/>
              </w:rPr>
            </w:pPr>
            <w:r>
              <w:rPr>
                <w:rFonts w:cs="Arial"/>
                <w:b/>
              </w:rPr>
              <w:t>Supuestos</w:t>
            </w:r>
            <w:r w:rsidRPr="00E639E6">
              <w:rPr>
                <w:rFonts w:cs="Arial"/>
                <w:b/>
              </w:rPr>
              <w:t>:</w:t>
            </w:r>
          </w:p>
        </w:tc>
        <w:tc>
          <w:tcPr>
            <w:tcW w:w="6570" w:type="dxa"/>
          </w:tcPr>
          <w:p w14:paraId="735558D5" w14:textId="77777777" w:rsidR="00E07D10" w:rsidRPr="0029238C" w:rsidRDefault="00E07D10" w:rsidP="00E07D10">
            <w:pPr>
              <w:rPr>
                <w:rFonts w:cs="Arial"/>
                <w:lang w:val="es-MX"/>
              </w:rPr>
            </w:pPr>
            <w:r>
              <w:rPr>
                <w:rFonts w:cs="Arial"/>
                <w:lang w:val="es-MX"/>
              </w:rPr>
              <w:t xml:space="preserve">Se asume que el módulo de proceso conoce el número </w:t>
            </w:r>
            <w:r w:rsidR="00C56A9A">
              <w:rPr>
                <w:rFonts w:cs="Arial"/>
                <w:lang w:val="es-MX"/>
              </w:rPr>
              <w:t xml:space="preserve">y tipo </w:t>
            </w:r>
            <w:r>
              <w:rPr>
                <w:rFonts w:cs="Arial"/>
                <w:lang w:val="es-MX"/>
              </w:rPr>
              <w:t xml:space="preserve">de sensores </w:t>
            </w:r>
            <w:r w:rsidR="00C56A9A">
              <w:rPr>
                <w:rFonts w:cs="Arial"/>
                <w:lang w:val="es-MX"/>
              </w:rPr>
              <w:t xml:space="preserve">climáticos </w:t>
            </w:r>
            <w:r>
              <w:rPr>
                <w:rFonts w:cs="Arial"/>
                <w:lang w:val="es-MX"/>
              </w:rPr>
              <w:t>conectados a cada nodo sensor.</w:t>
            </w:r>
          </w:p>
        </w:tc>
      </w:tr>
      <w:tr w:rsidR="00E07D10" w:rsidRPr="00B52B12" w14:paraId="0B6FB811" w14:textId="77777777" w:rsidTr="00A06F25">
        <w:tc>
          <w:tcPr>
            <w:tcW w:w="2988" w:type="dxa"/>
          </w:tcPr>
          <w:p w14:paraId="5B22F5F7" w14:textId="77777777" w:rsidR="00E07D10" w:rsidRPr="00E639E6" w:rsidRDefault="00E07D10" w:rsidP="00E07D10">
            <w:pPr>
              <w:rPr>
                <w:rFonts w:cs="Arial"/>
                <w:b/>
              </w:rPr>
            </w:pPr>
            <w:r>
              <w:rPr>
                <w:rFonts w:cs="Arial"/>
                <w:b/>
              </w:rPr>
              <w:t>Postcondiciones</w:t>
            </w:r>
            <w:r w:rsidRPr="00E639E6">
              <w:rPr>
                <w:rFonts w:cs="Arial"/>
                <w:b/>
              </w:rPr>
              <w:t>:</w:t>
            </w:r>
          </w:p>
        </w:tc>
        <w:tc>
          <w:tcPr>
            <w:tcW w:w="6570" w:type="dxa"/>
          </w:tcPr>
          <w:p w14:paraId="6742DEF1" w14:textId="77777777" w:rsidR="00E07D10" w:rsidRPr="005F12E0" w:rsidRDefault="00E07D10" w:rsidP="00C56A9A">
            <w:pPr>
              <w:rPr>
                <w:rFonts w:cs="Arial"/>
                <w:lang w:val="es-MX"/>
              </w:rPr>
            </w:pPr>
            <w:r>
              <w:rPr>
                <w:rFonts w:cs="Arial"/>
                <w:lang w:val="es-MX"/>
              </w:rPr>
              <w:t xml:space="preserve">El módulo de proceso tiene disponible los valores </w:t>
            </w:r>
            <w:r w:rsidR="00C56A9A">
              <w:rPr>
                <w:rFonts w:cs="Arial"/>
                <w:lang w:val="es-MX"/>
              </w:rPr>
              <w:t>climáticos</w:t>
            </w:r>
            <w:r>
              <w:rPr>
                <w:rFonts w:cs="Arial"/>
                <w:lang w:val="es-MX"/>
              </w:rPr>
              <w:t xml:space="preserve"> </w:t>
            </w:r>
            <w:r w:rsidR="00C56A9A">
              <w:rPr>
                <w:rFonts w:cs="Arial"/>
                <w:lang w:val="es-MX"/>
              </w:rPr>
              <w:t>actuales</w:t>
            </w:r>
            <w:r>
              <w:rPr>
                <w:rFonts w:cs="Arial"/>
                <w:lang w:val="es-MX"/>
              </w:rPr>
              <w:t xml:space="preserve"> del área de riego.</w:t>
            </w:r>
          </w:p>
        </w:tc>
      </w:tr>
    </w:tbl>
    <w:p w14:paraId="57F528F5" w14:textId="77777777" w:rsidR="0033196D" w:rsidRPr="005F12E0" w:rsidRDefault="0033196D" w:rsidP="0033196D">
      <w:pPr>
        <w:pStyle w:val="para"/>
        <w:spacing w:before="0" w:after="0" w:line="240" w:lineRule="auto"/>
        <w:rPr>
          <w:rFonts w:ascii="Arial" w:hAnsi="Arial" w:cs="Arial"/>
          <w:sz w:val="20"/>
          <w:lang w:val="es-MX"/>
        </w:rPr>
      </w:pPr>
    </w:p>
    <w:p w14:paraId="73313576" w14:textId="77777777" w:rsidR="0033196D" w:rsidRPr="00E07D10" w:rsidRDefault="0033196D" w:rsidP="0033196D">
      <w:pPr>
        <w:rPr>
          <w:lang w:val="es-MX"/>
        </w:rPr>
      </w:pPr>
    </w:p>
    <w:p w14:paraId="41DCF6BD" w14:textId="77777777" w:rsidR="0033196D" w:rsidRPr="00E07D10" w:rsidRDefault="0033196D" w:rsidP="0033196D">
      <w:pPr>
        <w:rPr>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1769DE00" w14:textId="77777777" w:rsidTr="00BF135A">
        <w:tc>
          <w:tcPr>
            <w:tcW w:w="2988" w:type="dxa"/>
            <w:shd w:val="clear" w:color="auto" w:fill="000000" w:themeFill="text1"/>
          </w:tcPr>
          <w:p w14:paraId="54F288B3"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77732546" w14:textId="77777777" w:rsidR="0033196D" w:rsidRPr="00BF135A" w:rsidRDefault="0033196D" w:rsidP="00A06F25">
            <w:pPr>
              <w:rPr>
                <w:rFonts w:cs="Arial"/>
                <w:b/>
              </w:rPr>
            </w:pPr>
            <w:r w:rsidRPr="00BF135A">
              <w:rPr>
                <w:rFonts w:cs="Arial"/>
                <w:b/>
              </w:rPr>
              <w:t>CU_PRO_03</w:t>
            </w:r>
          </w:p>
        </w:tc>
      </w:tr>
      <w:tr w:rsidR="0033196D" w:rsidRPr="005F12E0" w14:paraId="674C51A3" w14:textId="77777777" w:rsidTr="00A06F25">
        <w:tc>
          <w:tcPr>
            <w:tcW w:w="2988" w:type="dxa"/>
          </w:tcPr>
          <w:p w14:paraId="53766B4F"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00FF9037" w14:textId="77777777" w:rsidR="0033196D" w:rsidRPr="005F12E0" w:rsidRDefault="0033196D" w:rsidP="00A06F25">
            <w:pPr>
              <w:rPr>
                <w:rFonts w:cs="Arial"/>
                <w:b/>
                <w:lang w:val="es-MX"/>
              </w:rPr>
            </w:pPr>
            <w:r>
              <w:rPr>
                <w:rFonts w:cs="Arial"/>
                <w:b/>
                <w:lang w:val="es-MX"/>
              </w:rPr>
              <w:t>Accionamiento de válvulas</w:t>
            </w:r>
          </w:p>
        </w:tc>
      </w:tr>
      <w:tr w:rsidR="0033196D" w:rsidRPr="00B52B12" w14:paraId="2758630C" w14:textId="77777777" w:rsidTr="00A06F25">
        <w:tc>
          <w:tcPr>
            <w:tcW w:w="2988" w:type="dxa"/>
          </w:tcPr>
          <w:p w14:paraId="75E4DB3D" w14:textId="77777777" w:rsidR="0033196D" w:rsidRPr="00E639E6" w:rsidRDefault="0033196D" w:rsidP="00A06F25">
            <w:pPr>
              <w:rPr>
                <w:rFonts w:cs="Arial"/>
                <w:b/>
              </w:rPr>
            </w:pPr>
            <w:r>
              <w:rPr>
                <w:rFonts w:cs="Arial"/>
                <w:b/>
              </w:rPr>
              <w:t>Descripción</w:t>
            </w:r>
            <w:r w:rsidRPr="00E639E6">
              <w:rPr>
                <w:rFonts w:cs="Arial"/>
                <w:b/>
              </w:rPr>
              <w:t>:</w:t>
            </w:r>
          </w:p>
        </w:tc>
        <w:tc>
          <w:tcPr>
            <w:tcW w:w="6570" w:type="dxa"/>
          </w:tcPr>
          <w:p w14:paraId="67BBB695" w14:textId="77777777" w:rsidR="0033196D" w:rsidRPr="005B19F2" w:rsidRDefault="000D43E6" w:rsidP="00A06F25">
            <w:pPr>
              <w:rPr>
                <w:rFonts w:cs="Arial"/>
                <w:lang w:val="es-MX"/>
              </w:rPr>
            </w:pPr>
            <w:r>
              <w:rPr>
                <w:rFonts w:cs="Arial"/>
                <w:lang w:val="es-MX"/>
              </w:rPr>
              <w:t>El módulo de proceso es capaz de accionar válvulas de flujo de agua para activar y desactivar el riego.</w:t>
            </w:r>
          </w:p>
        </w:tc>
      </w:tr>
      <w:tr w:rsidR="0033196D" w:rsidRPr="00E639E6" w14:paraId="4B78F5E5" w14:textId="77777777" w:rsidTr="00A06F25">
        <w:tc>
          <w:tcPr>
            <w:tcW w:w="2988" w:type="dxa"/>
          </w:tcPr>
          <w:p w14:paraId="04DC92F0" w14:textId="77777777" w:rsidR="0033196D" w:rsidRPr="00E639E6" w:rsidRDefault="0033196D" w:rsidP="00A06F25">
            <w:pPr>
              <w:rPr>
                <w:rFonts w:cs="Arial"/>
                <w:b/>
              </w:rPr>
            </w:pPr>
            <w:r>
              <w:rPr>
                <w:rFonts w:cs="Arial"/>
                <w:b/>
              </w:rPr>
              <w:t>Actor Primario</w:t>
            </w:r>
            <w:r w:rsidRPr="00E639E6">
              <w:rPr>
                <w:rFonts w:cs="Arial"/>
                <w:b/>
              </w:rPr>
              <w:t>:</w:t>
            </w:r>
          </w:p>
        </w:tc>
        <w:tc>
          <w:tcPr>
            <w:tcW w:w="6570" w:type="dxa"/>
          </w:tcPr>
          <w:p w14:paraId="1CFDB0EB" w14:textId="77777777" w:rsidR="0033196D" w:rsidRPr="00E639E6" w:rsidRDefault="000D43E6" w:rsidP="00A06F25">
            <w:pPr>
              <w:rPr>
                <w:rFonts w:cs="Arial"/>
              </w:rPr>
            </w:pPr>
            <w:r>
              <w:rPr>
                <w:rFonts w:cs="Arial"/>
              </w:rPr>
              <w:t>Módulo de proceso</w:t>
            </w:r>
          </w:p>
        </w:tc>
      </w:tr>
      <w:tr w:rsidR="0033196D" w:rsidRPr="00B52B12" w14:paraId="6DFB232F" w14:textId="77777777" w:rsidTr="00A06F25">
        <w:tc>
          <w:tcPr>
            <w:tcW w:w="2988" w:type="dxa"/>
          </w:tcPr>
          <w:p w14:paraId="7A7E39D0" w14:textId="77777777" w:rsidR="0033196D" w:rsidRPr="00E639E6" w:rsidRDefault="0033196D" w:rsidP="00A06F25">
            <w:pPr>
              <w:rPr>
                <w:rFonts w:cs="Arial"/>
                <w:b/>
              </w:rPr>
            </w:pPr>
            <w:r>
              <w:rPr>
                <w:rFonts w:cs="Arial"/>
                <w:b/>
              </w:rPr>
              <w:t>Precondiciones</w:t>
            </w:r>
            <w:r w:rsidRPr="00E639E6">
              <w:rPr>
                <w:rFonts w:cs="Arial"/>
                <w:b/>
              </w:rPr>
              <w:t>:</w:t>
            </w:r>
          </w:p>
        </w:tc>
        <w:tc>
          <w:tcPr>
            <w:tcW w:w="6570" w:type="dxa"/>
          </w:tcPr>
          <w:p w14:paraId="577CE8C8" w14:textId="77777777" w:rsidR="0033196D" w:rsidRPr="005B19F2" w:rsidRDefault="000D43E6" w:rsidP="00A06F25">
            <w:pPr>
              <w:widowControl w:val="0"/>
              <w:rPr>
                <w:rFonts w:cs="Arial"/>
                <w:lang w:val="es-MX"/>
              </w:rPr>
            </w:pPr>
            <w:r>
              <w:rPr>
                <w:rFonts w:cs="Arial"/>
                <w:lang w:val="es-MX"/>
              </w:rPr>
              <w:t>Las válvulas se encuentran correctamente instaladas en el área de riego.</w:t>
            </w:r>
          </w:p>
        </w:tc>
      </w:tr>
      <w:tr w:rsidR="0033196D" w:rsidRPr="00B52B12" w14:paraId="39866F2D" w14:textId="77777777" w:rsidTr="00A06F25">
        <w:tc>
          <w:tcPr>
            <w:tcW w:w="2988" w:type="dxa"/>
          </w:tcPr>
          <w:p w14:paraId="5681BCCE" w14:textId="77777777" w:rsidR="0033196D" w:rsidRPr="00E639E6" w:rsidRDefault="0033196D" w:rsidP="00A06F25">
            <w:pPr>
              <w:rPr>
                <w:rFonts w:cs="Arial"/>
                <w:b/>
              </w:rPr>
            </w:pPr>
            <w:r>
              <w:rPr>
                <w:rFonts w:cs="Arial"/>
                <w:b/>
              </w:rPr>
              <w:t>Curso Básico de Eventos</w:t>
            </w:r>
            <w:r w:rsidRPr="00E639E6">
              <w:rPr>
                <w:rFonts w:cs="Arial"/>
                <w:b/>
              </w:rPr>
              <w:t>:</w:t>
            </w:r>
          </w:p>
        </w:tc>
        <w:tc>
          <w:tcPr>
            <w:tcW w:w="6570" w:type="dxa"/>
          </w:tcPr>
          <w:p w14:paraId="4A35190E" w14:textId="77777777" w:rsidR="0033196D" w:rsidRDefault="000D43E6" w:rsidP="000D43E6">
            <w:pPr>
              <w:pStyle w:val="ListParagraph"/>
              <w:widowControl w:val="0"/>
              <w:numPr>
                <w:ilvl w:val="0"/>
                <w:numId w:val="38"/>
              </w:numPr>
              <w:rPr>
                <w:rFonts w:cs="Arial"/>
                <w:lang w:val="es-MX"/>
              </w:rPr>
            </w:pPr>
            <w:r>
              <w:rPr>
                <w:rFonts w:cs="Arial"/>
                <w:lang w:val="es-MX"/>
              </w:rPr>
              <w:t>Recibe una instrucción de accionamiento.</w:t>
            </w:r>
          </w:p>
          <w:p w14:paraId="720F0F57" w14:textId="77777777" w:rsidR="000D43E6" w:rsidRDefault="000D43E6" w:rsidP="000D43E6">
            <w:pPr>
              <w:pStyle w:val="ListParagraph"/>
              <w:widowControl w:val="0"/>
              <w:numPr>
                <w:ilvl w:val="0"/>
                <w:numId w:val="38"/>
              </w:numPr>
              <w:rPr>
                <w:rFonts w:cs="Arial"/>
                <w:lang w:val="es-MX"/>
              </w:rPr>
            </w:pPr>
            <w:r>
              <w:rPr>
                <w:rFonts w:cs="Arial"/>
                <w:lang w:val="es-MX"/>
              </w:rPr>
              <w:t>Activa/desactiva la válvula de flujo</w:t>
            </w:r>
          </w:p>
          <w:p w14:paraId="46CC73F7" w14:textId="77777777" w:rsidR="000D43E6" w:rsidRDefault="000D43E6" w:rsidP="000D43E6">
            <w:pPr>
              <w:pStyle w:val="ListParagraph"/>
              <w:widowControl w:val="0"/>
              <w:numPr>
                <w:ilvl w:val="0"/>
                <w:numId w:val="38"/>
              </w:numPr>
              <w:rPr>
                <w:rFonts w:cs="Arial"/>
                <w:lang w:val="es-MX"/>
              </w:rPr>
            </w:pPr>
            <w:r>
              <w:rPr>
                <w:rFonts w:cs="Arial"/>
                <w:lang w:val="es-MX"/>
              </w:rPr>
              <w:t>Confirma accionamiento exitoso.</w:t>
            </w:r>
          </w:p>
          <w:p w14:paraId="2C89B235" w14:textId="77777777" w:rsidR="000D43E6" w:rsidRPr="000D43E6" w:rsidRDefault="000D43E6" w:rsidP="000D43E6">
            <w:pPr>
              <w:pStyle w:val="ListParagraph"/>
              <w:widowControl w:val="0"/>
              <w:numPr>
                <w:ilvl w:val="0"/>
                <w:numId w:val="38"/>
              </w:numPr>
              <w:rPr>
                <w:rFonts w:cs="Arial"/>
                <w:lang w:val="es-MX"/>
              </w:rPr>
            </w:pPr>
            <w:r>
              <w:rPr>
                <w:rFonts w:cs="Arial"/>
                <w:lang w:val="es-MX"/>
              </w:rPr>
              <w:t>Repite el paso 2 hasta completar el total de las válvulas</w:t>
            </w:r>
          </w:p>
        </w:tc>
      </w:tr>
      <w:tr w:rsidR="000D43E6" w:rsidRPr="000D43E6" w14:paraId="1F838534" w14:textId="77777777" w:rsidTr="00A06F25">
        <w:tc>
          <w:tcPr>
            <w:tcW w:w="2988" w:type="dxa"/>
          </w:tcPr>
          <w:p w14:paraId="7563D59B" w14:textId="77777777" w:rsidR="000D43E6" w:rsidRPr="00E639E6" w:rsidRDefault="000D43E6" w:rsidP="000D43E6">
            <w:pPr>
              <w:rPr>
                <w:rFonts w:cs="Arial"/>
                <w:b/>
              </w:rPr>
            </w:pPr>
            <w:r>
              <w:rPr>
                <w:rFonts w:cs="Arial"/>
                <w:b/>
              </w:rPr>
              <w:t>Excepciones</w:t>
            </w:r>
            <w:r w:rsidRPr="00E639E6">
              <w:rPr>
                <w:rFonts w:cs="Arial"/>
                <w:b/>
              </w:rPr>
              <w:t>:</w:t>
            </w:r>
          </w:p>
        </w:tc>
        <w:tc>
          <w:tcPr>
            <w:tcW w:w="6570" w:type="dxa"/>
          </w:tcPr>
          <w:p w14:paraId="1206875C" w14:textId="77777777" w:rsidR="000D43E6" w:rsidRPr="0029238C" w:rsidRDefault="000D43E6" w:rsidP="000D43E6">
            <w:pPr>
              <w:rPr>
                <w:rFonts w:cs="Arial"/>
                <w:lang w:val="es-MX"/>
              </w:rPr>
            </w:pPr>
            <w:r>
              <w:rPr>
                <w:rFonts w:cs="Arial"/>
                <w:lang w:val="es-MX"/>
              </w:rPr>
              <w:t>Error accionamiento de válvulas.</w:t>
            </w:r>
          </w:p>
        </w:tc>
      </w:tr>
      <w:tr w:rsidR="000D43E6" w:rsidRPr="00B52B12" w14:paraId="09C14BCC" w14:textId="77777777" w:rsidTr="00A06F25">
        <w:tc>
          <w:tcPr>
            <w:tcW w:w="2988" w:type="dxa"/>
          </w:tcPr>
          <w:p w14:paraId="1399D8E3" w14:textId="77777777" w:rsidR="000D43E6" w:rsidRPr="00E639E6" w:rsidRDefault="000D43E6" w:rsidP="000D43E6">
            <w:pPr>
              <w:rPr>
                <w:rFonts w:cs="Arial"/>
                <w:b/>
              </w:rPr>
            </w:pPr>
            <w:r>
              <w:rPr>
                <w:rFonts w:cs="Arial"/>
                <w:b/>
              </w:rPr>
              <w:t>Supuestos</w:t>
            </w:r>
            <w:r w:rsidRPr="00E639E6">
              <w:rPr>
                <w:rFonts w:cs="Arial"/>
                <w:b/>
              </w:rPr>
              <w:t>:</w:t>
            </w:r>
          </w:p>
        </w:tc>
        <w:tc>
          <w:tcPr>
            <w:tcW w:w="6570" w:type="dxa"/>
          </w:tcPr>
          <w:p w14:paraId="10222A66" w14:textId="77777777" w:rsidR="000D43E6" w:rsidRPr="0029238C" w:rsidRDefault="000D43E6" w:rsidP="00B70FA8">
            <w:pPr>
              <w:rPr>
                <w:rFonts w:cs="Arial"/>
                <w:lang w:val="es-MX"/>
              </w:rPr>
            </w:pPr>
            <w:r>
              <w:rPr>
                <w:rFonts w:cs="Arial"/>
                <w:lang w:val="es-MX"/>
              </w:rPr>
              <w:t>Se asume que el módulo de proceso conoce el número válvulas conect</w:t>
            </w:r>
            <w:r w:rsidR="00B70FA8">
              <w:rPr>
                <w:rFonts w:cs="Arial"/>
                <w:lang w:val="es-MX"/>
              </w:rPr>
              <w:t>adas</w:t>
            </w:r>
            <w:r>
              <w:rPr>
                <w:rFonts w:cs="Arial"/>
                <w:lang w:val="es-MX"/>
              </w:rPr>
              <w:t xml:space="preserve"> </w:t>
            </w:r>
            <w:r w:rsidR="00B70FA8">
              <w:rPr>
                <w:rFonts w:cs="Arial"/>
                <w:lang w:val="es-MX"/>
              </w:rPr>
              <w:t>a cada nodo actuador</w:t>
            </w:r>
            <w:r>
              <w:rPr>
                <w:rFonts w:cs="Arial"/>
                <w:lang w:val="es-MX"/>
              </w:rPr>
              <w:t>.</w:t>
            </w:r>
          </w:p>
        </w:tc>
      </w:tr>
      <w:tr w:rsidR="000D43E6" w:rsidRPr="00B52B12" w14:paraId="31A92826" w14:textId="77777777" w:rsidTr="00A06F25">
        <w:tc>
          <w:tcPr>
            <w:tcW w:w="2988" w:type="dxa"/>
          </w:tcPr>
          <w:p w14:paraId="57858230" w14:textId="77777777" w:rsidR="000D43E6" w:rsidRPr="00E639E6" w:rsidRDefault="000D43E6" w:rsidP="000D43E6">
            <w:pPr>
              <w:rPr>
                <w:rFonts w:cs="Arial"/>
                <w:b/>
              </w:rPr>
            </w:pPr>
            <w:r>
              <w:rPr>
                <w:rFonts w:cs="Arial"/>
                <w:b/>
              </w:rPr>
              <w:t>Postcondiciones</w:t>
            </w:r>
            <w:r w:rsidRPr="00E639E6">
              <w:rPr>
                <w:rFonts w:cs="Arial"/>
                <w:b/>
              </w:rPr>
              <w:t>:</w:t>
            </w:r>
          </w:p>
        </w:tc>
        <w:tc>
          <w:tcPr>
            <w:tcW w:w="6570" w:type="dxa"/>
          </w:tcPr>
          <w:p w14:paraId="37E0444E" w14:textId="77777777" w:rsidR="000D43E6" w:rsidRPr="005F12E0" w:rsidRDefault="000D43E6" w:rsidP="00B70FA8">
            <w:pPr>
              <w:rPr>
                <w:rFonts w:cs="Arial"/>
                <w:lang w:val="es-MX"/>
              </w:rPr>
            </w:pPr>
            <w:r>
              <w:rPr>
                <w:rFonts w:cs="Arial"/>
                <w:lang w:val="es-MX"/>
              </w:rPr>
              <w:t xml:space="preserve">El módulo de proceso </w:t>
            </w:r>
            <w:r w:rsidR="00B70FA8">
              <w:rPr>
                <w:rFonts w:cs="Arial"/>
                <w:lang w:val="es-MX"/>
              </w:rPr>
              <w:t>ha ejecutado el accionamiento de las válvulas en el área de riego.</w:t>
            </w:r>
          </w:p>
        </w:tc>
      </w:tr>
    </w:tbl>
    <w:p w14:paraId="4175FC0B" w14:textId="77777777" w:rsidR="0033196D" w:rsidRDefault="0033196D" w:rsidP="0033196D">
      <w:pPr>
        <w:pStyle w:val="para"/>
        <w:spacing w:before="0" w:after="0" w:line="240" w:lineRule="auto"/>
        <w:rPr>
          <w:rFonts w:ascii="Arial" w:hAnsi="Arial" w:cs="Arial"/>
          <w:sz w:val="20"/>
          <w:lang w:val="es-MX"/>
        </w:rPr>
      </w:pPr>
    </w:p>
    <w:p w14:paraId="6652FB59" w14:textId="77777777" w:rsidR="0033196D" w:rsidRPr="000D43E6" w:rsidRDefault="0033196D" w:rsidP="0033196D">
      <w:pPr>
        <w:rPr>
          <w:lang w:val="es-MX"/>
        </w:rPr>
      </w:pPr>
    </w:p>
    <w:p w14:paraId="18817EDE" w14:textId="77777777" w:rsidR="0033196D" w:rsidRPr="000D43E6" w:rsidRDefault="0033196D" w:rsidP="0033196D">
      <w:pPr>
        <w:rPr>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576AFD3B" w14:textId="77777777" w:rsidTr="00BF135A">
        <w:tc>
          <w:tcPr>
            <w:tcW w:w="2988" w:type="dxa"/>
            <w:shd w:val="clear" w:color="auto" w:fill="000000" w:themeFill="text1"/>
          </w:tcPr>
          <w:p w14:paraId="3AECD5F4" w14:textId="77777777" w:rsidR="0033196D" w:rsidRPr="00BF135A" w:rsidRDefault="0033196D" w:rsidP="00A06F25">
            <w:pPr>
              <w:rPr>
                <w:rFonts w:cs="Arial"/>
                <w:b/>
                <w:lang w:val="es-MX"/>
              </w:rPr>
            </w:pPr>
            <w:r w:rsidRPr="00BF135A">
              <w:rPr>
                <w:rFonts w:cs="Arial"/>
                <w:b/>
                <w:lang w:val="es-MX"/>
              </w:rPr>
              <w:br w:type="page"/>
              <w:t>CASO DE USO</w:t>
            </w:r>
          </w:p>
        </w:tc>
        <w:tc>
          <w:tcPr>
            <w:tcW w:w="6570" w:type="dxa"/>
            <w:shd w:val="clear" w:color="auto" w:fill="000000" w:themeFill="text1"/>
          </w:tcPr>
          <w:p w14:paraId="2AD8BA2C" w14:textId="77777777" w:rsidR="0033196D" w:rsidRPr="00BF135A" w:rsidRDefault="0033196D" w:rsidP="00A06F25">
            <w:pPr>
              <w:rPr>
                <w:rFonts w:cs="Arial"/>
                <w:b/>
                <w:lang w:val="es-MX"/>
              </w:rPr>
            </w:pPr>
            <w:r w:rsidRPr="00BF135A">
              <w:rPr>
                <w:rFonts w:cs="Arial"/>
                <w:b/>
                <w:lang w:val="es-MX"/>
              </w:rPr>
              <w:t>CU_PRO_04</w:t>
            </w:r>
          </w:p>
        </w:tc>
      </w:tr>
      <w:tr w:rsidR="0033196D" w:rsidRPr="00B70FA8" w14:paraId="0EEE94E2" w14:textId="77777777" w:rsidTr="00A06F25">
        <w:tc>
          <w:tcPr>
            <w:tcW w:w="2988" w:type="dxa"/>
          </w:tcPr>
          <w:p w14:paraId="3E8192B5" w14:textId="77777777" w:rsidR="0033196D" w:rsidRPr="00B70FA8" w:rsidRDefault="0033196D" w:rsidP="00A06F25">
            <w:pPr>
              <w:rPr>
                <w:rFonts w:cs="Arial"/>
                <w:b/>
                <w:lang w:val="es-MX"/>
              </w:rPr>
            </w:pPr>
            <w:r w:rsidRPr="00B70FA8">
              <w:rPr>
                <w:rFonts w:cs="Arial"/>
                <w:b/>
                <w:lang w:val="es-MX"/>
              </w:rPr>
              <w:t>Nombre:</w:t>
            </w:r>
          </w:p>
        </w:tc>
        <w:tc>
          <w:tcPr>
            <w:tcW w:w="6570" w:type="dxa"/>
          </w:tcPr>
          <w:p w14:paraId="0BE5EE2B" w14:textId="77777777" w:rsidR="0033196D" w:rsidRPr="005F12E0" w:rsidRDefault="0033196D" w:rsidP="00A06F25">
            <w:pPr>
              <w:rPr>
                <w:rFonts w:cs="Arial"/>
                <w:b/>
                <w:lang w:val="es-MX"/>
              </w:rPr>
            </w:pPr>
            <w:r>
              <w:rPr>
                <w:rFonts w:cs="Arial"/>
                <w:b/>
                <w:lang w:val="es-MX"/>
              </w:rPr>
              <w:t>Accionamiento de bombas</w:t>
            </w:r>
          </w:p>
        </w:tc>
      </w:tr>
      <w:tr w:rsidR="00B70FA8" w:rsidRPr="00B52B12" w14:paraId="79DECA68" w14:textId="77777777" w:rsidTr="00A06F25">
        <w:tc>
          <w:tcPr>
            <w:tcW w:w="2988" w:type="dxa"/>
          </w:tcPr>
          <w:p w14:paraId="71D24A7C" w14:textId="77777777" w:rsidR="00B70FA8" w:rsidRPr="00B70FA8" w:rsidRDefault="00B70FA8" w:rsidP="00B70FA8">
            <w:pPr>
              <w:rPr>
                <w:rFonts w:cs="Arial"/>
                <w:b/>
                <w:lang w:val="es-MX"/>
              </w:rPr>
            </w:pPr>
            <w:r w:rsidRPr="00B70FA8">
              <w:rPr>
                <w:rFonts w:cs="Arial"/>
                <w:b/>
                <w:lang w:val="es-MX"/>
              </w:rPr>
              <w:t>Descripción:</w:t>
            </w:r>
          </w:p>
        </w:tc>
        <w:tc>
          <w:tcPr>
            <w:tcW w:w="6570" w:type="dxa"/>
          </w:tcPr>
          <w:p w14:paraId="2B807394" w14:textId="77777777" w:rsidR="00B70FA8" w:rsidRPr="005B19F2" w:rsidRDefault="00B70FA8" w:rsidP="00B70FA8">
            <w:pPr>
              <w:rPr>
                <w:rFonts w:cs="Arial"/>
                <w:lang w:val="es-MX"/>
              </w:rPr>
            </w:pPr>
            <w:r>
              <w:rPr>
                <w:rFonts w:cs="Arial"/>
                <w:lang w:val="es-MX"/>
              </w:rPr>
              <w:t>El módulo de proceso es capaz de accionar bombas para proveer agua al sistema de riego.</w:t>
            </w:r>
          </w:p>
        </w:tc>
      </w:tr>
      <w:tr w:rsidR="00B70FA8" w:rsidRPr="00B70FA8" w14:paraId="1E059117" w14:textId="77777777" w:rsidTr="00A06F25">
        <w:tc>
          <w:tcPr>
            <w:tcW w:w="2988" w:type="dxa"/>
          </w:tcPr>
          <w:p w14:paraId="7307E938" w14:textId="77777777" w:rsidR="00B70FA8" w:rsidRPr="00B70FA8" w:rsidRDefault="00B70FA8" w:rsidP="00B70FA8">
            <w:pPr>
              <w:rPr>
                <w:rFonts w:cs="Arial"/>
                <w:b/>
                <w:lang w:val="es-MX"/>
              </w:rPr>
            </w:pPr>
            <w:r w:rsidRPr="00B70FA8">
              <w:rPr>
                <w:rFonts w:cs="Arial"/>
                <w:b/>
                <w:lang w:val="es-MX"/>
              </w:rPr>
              <w:t>Actor Primario:</w:t>
            </w:r>
          </w:p>
        </w:tc>
        <w:tc>
          <w:tcPr>
            <w:tcW w:w="6570" w:type="dxa"/>
          </w:tcPr>
          <w:p w14:paraId="118B09D9" w14:textId="77777777" w:rsidR="00B70FA8" w:rsidRPr="00E639E6" w:rsidRDefault="00B70FA8" w:rsidP="00B70FA8">
            <w:pPr>
              <w:rPr>
                <w:rFonts w:cs="Arial"/>
              </w:rPr>
            </w:pPr>
            <w:r>
              <w:rPr>
                <w:rFonts w:cs="Arial"/>
              </w:rPr>
              <w:t>Módulo de proceso</w:t>
            </w:r>
          </w:p>
        </w:tc>
      </w:tr>
      <w:tr w:rsidR="00B70FA8" w:rsidRPr="00B52B12" w14:paraId="18FE1BAD" w14:textId="77777777" w:rsidTr="00A06F25">
        <w:tc>
          <w:tcPr>
            <w:tcW w:w="2988" w:type="dxa"/>
          </w:tcPr>
          <w:p w14:paraId="569BEF3A" w14:textId="77777777" w:rsidR="00B70FA8" w:rsidRPr="00B70FA8" w:rsidRDefault="00B70FA8" w:rsidP="00B70FA8">
            <w:pPr>
              <w:rPr>
                <w:rFonts w:cs="Arial"/>
                <w:b/>
                <w:lang w:val="es-MX"/>
              </w:rPr>
            </w:pPr>
            <w:r w:rsidRPr="00B70FA8">
              <w:rPr>
                <w:rFonts w:cs="Arial"/>
                <w:b/>
                <w:lang w:val="es-MX"/>
              </w:rPr>
              <w:t>Precondiciones:</w:t>
            </w:r>
          </w:p>
        </w:tc>
        <w:tc>
          <w:tcPr>
            <w:tcW w:w="6570" w:type="dxa"/>
          </w:tcPr>
          <w:p w14:paraId="37357609" w14:textId="77777777" w:rsidR="00B70FA8" w:rsidRPr="005B19F2" w:rsidRDefault="00B70FA8" w:rsidP="00B70FA8">
            <w:pPr>
              <w:widowControl w:val="0"/>
              <w:rPr>
                <w:rFonts w:cs="Arial"/>
                <w:lang w:val="es-MX"/>
              </w:rPr>
            </w:pPr>
            <w:r>
              <w:rPr>
                <w:rFonts w:cs="Arial"/>
                <w:lang w:val="es-MX"/>
              </w:rPr>
              <w:t xml:space="preserve">Las bombas se encuentran correctamente instaladas en el área de </w:t>
            </w:r>
            <w:r>
              <w:rPr>
                <w:rFonts w:cs="Arial"/>
                <w:lang w:val="es-MX"/>
              </w:rPr>
              <w:lastRenderedPageBreak/>
              <w:t>riego.</w:t>
            </w:r>
          </w:p>
        </w:tc>
      </w:tr>
      <w:tr w:rsidR="00B70FA8" w:rsidRPr="00B52B12" w14:paraId="088349C3" w14:textId="77777777" w:rsidTr="00A06F25">
        <w:tc>
          <w:tcPr>
            <w:tcW w:w="2988" w:type="dxa"/>
          </w:tcPr>
          <w:p w14:paraId="67787E9B" w14:textId="77777777" w:rsidR="00B70FA8" w:rsidRPr="00E639E6" w:rsidRDefault="00B70FA8" w:rsidP="00B70FA8">
            <w:pPr>
              <w:rPr>
                <w:rFonts w:cs="Arial"/>
                <w:b/>
              </w:rPr>
            </w:pPr>
            <w:r w:rsidRPr="00B70FA8">
              <w:rPr>
                <w:rFonts w:cs="Arial"/>
                <w:b/>
                <w:lang w:val="es-MX"/>
              </w:rPr>
              <w:lastRenderedPageBreak/>
              <w:t>Cu</w:t>
            </w:r>
            <w:r>
              <w:rPr>
                <w:rFonts w:cs="Arial"/>
                <w:b/>
              </w:rPr>
              <w:t>rso Básico de Eventos</w:t>
            </w:r>
            <w:r w:rsidRPr="00E639E6">
              <w:rPr>
                <w:rFonts w:cs="Arial"/>
                <w:b/>
              </w:rPr>
              <w:t>:</w:t>
            </w:r>
          </w:p>
        </w:tc>
        <w:tc>
          <w:tcPr>
            <w:tcW w:w="6570" w:type="dxa"/>
          </w:tcPr>
          <w:p w14:paraId="149DFA72" w14:textId="77777777" w:rsidR="00B70FA8" w:rsidRPr="00B70FA8" w:rsidRDefault="00B70FA8" w:rsidP="00B70FA8">
            <w:pPr>
              <w:pStyle w:val="ListParagraph"/>
              <w:widowControl w:val="0"/>
              <w:numPr>
                <w:ilvl w:val="0"/>
                <w:numId w:val="39"/>
              </w:numPr>
              <w:rPr>
                <w:rFonts w:cs="Arial"/>
                <w:lang w:val="es-MX"/>
              </w:rPr>
            </w:pPr>
            <w:r w:rsidRPr="00B70FA8">
              <w:rPr>
                <w:rFonts w:cs="Arial"/>
                <w:lang w:val="es-MX"/>
              </w:rPr>
              <w:t>Recibe una instrucción de accionamiento.</w:t>
            </w:r>
          </w:p>
          <w:p w14:paraId="0B9D9DBE" w14:textId="77777777" w:rsidR="00B70FA8" w:rsidRDefault="00B70FA8" w:rsidP="00B70FA8">
            <w:pPr>
              <w:pStyle w:val="ListParagraph"/>
              <w:widowControl w:val="0"/>
              <w:numPr>
                <w:ilvl w:val="0"/>
                <w:numId w:val="39"/>
              </w:numPr>
              <w:rPr>
                <w:rFonts w:cs="Arial"/>
                <w:lang w:val="es-MX"/>
              </w:rPr>
            </w:pPr>
            <w:r>
              <w:rPr>
                <w:rFonts w:cs="Arial"/>
                <w:lang w:val="es-MX"/>
              </w:rPr>
              <w:t>Activa/desactiva la bomba de agua</w:t>
            </w:r>
          </w:p>
          <w:p w14:paraId="38B92996" w14:textId="77777777" w:rsidR="00B70FA8" w:rsidRDefault="00B70FA8" w:rsidP="00B70FA8">
            <w:pPr>
              <w:pStyle w:val="ListParagraph"/>
              <w:widowControl w:val="0"/>
              <w:numPr>
                <w:ilvl w:val="0"/>
                <w:numId w:val="39"/>
              </w:numPr>
              <w:rPr>
                <w:rFonts w:cs="Arial"/>
                <w:lang w:val="es-MX"/>
              </w:rPr>
            </w:pPr>
            <w:r>
              <w:rPr>
                <w:rFonts w:cs="Arial"/>
                <w:lang w:val="es-MX"/>
              </w:rPr>
              <w:t>Confirma accionamiento exitoso.</w:t>
            </w:r>
          </w:p>
          <w:p w14:paraId="327D35BC" w14:textId="77777777" w:rsidR="00B70FA8" w:rsidRPr="000D43E6" w:rsidRDefault="00B70FA8" w:rsidP="00B70FA8">
            <w:pPr>
              <w:pStyle w:val="ListParagraph"/>
              <w:widowControl w:val="0"/>
              <w:numPr>
                <w:ilvl w:val="0"/>
                <w:numId w:val="39"/>
              </w:numPr>
              <w:rPr>
                <w:rFonts w:cs="Arial"/>
                <w:lang w:val="es-MX"/>
              </w:rPr>
            </w:pPr>
            <w:r>
              <w:rPr>
                <w:rFonts w:cs="Arial"/>
                <w:lang w:val="es-MX"/>
              </w:rPr>
              <w:t>Repite el paso 2 hasta completar el total de bombas de agua.</w:t>
            </w:r>
          </w:p>
        </w:tc>
      </w:tr>
      <w:tr w:rsidR="00B70FA8" w:rsidRPr="00B52B12" w14:paraId="4998EE61" w14:textId="77777777" w:rsidTr="00A06F25">
        <w:tc>
          <w:tcPr>
            <w:tcW w:w="2988" w:type="dxa"/>
          </w:tcPr>
          <w:p w14:paraId="2FB176DD" w14:textId="77777777" w:rsidR="00B70FA8" w:rsidRPr="00E639E6" w:rsidRDefault="00B70FA8" w:rsidP="00B70FA8">
            <w:pPr>
              <w:rPr>
                <w:rFonts w:cs="Arial"/>
                <w:b/>
              </w:rPr>
            </w:pPr>
            <w:r>
              <w:rPr>
                <w:rFonts w:cs="Arial"/>
                <w:b/>
              </w:rPr>
              <w:t>Excepciones</w:t>
            </w:r>
            <w:r w:rsidRPr="00E639E6">
              <w:rPr>
                <w:rFonts w:cs="Arial"/>
                <w:b/>
              </w:rPr>
              <w:t>:</w:t>
            </w:r>
          </w:p>
        </w:tc>
        <w:tc>
          <w:tcPr>
            <w:tcW w:w="6570" w:type="dxa"/>
          </w:tcPr>
          <w:p w14:paraId="4629B887" w14:textId="77777777" w:rsidR="00B70FA8" w:rsidRPr="0029238C" w:rsidRDefault="00B70FA8" w:rsidP="00B70FA8">
            <w:pPr>
              <w:rPr>
                <w:rFonts w:cs="Arial"/>
                <w:lang w:val="es-MX"/>
              </w:rPr>
            </w:pPr>
            <w:r>
              <w:rPr>
                <w:rFonts w:cs="Arial"/>
                <w:lang w:val="es-MX"/>
              </w:rPr>
              <w:t>Error de accionamiento de las bombas.</w:t>
            </w:r>
          </w:p>
        </w:tc>
      </w:tr>
      <w:tr w:rsidR="00B70FA8" w:rsidRPr="00B52B12" w14:paraId="5776B012" w14:textId="77777777" w:rsidTr="00A06F25">
        <w:tc>
          <w:tcPr>
            <w:tcW w:w="2988" w:type="dxa"/>
          </w:tcPr>
          <w:p w14:paraId="0AFDE931" w14:textId="77777777" w:rsidR="00B70FA8" w:rsidRPr="00E639E6" w:rsidRDefault="00B70FA8" w:rsidP="00B70FA8">
            <w:pPr>
              <w:rPr>
                <w:rFonts w:cs="Arial"/>
                <w:b/>
              </w:rPr>
            </w:pPr>
            <w:r>
              <w:rPr>
                <w:rFonts w:cs="Arial"/>
                <w:b/>
              </w:rPr>
              <w:t>Supuestos</w:t>
            </w:r>
            <w:r w:rsidRPr="00E639E6">
              <w:rPr>
                <w:rFonts w:cs="Arial"/>
                <w:b/>
              </w:rPr>
              <w:t>:</w:t>
            </w:r>
          </w:p>
        </w:tc>
        <w:tc>
          <w:tcPr>
            <w:tcW w:w="6570" w:type="dxa"/>
          </w:tcPr>
          <w:p w14:paraId="49E7AA22" w14:textId="77777777" w:rsidR="00B70FA8" w:rsidRPr="0029238C" w:rsidRDefault="00B70FA8" w:rsidP="00B70FA8">
            <w:pPr>
              <w:rPr>
                <w:rFonts w:cs="Arial"/>
                <w:lang w:val="es-MX"/>
              </w:rPr>
            </w:pPr>
            <w:r>
              <w:rPr>
                <w:rFonts w:cs="Arial"/>
                <w:lang w:val="es-MX"/>
              </w:rPr>
              <w:t>Se asume que el módulo de proceso conoce el número bombas conectadas a cada nodo actuador.</w:t>
            </w:r>
          </w:p>
        </w:tc>
      </w:tr>
      <w:tr w:rsidR="00B70FA8" w:rsidRPr="00B52B12" w14:paraId="6342CD8E" w14:textId="77777777" w:rsidTr="00A06F25">
        <w:tc>
          <w:tcPr>
            <w:tcW w:w="2988" w:type="dxa"/>
          </w:tcPr>
          <w:p w14:paraId="7F4D7495" w14:textId="77777777" w:rsidR="00B70FA8" w:rsidRPr="00E639E6" w:rsidRDefault="00B70FA8" w:rsidP="00B70FA8">
            <w:pPr>
              <w:rPr>
                <w:rFonts w:cs="Arial"/>
                <w:b/>
              </w:rPr>
            </w:pPr>
            <w:r>
              <w:rPr>
                <w:rFonts w:cs="Arial"/>
                <w:b/>
              </w:rPr>
              <w:t>Postcondiciones</w:t>
            </w:r>
            <w:r w:rsidRPr="00E639E6">
              <w:rPr>
                <w:rFonts w:cs="Arial"/>
                <w:b/>
              </w:rPr>
              <w:t>:</w:t>
            </w:r>
          </w:p>
        </w:tc>
        <w:tc>
          <w:tcPr>
            <w:tcW w:w="6570" w:type="dxa"/>
          </w:tcPr>
          <w:p w14:paraId="597E745C" w14:textId="77777777" w:rsidR="00B70FA8" w:rsidRPr="005F12E0" w:rsidRDefault="00B70FA8" w:rsidP="00B70FA8">
            <w:pPr>
              <w:rPr>
                <w:rFonts w:cs="Arial"/>
                <w:lang w:val="es-MX"/>
              </w:rPr>
            </w:pPr>
            <w:r>
              <w:rPr>
                <w:rFonts w:cs="Arial"/>
                <w:lang w:val="es-MX"/>
              </w:rPr>
              <w:t>El módulo de proceso ha ejecutado el accionamiento de las bombas de agua en el área de riego.</w:t>
            </w:r>
          </w:p>
        </w:tc>
      </w:tr>
    </w:tbl>
    <w:p w14:paraId="14D49C27" w14:textId="77777777" w:rsidR="0033196D" w:rsidRPr="005F12E0" w:rsidRDefault="0033196D" w:rsidP="0033196D">
      <w:pPr>
        <w:pStyle w:val="para"/>
        <w:spacing w:before="0" w:after="0" w:line="240" w:lineRule="auto"/>
        <w:rPr>
          <w:rFonts w:ascii="Arial" w:hAnsi="Arial" w:cs="Arial"/>
          <w:sz w:val="20"/>
          <w:lang w:val="es-MX"/>
        </w:rPr>
      </w:pPr>
    </w:p>
    <w:p w14:paraId="3B77364C" w14:textId="77777777" w:rsidR="0033196D" w:rsidRDefault="0033196D" w:rsidP="0033196D">
      <w:pPr>
        <w:pStyle w:val="para"/>
        <w:spacing w:before="0" w:after="0" w:line="240" w:lineRule="auto"/>
        <w:rPr>
          <w:rFonts w:ascii="Arial" w:hAnsi="Arial" w:cs="Arial"/>
          <w:sz w:val="20"/>
          <w:lang w:val="es-MX"/>
        </w:rPr>
      </w:pPr>
    </w:p>
    <w:p w14:paraId="676AC8F0" w14:textId="77777777" w:rsidR="0033196D" w:rsidRPr="00B70FA8" w:rsidRDefault="0033196D" w:rsidP="0033196D">
      <w:pPr>
        <w:rPr>
          <w:lang w:val="es-MX"/>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988"/>
        <w:gridCol w:w="6570"/>
      </w:tblGrid>
      <w:tr w:rsidR="0033196D" w:rsidRPr="00BF135A" w14:paraId="6BDCFAC3" w14:textId="77777777" w:rsidTr="00BF135A">
        <w:tc>
          <w:tcPr>
            <w:tcW w:w="2988" w:type="dxa"/>
            <w:shd w:val="clear" w:color="auto" w:fill="000000" w:themeFill="text1"/>
          </w:tcPr>
          <w:p w14:paraId="06AB9C66" w14:textId="77777777" w:rsidR="0033196D" w:rsidRPr="00BF135A" w:rsidRDefault="0033196D" w:rsidP="00A06F25">
            <w:pPr>
              <w:rPr>
                <w:rFonts w:cs="Arial"/>
                <w:b/>
              </w:rPr>
            </w:pPr>
            <w:r w:rsidRPr="00BF135A">
              <w:rPr>
                <w:rFonts w:cs="Arial"/>
                <w:b/>
                <w:lang w:val="es-MX"/>
              </w:rPr>
              <w:br w:type="page"/>
            </w:r>
            <w:r w:rsidRPr="00BF135A">
              <w:rPr>
                <w:rFonts w:cs="Arial"/>
                <w:b/>
              </w:rPr>
              <w:t>CASO DE USO</w:t>
            </w:r>
          </w:p>
        </w:tc>
        <w:tc>
          <w:tcPr>
            <w:tcW w:w="6570" w:type="dxa"/>
            <w:shd w:val="clear" w:color="auto" w:fill="000000" w:themeFill="text1"/>
          </w:tcPr>
          <w:p w14:paraId="009B962D" w14:textId="77777777" w:rsidR="0033196D" w:rsidRPr="00BF135A" w:rsidRDefault="0033196D" w:rsidP="00A06F25">
            <w:pPr>
              <w:rPr>
                <w:rFonts w:cs="Arial"/>
                <w:b/>
              </w:rPr>
            </w:pPr>
            <w:r w:rsidRPr="00BF135A">
              <w:rPr>
                <w:rFonts w:cs="Arial"/>
                <w:b/>
              </w:rPr>
              <w:t>CU_PRO_05</w:t>
            </w:r>
          </w:p>
        </w:tc>
      </w:tr>
      <w:tr w:rsidR="0033196D" w:rsidRPr="00B52B12" w14:paraId="7F042C68" w14:textId="77777777" w:rsidTr="00A06F25">
        <w:tc>
          <w:tcPr>
            <w:tcW w:w="2988" w:type="dxa"/>
          </w:tcPr>
          <w:p w14:paraId="178CF072" w14:textId="77777777" w:rsidR="0033196D" w:rsidRPr="00E639E6" w:rsidRDefault="0033196D" w:rsidP="00A06F25">
            <w:pPr>
              <w:rPr>
                <w:rFonts w:cs="Arial"/>
                <w:b/>
              </w:rPr>
            </w:pPr>
            <w:r>
              <w:rPr>
                <w:rFonts w:cs="Arial"/>
                <w:b/>
              </w:rPr>
              <w:t>Nombre</w:t>
            </w:r>
            <w:r w:rsidRPr="00E639E6">
              <w:rPr>
                <w:rFonts w:cs="Arial"/>
                <w:b/>
              </w:rPr>
              <w:t>:</w:t>
            </w:r>
          </w:p>
        </w:tc>
        <w:tc>
          <w:tcPr>
            <w:tcW w:w="6570" w:type="dxa"/>
          </w:tcPr>
          <w:p w14:paraId="14F1101F" w14:textId="77777777" w:rsidR="0033196D" w:rsidRPr="005F12E0" w:rsidRDefault="0033196D" w:rsidP="00A06F25">
            <w:pPr>
              <w:rPr>
                <w:rFonts w:cs="Arial"/>
                <w:b/>
                <w:lang w:val="es-MX"/>
              </w:rPr>
            </w:pPr>
            <w:r>
              <w:rPr>
                <w:rFonts w:cs="Arial"/>
                <w:b/>
                <w:lang w:val="es-MX"/>
              </w:rPr>
              <w:t>Medición de flujo y presión</w:t>
            </w:r>
          </w:p>
        </w:tc>
      </w:tr>
      <w:tr w:rsidR="00B25EA7" w:rsidRPr="00B52B12" w14:paraId="227AE91A" w14:textId="77777777" w:rsidTr="00A06F25">
        <w:tc>
          <w:tcPr>
            <w:tcW w:w="2988" w:type="dxa"/>
          </w:tcPr>
          <w:p w14:paraId="5E2885FE" w14:textId="77777777" w:rsidR="00B25EA7" w:rsidRPr="00E639E6" w:rsidRDefault="00B25EA7" w:rsidP="00B25EA7">
            <w:pPr>
              <w:rPr>
                <w:rFonts w:cs="Arial"/>
                <w:b/>
              </w:rPr>
            </w:pPr>
            <w:r>
              <w:rPr>
                <w:rFonts w:cs="Arial"/>
                <w:b/>
              </w:rPr>
              <w:t>Descripción</w:t>
            </w:r>
            <w:r w:rsidRPr="00E639E6">
              <w:rPr>
                <w:rFonts w:cs="Arial"/>
                <w:b/>
              </w:rPr>
              <w:t>:</w:t>
            </w:r>
          </w:p>
        </w:tc>
        <w:tc>
          <w:tcPr>
            <w:tcW w:w="6570" w:type="dxa"/>
          </w:tcPr>
          <w:p w14:paraId="53A956FC" w14:textId="77777777" w:rsidR="00B25EA7" w:rsidRPr="005B19F2" w:rsidRDefault="00B25EA7" w:rsidP="00B25EA7">
            <w:pPr>
              <w:rPr>
                <w:rFonts w:cs="Arial"/>
                <w:lang w:val="es-MX"/>
              </w:rPr>
            </w:pPr>
            <w:r>
              <w:rPr>
                <w:rFonts w:cs="Arial"/>
                <w:lang w:val="es-MX"/>
              </w:rPr>
              <w:t>El módulo de proceso realiza mediciones de flujo y presión de agua en el área de riego.</w:t>
            </w:r>
          </w:p>
        </w:tc>
      </w:tr>
      <w:tr w:rsidR="00B25EA7" w:rsidRPr="00E639E6" w14:paraId="501F31A4" w14:textId="77777777" w:rsidTr="00A06F25">
        <w:tc>
          <w:tcPr>
            <w:tcW w:w="2988" w:type="dxa"/>
          </w:tcPr>
          <w:p w14:paraId="604D3EF8" w14:textId="77777777" w:rsidR="00B25EA7" w:rsidRPr="00E639E6" w:rsidRDefault="00B25EA7" w:rsidP="00B25EA7">
            <w:pPr>
              <w:rPr>
                <w:rFonts w:cs="Arial"/>
                <w:b/>
              </w:rPr>
            </w:pPr>
            <w:r>
              <w:rPr>
                <w:rFonts w:cs="Arial"/>
                <w:b/>
              </w:rPr>
              <w:t>Actor Primario</w:t>
            </w:r>
            <w:r w:rsidRPr="00E639E6">
              <w:rPr>
                <w:rFonts w:cs="Arial"/>
                <w:b/>
              </w:rPr>
              <w:t>:</w:t>
            </w:r>
          </w:p>
        </w:tc>
        <w:tc>
          <w:tcPr>
            <w:tcW w:w="6570" w:type="dxa"/>
          </w:tcPr>
          <w:p w14:paraId="0E759699" w14:textId="77777777" w:rsidR="00B25EA7" w:rsidRPr="00E7321C" w:rsidRDefault="00B25EA7" w:rsidP="00B25EA7">
            <w:pPr>
              <w:rPr>
                <w:rFonts w:cs="Arial"/>
                <w:lang w:val="es-MX"/>
              </w:rPr>
            </w:pPr>
            <w:r>
              <w:rPr>
                <w:rFonts w:cs="Arial"/>
                <w:lang w:val="es-MX"/>
              </w:rPr>
              <w:t>Módulo de proceso</w:t>
            </w:r>
          </w:p>
        </w:tc>
      </w:tr>
      <w:tr w:rsidR="00B25EA7" w:rsidRPr="00B52B12" w14:paraId="3657412E" w14:textId="77777777" w:rsidTr="00A06F25">
        <w:tc>
          <w:tcPr>
            <w:tcW w:w="2988" w:type="dxa"/>
          </w:tcPr>
          <w:p w14:paraId="57C0340C" w14:textId="77777777" w:rsidR="00B25EA7" w:rsidRPr="00E639E6" w:rsidRDefault="00B25EA7" w:rsidP="00B25EA7">
            <w:pPr>
              <w:rPr>
                <w:rFonts w:cs="Arial"/>
                <w:b/>
              </w:rPr>
            </w:pPr>
            <w:r>
              <w:rPr>
                <w:rFonts w:cs="Arial"/>
                <w:b/>
              </w:rPr>
              <w:t>Precondiciones</w:t>
            </w:r>
            <w:r w:rsidRPr="00E639E6">
              <w:rPr>
                <w:rFonts w:cs="Arial"/>
                <w:b/>
              </w:rPr>
              <w:t>:</w:t>
            </w:r>
          </w:p>
        </w:tc>
        <w:tc>
          <w:tcPr>
            <w:tcW w:w="6570" w:type="dxa"/>
          </w:tcPr>
          <w:p w14:paraId="0399978A" w14:textId="77777777" w:rsidR="00B25EA7" w:rsidRPr="005B19F2" w:rsidRDefault="00B25EA7" w:rsidP="00B25EA7">
            <w:pPr>
              <w:widowControl w:val="0"/>
              <w:rPr>
                <w:rFonts w:cs="Arial"/>
                <w:lang w:val="es-MX"/>
              </w:rPr>
            </w:pPr>
            <w:r>
              <w:rPr>
                <w:rFonts w:cs="Arial"/>
                <w:lang w:val="es-MX"/>
              </w:rPr>
              <w:t>Los sensores de flujo y presión se encuentran instalados correctamente.</w:t>
            </w:r>
          </w:p>
        </w:tc>
      </w:tr>
      <w:tr w:rsidR="00B25EA7" w:rsidRPr="00B52B12" w14:paraId="010B1BB9" w14:textId="77777777" w:rsidTr="00A06F25">
        <w:tc>
          <w:tcPr>
            <w:tcW w:w="2988" w:type="dxa"/>
          </w:tcPr>
          <w:p w14:paraId="4C6C5674" w14:textId="77777777" w:rsidR="00B25EA7" w:rsidRPr="00E639E6" w:rsidRDefault="00B25EA7" w:rsidP="00B25EA7">
            <w:pPr>
              <w:rPr>
                <w:rFonts w:cs="Arial"/>
                <w:b/>
              </w:rPr>
            </w:pPr>
            <w:r>
              <w:rPr>
                <w:rFonts w:cs="Arial"/>
                <w:b/>
              </w:rPr>
              <w:t>Curso Básico de Eventos</w:t>
            </w:r>
            <w:r w:rsidRPr="00E639E6">
              <w:rPr>
                <w:rFonts w:cs="Arial"/>
                <w:b/>
              </w:rPr>
              <w:t>:</w:t>
            </w:r>
          </w:p>
        </w:tc>
        <w:tc>
          <w:tcPr>
            <w:tcW w:w="6570" w:type="dxa"/>
          </w:tcPr>
          <w:p w14:paraId="733D8AB0" w14:textId="77777777" w:rsidR="00B25EA7" w:rsidRPr="00B25EA7" w:rsidRDefault="00B25EA7" w:rsidP="00B25EA7">
            <w:pPr>
              <w:pStyle w:val="ListParagraph"/>
              <w:widowControl w:val="0"/>
              <w:numPr>
                <w:ilvl w:val="0"/>
                <w:numId w:val="41"/>
              </w:numPr>
              <w:rPr>
                <w:rFonts w:cs="Arial"/>
                <w:lang w:val="es-MX"/>
              </w:rPr>
            </w:pPr>
            <w:r w:rsidRPr="00B25EA7">
              <w:rPr>
                <w:rFonts w:cs="Arial"/>
                <w:lang w:val="es-MX"/>
              </w:rPr>
              <w:t>Recibe instrucción de inicio de lectura</w:t>
            </w:r>
          </w:p>
          <w:p w14:paraId="1AFE6705" w14:textId="77777777" w:rsidR="00B25EA7" w:rsidRDefault="00B25EA7" w:rsidP="00B25EA7">
            <w:pPr>
              <w:pStyle w:val="ListParagraph"/>
              <w:widowControl w:val="0"/>
              <w:numPr>
                <w:ilvl w:val="0"/>
                <w:numId w:val="41"/>
              </w:numPr>
              <w:rPr>
                <w:rFonts w:cs="Arial"/>
                <w:lang w:val="es-MX"/>
              </w:rPr>
            </w:pPr>
            <w:r>
              <w:rPr>
                <w:rFonts w:cs="Arial"/>
                <w:lang w:val="es-MX"/>
              </w:rPr>
              <w:t xml:space="preserve">Realiza </w:t>
            </w:r>
            <w:r w:rsidRPr="00E07D10">
              <w:rPr>
                <w:rFonts w:cs="Arial"/>
                <w:lang w:val="es-MX"/>
              </w:rPr>
              <w:t xml:space="preserve">la lectura del </w:t>
            </w:r>
            <w:r>
              <w:rPr>
                <w:rFonts w:cs="Arial"/>
                <w:lang w:val="es-MX"/>
              </w:rPr>
              <w:t>sensor de flujo</w:t>
            </w:r>
          </w:p>
          <w:p w14:paraId="2CC2DFA4" w14:textId="77777777" w:rsidR="00B25EA7" w:rsidRPr="00E07D10" w:rsidRDefault="00B25EA7" w:rsidP="00B25EA7">
            <w:pPr>
              <w:pStyle w:val="ListParagraph"/>
              <w:widowControl w:val="0"/>
              <w:numPr>
                <w:ilvl w:val="0"/>
                <w:numId w:val="41"/>
              </w:numPr>
              <w:rPr>
                <w:rFonts w:cs="Arial"/>
                <w:lang w:val="es-MX"/>
              </w:rPr>
            </w:pPr>
            <w:r>
              <w:rPr>
                <w:rFonts w:cs="Arial"/>
                <w:lang w:val="es-MX"/>
              </w:rPr>
              <w:t>Realiza la lectura del sensor de presión</w:t>
            </w:r>
          </w:p>
          <w:p w14:paraId="4B0A7297" w14:textId="77777777" w:rsidR="00B25EA7" w:rsidRDefault="00B25EA7" w:rsidP="00B25EA7">
            <w:pPr>
              <w:pStyle w:val="ListParagraph"/>
              <w:widowControl w:val="0"/>
              <w:numPr>
                <w:ilvl w:val="0"/>
                <w:numId w:val="41"/>
              </w:numPr>
              <w:rPr>
                <w:rFonts w:cs="Arial"/>
                <w:lang w:val="es-MX"/>
              </w:rPr>
            </w:pPr>
            <w:r>
              <w:rPr>
                <w:rFonts w:cs="Arial"/>
                <w:lang w:val="es-MX"/>
              </w:rPr>
              <w:t>Almacena la información</w:t>
            </w:r>
          </w:p>
          <w:p w14:paraId="6ADAE6CA" w14:textId="77777777" w:rsidR="00B25EA7" w:rsidRDefault="00B25EA7" w:rsidP="00B25EA7">
            <w:pPr>
              <w:pStyle w:val="ListParagraph"/>
              <w:widowControl w:val="0"/>
              <w:numPr>
                <w:ilvl w:val="0"/>
                <w:numId w:val="41"/>
              </w:numPr>
              <w:rPr>
                <w:rFonts w:cs="Arial"/>
                <w:lang w:val="es-MX"/>
              </w:rPr>
            </w:pPr>
            <w:r>
              <w:rPr>
                <w:rFonts w:cs="Arial"/>
                <w:lang w:val="es-MX"/>
              </w:rPr>
              <w:t xml:space="preserve">Repite pasos 2 y 3 dependiendo del número de sensores </w:t>
            </w:r>
            <w:r w:rsidRPr="001D0BAF">
              <w:rPr>
                <w:rFonts w:cs="Arial"/>
                <w:lang w:val="es-MX"/>
              </w:rPr>
              <w:t xml:space="preserve"> </w:t>
            </w:r>
            <w:r>
              <w:rPr>
                <w:rFonts w:cs="Arial"/>
                <w:lang w:val="es-MX"/>
              </w:rPr>
              <w:t>conectados.</w:t>
            </w:r>
          </w:p>
          <w:p w14:paraId="6AD4CEB6" w14:textId="77777777" w:rsidR="00B25EA7" w:rsidRPr="00E07D10" w:rsidRDefault="00B25EA7" w:rsidP="00B25EA7">
            <w:pPr>
              <w:pStyle w:val="ListParagraph"/>
              <w:widowControl w:val="0"/>
              <w:numPr>
                <w:ilvl w:val="0"/>
                <w:numId w:val="41"/>
              </w:numPr>
              <w:rPr>
                <w:rFonts w:cs="Arial"/>
                <w:lang w:val="es-MX"/>
              </w:rPr>
            </w:pPr>
            <w:r>
              <w:rPr>
                <w:rFonts w:cs="Arial"/>
                <w:lang w:val="es-MX"/>
              </w:rPr>
              <w:t>Conforma un paquete de datos con la información de las lecturas de datos.</w:t>
            </w:r>
          </w:p>
        </w:tc>
      </w:tr>
      <w:tr w:rsidR="00B25EA7" w:rsidRPr="00B52B12" w14:paraId="0CFECCFA" w14:textId="77777777" w:rsidTr="00A06F25">
        <w:tc>
          <w:tcPr>
            <w:tcW w:w="2988" w:type="dxa"/>
          </w:tcPr>
          <w:p w14:paraId="22334893" w14:textId="77777777" w:rsidR="00B25EA7" w:rsidRPr="00E639E6" w:rsidRDefault="00B25EA7" w:rsidP="00B25EA7">
            <w:pPr>
              <w:rPr>
                <w:rFonts w:cs="Arial"/>
                <w:b/>
              </w:rPr>
            </w:pPr>
            <w:r>
              <w:rPr>
                <w:rFonts w:cs="Arial"/>
                <w:b/>
              </w:rPr>
              <w:t>Excepciones</w:t>
            </w:r>
            <w:r w:rsidRPr="00E639E6">
              <w:rPr>
                <w:rFonts w:cs="Arial"/>
                <w:b/>
              </w:rPr>
              <w:t>:</w:t>
            </w:r>
          </w:p>
        </w:tc>
        <w:tc>
          <w:tcPr>
            <w:tcW w:w="6570" w:type="dxa"/>
          </w:tcPr>
          <w:p w14:paraId="2473E401" w14:textId="77777777" w:rsidR="00B25EA7" w:rsidRPr="0029238C" w:rsidRDefault="00B25EA7" w:rsidP="00B25EA7">
            <w:pPr>
              <w:rPr>
                <w:rFonts w:cs="Arial"/>
                <w:lang w:val="es-MX"/>
              </w:rPr>
            </w:pPr>
            <w:r>
              <w:rPr>
                <w:rFonts w:cs="Arial"/>
                <w:lang w:val="es-MX"/>
              </w:rPr>
              <w:t>Error de medición en los sensores de flujo y presión</w:t>
            </w:r>
          </w:p>
        </w:tc>
      </w:tr>
      <w:tr w:rsidR="00B25EA7" w:rsidRPr="00B52B12" w14:paraId="0587C50D" w14:textId="77777777" w:rsidTr="00A06F25">
        <w:tc>
          <w:tcPr>
            <w:tcW w:w="2988" w:type="dxa"/>
          </w:tcPr>
          <w:p w14:paraId="260A3D0B" w14:textId="77777777" w:rsidR="00B25EA7" w:rsidRPr="00E639E6" w:rsidRDefault="00B25EA7" w:rsidP="00B25EA7">
            <w:pPr>
              <w:rPr>
                <w:rFonts w:cs="Arial"/>
                <w:b/>
              </w:rPr>
            </w:pPr>
            <w:r>
              <w:rPr>
                <w:rFonts w:cs="Arial"/>
                <w:b/>
              </w:rPr>
              <w:t>Supuestos</w:t>
            </w:r>
            <w:r w:rsidRPr="00E639E6">
              <w:rPr>
                <w:rFonts w:cs="Arial"/>
                <w:b/>
              </w:rPr>
              <w:t>:</w:t>
            </w:r>
          </w:p>
        </w:tc>
        <w:tc>
          <w:tcPr>
            <w:tcW w:w="6570" w:type="dxa"/>
          </w:tcPr>
          <w:p w14:paraId="71D4A340" w14:textId="77777777" w:rsidR="00B25EA7" w:rsidRPr="0029238C" w:rsidRDefault="00B25EA7" w:rsidP="00B25EA7">
            <w:pPr>
              <w:rPr>
                <w:rFonts w:cs="Arial"/>
                <w:lang w:val="es-MX"/>
              </w:rPr>
            </w:pPr>
            <w:r>
              <w:rPr>
                <w:rFonts w:cs="Arial"/>
                <w:lang w:val="es-MX"/>
              </w:rPr>
              <w:t>Se asume que el módulo de proceso conoce el número de sensores flujo y presión conectados a cada nodo actuador.</w:t>
            </w:r>
          </w:p>
        </w:tc>
      </w:tr>
      <w:tr w:rsidR="00B25EA7" w:rsidRPr="00B52B12" w14:paraId="7DF4C75C" w14:textId="77777777" w:rsidTr="00A06F25">
        <w:tc>
          <w:tcPr>
            <w:tcW w:w="2988" w:type="dxa"/>
          </w:tcPr>
          <w:p w14:paraId="449F4A15" w14:textId="77777777" w:rsidR="00B25EA7" w:rsidRPr="00E639E6" w:rsidRDefault="00B25EA7" w:rsidP="00B25EA7">
            <w:pPr>
              <w:rPr>
                <w:rFonts w:cs="Arial"/>
                <w:b/>
              </w:rPr>
            </w:pPr>
            <w:r>
              <w:rPr>
                <w:rFonts w:cs="Arial"/>
                <w:b/>
              </w:rPr>
              <w:t>Postcondiciones</w:t>
            </w:r>
            <w:r w:rsidRPr="00E639E6">
              <w:rPr>
                <w:rFonts w:cs="Arial"/>
                <w:b/>
              </w:rPr>
              <w:t>:</w:t>
            </w:r>
          </w:p>
        </w:tc>
        <w:tc>
          <w:tcPr>
            <w:tcW w:w="6570" w:type="dxa"/>
          </w:tcPr>
          <w:p w14:paraId="2DE9D09C" w14:textId="77777777" w:rsidR="00B25EA7" w:rsidRPr="005F12E0" w:rsidRDefault="00B25EA7" w:rsidP="00B25EA7">
            <w:pPr>
              <w:rPr>
                <w:rFonts w:cs="Arial"/>
                <w:lang w:val="es-MX"/>
              </w:rPr>
            </w:pPr>
            <w:r>
              <w:rPr>
                <w:rFonts w:cs="Arial"/>
                <w:lang w:val="es-MX"/>
              </w:rPr>
              <w:t>El módulo de proceso tiene disponible los valores de flujo y presión actuales del área de riego.</w:t>
            </w:r>
          </w:p>
        </w:tc>
      </w:tr>
    </w:tbl>
    <w:p w14:paraId="32911AB2" w14:textId="77777777" w:rsidR="0033196D" w:rsidRPr="005F12E0" w:rsidRDefault="0033196D" w:rsidP="0033196D">
      <w:pPr>
        <w:pStyle w:val="para"/>
        <w:spacing w:before="0" w:after="0" w:line="240" w:lineRule="auto"/>
        <w:rPr>
          <w:rFonts w:ascii="Arial" w:hAnsi="Arial" w:cs="Arial"/>
          <w:sz w:val="20"/>
          <w:lang w:val="es-MX"/>
        </w:rPr>
      </w:pPr>
    </w:p>
    <w:p w14:paraId="03B9E553" w14:textId="77777777" w:rsidR="0033196D" w:rsidRDefault="0033196D">
      <w:pPr>
        <w:rPr>
          <w:rFonts w:cs="Arial"/>
          <w:noProof/>
          <w:color w:val="000000"/>
          <w:lang w:val="es-MX"/>
        </w:rPr>
      </w:pPr>
      <w:r>
        <w:rPr>
          <w:rFonts w:cs="Arial"/>
          <w:lang w:val="es-MX"/>
        </w:rPr>
        <w:br w:type="page"/>
      </w:r>
    </w:p>
    <w:p w14:paraId="0D9F5FA5" w14:textId="77777777" w:rsidR="00F037E0" w:rsidRPr="005F12E0" w:rsidRDefault="00F037E0" w:rsidP="00F037E0">
      <w:pPr>
        <w:pStyle w:val="para"/>
        <w:spacing w:before="0" w:after="0" w:line="240" w:lineRule="auto"/>
        <w:rPr>
          <w:rFonts w:ascii="Arial" w:hAnsi="Arial" w:cs="Arial"/>
          <w:sz w:val="20"/>
          <w:lang w:val="es-MX"/>
        </w:rPr>
      </w:pPr>
    </w:p>
    <w:p w14:paraId="36250326" w14:textId="77777777" w:rsidR="002E76CA" w:rsidRPr="00F037E0" w:rsidRDefault="002E76CA">
      <w:pPr>
        <w:rPr>
          <w:lang w:val="es-MX"/>
        </w:rPr>
      </w:pPr>
    </w:p>
    <w:p w14:paraId="44F6AA36" w14:textId="77777777" w:rsidR="002E76CA" w:rsidRDefault="00E814B8" w:rsidP="002E76CA">
      <w:pPr>
        <w:pStyle w:val="Heading1"/>
        <w:rPr>
          <w:lang w:val="es-MX"/>
        </w:rPr>
      </w:pPr>
      <w:bookmarkStart w:id="25" w:name="_Toc34121950"/>
      <w:r>
        <w:rPr>
          <w:lang w:val="es-MX"/>
        </w:rPr>
        <w:t>Especificaciones</w:t>
      </w:r>
      <w:r w:rsidR="00E639E6">
        <w:rPr>
          <w:lang w:val="es-MX"/>
        </w:rPr>
        <w:t xml:space="preserve"> opera</w:t>
      </w:r>
      <w:r>
        <w:rPr>
          <w:lang w:val="es-MX"/>
        </w:rPr>
        <w:t>tiva</w:t>
      </w:r>
      <w:r w:rsidR="0036705D">
        <w:rPr>
          <w:lang w:val="es-MX"/>
        </w:rPr>
        <w:t>s</w:t>
      </w:r>
      <w:r w:rsidR="00100A60">
        <w:rPr>
          <w:lang w:val="es-MX"/>
        </w:rPr>
        <w:t xml:space="preserve"> por dispositivo</w:t>
      </w:r>
      <w:bookmarkEnd w:id="25"/>
    </w:p>
    <w:p w14:paraId="45ECB88D" w14:textId="77777777" w:rsidR="00100A60" w:rsidRPr="00100A60" w:rsidRDefault="00100A60" w:rsidP="00100A60">
      <w:pPr>
        <w:rPr>
          <w:lang w:val="es-MX"/>
        </w:rPr>
      </w:pPr>
    </w:p>
    <w:p w14:paraId="2570D862" w14:textId="77777777" w:rsidR="004503D3" w:rsidRDefault="00100A60" w:rsidP="004503D3">
      <w:pPr>
        <w:pStyle w:val="Heading2"/>
      </w:pPr>
      <w:bookmarkStart w:id="26" w:name="_Toc34121951"/>
      <w:r>
        <w:t>Nodo Sensor</w:t>
      </w:r>
      <w:bookmarkEnd w:id="26"/>
    </w:p>
    <w:p w14:paraId="7529F54D" w14:textId="77777777" w:rsidR="004503D3" w:rsidRDefault="004503D3" w:rsidP="00B37902">
      <w:pPr>
        <w:jc w:val="center"/>
      </w:pPr>
    </w:p>
    <w:p w14:paraId="65B472AC" w14:textId="77777777" w:rsidR="00B37902" w:rsidRDefault="00B37902" w:rsidP="00B37902">
      <w:pPr>
        <w:jc w:val="center"/>
      </w:pPr>
    </w:p>
    <w:tbl>
      <w:tblPr>
        <w:tblStyle w:val="TableGrid"/>
        <w:tblW w:w="0" w:type="auto"/>
        <w:tblLook w:val="04A0" w:firstRow="1" w:lastRow="0" w:firstColumn="1" w:lastColumn="0" w:noHBand="0" w:noVBand="1"/>
      </w:tblPr>
      <w:tblGrid>
        <w:gridCol w:w="2122"/>
        <w:gridCol w:w="7588"/>
      </w:tblGrid>
      <w:tr w:rsidR="004503D3" w:rsidRPr="006B12F4" w14:paraId="7B0BA92C" w14:textId="77777777" w:rsidTr="00E92848">
        <w:tc>
          <w:tcPr>
            <w:tcW w:w="2122" w:type="dxa"/>
            <w:shd w:val="clear" w:color="auto" w:fill="000000" w:themeFill="text1"/>
          </w:tcPr>
          <w:p w14:paraId="56A0194F" w14:textId="77777777" w:rsidR="004503D3" w:rsidRPr="004E0FB6" w:rsidRDefault="004503D3" w:rsidP="004503D3">
            <w:pPr>
              <w:rPr>
                <w:b/>
              </w:rPr>
            </w:pPr>
            <w:r w:rsidRPr="004E0FB6">
              <w:rPr>
                <w:b/>
              </w:rPr>
              <w:t>Requerimiento</w:t>
            </w:r>
          </w:p>
        </w:tc>
        <w:tc>
          <w:tcPr>
            <w:tcW w:w="7588" w:type="dxa"/>
            <w:shd w:val="clear" w:color="auto" w:fill="000000" w:themeFill="text1"/>
          </w:tcPr>
          <w:p w14:paraId="56F7C9F5" w14:textId="77777777" w:rsidR="004503D3" w:rsidRPr="006B12F4" w:rsidRDefault="004503D3" w:rsidP="006B12F4">
            <w:pPr>
              <w:rPr>
                <w:b/>
                <w:lang w:val="es-MX"/>
              </w:rPr>
            </w:pPr>
            <w:r w:rsidRPr="006B12F4">
              <w:rPr>
                <w:b/>
                <w:lang w:val="es-MX"/>
              </w:rPr>
              <w:t>R.</w:t>
            </w:r>
            <w:r w:rsidR="006B12F4">
              <w:rPr>
                <w:b/>
                <w:lang w:val="es-MX"/>
              </w:rPr>
              <w:t>OPE</w:t>
            </w:r>
            <w:r w:rsidRPr="006B12F4">
              <w:rPr>
                <w:b/>
                <w:lang w:val="es-MX"/>
              </w:rPr>
              <w:t>.01</w:t>
            </w:r>
          </w:p>
        </w:tc>
      </w:tr>
      <w:tr w:rsidR="004503D3" w:rsidRPr="006B12F4" w14:paraId="3E68BD22" w14:textId="77777777" w:rsidTr="004503D3">
        <w:tc>
          <w:tcPr>
            <w:tcW w:w="2122" w:type="dxa"/>
          </w:tcPr>
          <w:p w14:paraId="0965EFC7" w14:textId="77777777" w:rsidR="004503D3" w:rsidRPr="006B12F4" w:rsidRDefault="00E3755C" w:rsidP="004503D3">
            <w:pPr>
              <w:rPr>
                <w:lang w:val="es-MX"/>
              </w:rPr>
            </w:pPr>
            <w:r w:rsidRPr="006B12F4">
              <w:rPr>
                <w:lang w:val="es-MX"/>
              </w:rPr>
              <w:t>Nombre</w:t>
            </w:r>
          </w:p>
        </w:tc>
        <w:tc>
          <w:tcPr>
            <w:tcW w:w="7588" w:type="dxa"/>
          </w:tcPr>
          <w:p w14:paraId="26AC6343" w14:textId="77777777" w:rsidR="004503D3" w:rsidRPr="006B12F4" w:rsidRDefault="00E3755C" w:rsidP="004503D3">
            <w:pPr>
              <w:rPr>
                <w:lang w:val="es-MX"/>
              </w:rPr>
            </w:pPr>
            <w:r w:rsidRPr="006B12F4">
              <w:rPr>
                <w:lang w:val="es-MX"/>
              </w:rPr>
              <w:t xml:space="preserve">Medición del </w:t>
            </w:r>
            <w:r w:rsidR="004503D3" w:rsidRPr="006B12F4">
              <w:rPr>
                <w:lang w:val="es-MX"/>
              </w:rPr>
              <w:t>Nodo Sensor</w:t>
            </w:r>
          </w:p>
        </w:tc>
      </w:tr>
      <w:tr w:rsidR="004503D3" w:rsidRPr="00B52B12" w14:paraId="1DD5D231" w14:textId="77777777" w:rsidTr="004503D3">
        <w:tc>
          <w:tcPr>
            <w:tcW w:w="2122" w:type="dxa"/>
          </w:tcPr>
          <w:p w14:paraId="532C993E" w14:textId="77777777" w:rsidR="004503D3" w:rsidRPr="006B12F4" w:rsidRDefault="004E0FB6" w:rsidP="004503D3">
            <w:pPr>
              <w:rPr>
                <w:lang w:val="es-MX"/>
              </w:rPr>
            </w:pPr>
            <w:r w:rsidRPr="006B12F4">
              <w:rPr>
                <w:lang w:val="es-MX"/>
              </w:rPr>
              <w:t>Operación</w:t>
            </w:r>
          </w:p>
        </w:tc>
        <w:tc>
          <w:tcPr>
            <w:tcW w:w="7588" w:type="dxa"/>
          </w:tcPr>
          <w:p w14:paraId="70FFBBD5" w14:textId="77777777" w:rsidR="004503D3" w:rsidRPr="004E0FB6" w:rsidRDefault="004E0FB6" w:rsidP="004E0FB6">
            <w:pPr>
              <w:rPr>
                <w:lang w:val="es-MX"/>
              </w:rPr>
            </w:pPr>
            <w:r w:rsidRPr="004E0FB6">
              <w:rPr>
                <w:lang w:val="es-MX"/>
              </w:rPr>
              <w:t>M</w:t>
            </w:r>
            <w:r>
              <w:rPr>
                <w:lang w:val="es-MX"/>
              </w:rPr>
              <w:t>edición</w:t>
            </w:r>
            <w:r w:rsidRPr="004503D3">
              <w:rPr>
                <w:lang w:val="es-MX"/>
              </w:rPr>
              <w:t xml:space="preserve"> </w:t>
            </w:r>
            <w:r>
              <w:rPr>
                <w:lang w:val="es-MX"/>
              </w:rPr>
              <w:t>de</w:t>
            </w:r>
            <w:r w:rsidRPr="004503D3">
              <w:rPr>
                <w:lang w:val="es-MX"/>
              </w:rPr>
              <w:t>l contenido volumétrico de agua</w:t>
            </w:r>
            <w:r>
              <w:rPr>
                <w:lang w:val="es-MX"/>
              </w:rPr>
              <w:t xml:space="preserve"> en la tierra de cultivo, a tres niveles de profundidad </w:t>
            </w:r>
          </w:p>
        </w:tc>
      </w:tr>
      <w:tr w:rsidR="004E0FB6" w:rsidRPr="00B52B12" w14:paraId="1FD13BB2" w14:textId="77777777" w:rsidTr="004503D3">
        <w:tc>
          <w:tcPr>
            <w:tcW w:w="2122" w:type="dxa"/>
          </w:tcPr>
          <w:p w14:paraId="2EED665D" w14:textId="77777777" w:rsidR="004E0FB6" w:rsidRDefault="004E0FB6" w:rsidP="004503D3">
            <w:r>
              <w:t>Variables</w:t>
            </w:r>
          </w:p>
        </w:tc>
        <w:tc>
          <w:tcPr>
            <w:tcW w:w="7588" w:type="dxa"/>
          </w:tcPr>
          <w:p w14:paraId="647CB8FA" w14:textId="77777777" w:rsidR="004E0FB6" w:rsidRPr="004503D3" w:rsidRDefault="004E0FB6" w:rsidP="004E0FB6">
            <w:pPr>
              <w:rPr>
                <w:lang w:val="es-MX"/>
              </w:rPr>
            </w:pPr>
            <w:r>
              <w:rPr>
                <w:lang w:val="es-MX"/>
              </w:rPr>
              <w:t>Contenido volumétrico de agua, 0% a 100%</w:t>
            </w:r>
          </w:p>
        </w:tc>
      </w:tr>
      <w:tr w:rsidR="004E0FB6" w:rsidRPr="00B52B12" w14:paraId="1209A268" w14:textId="77777777" w:rsidTr="004503D3">
        <w:tc>
          <w:tcPr>
            <w:tcW w:w="2122" w:type="dxa"/>
          </w:tcPr>
          <w:p w14:paraId="38EBCC38" w14:textId="77777777" w:rsidR="004E0FB6" w:rsidRDefault="004E0FB6" w:rsidP="004503D3">
            <w:r>
              <w:t>Entrada</w:t>
            </w:r>
          </w:p>
        </w:tc>
        <w:tc>
          <w:tcPr>
            <w:tcW w:w="7588" w:type="dxa"/>
          </w:tcPr>
          <w:p w14:paraId="49064ECB" w14:textId="77777777" w:rsidR="004E0FB6" w:rsidRDefault="004E0FB6" w:rsidP="004E0FB6">
            <w:pPr>
              <w:rPr>
                <w:lang w:val="es-MX"/>
              </w:rPr>
            </w:pPr>
            <w:r>
              <w:rPr>
                <w:lang w:val="es-MX"/>
              </w:rPr>
              <w:t>Mensaje del nodo controlador al nodo sensor para iniciar medición</w:t>
            </w:r>
          </w:p>
        </w:tc>
      </w:tr>
      <w:tr w:rsidR="004E0FB6" w:rsidRPr="00B52B12" w14:paraId="22ACF7FC" w14:textId="77777777" w:rsidTr="004503D3">
        <w:tc>
          <w:tcPr>
            <w:tcW w:w="2122" w:type="dxa"/>
          </w:tcPr>
          <w:p w14:paraId="16A82F66" w14:textId="77777777" w:rsidR="004E0FB6" w:rsidRDefault="004E0FB6" w:rsidP="004503D3">
            <w:r>
              <w:t>Salida</w:t>
            </w:r>
          </w:p>
        </w:tc>
        <w:tc>
          <w:tcPr>
            <w:tcW w:w="7588" w:type="dxa"/>
          </w:tcPr>
          <w:p w14:paraId="4D2F17B2" w14:textId="77777777" w:rsidR="004E0FB6" w:rsidRDefault="004E0FB6" w:rsidP="004E0FB6">
            <w:pPr>
              <w:rPr>
                <w:lang w:val="es-MX"/>
              </w:rPr>
            </w:pPr>
            <w:r>
              <w:rPr>
                <w:lang w:val="es-MX"/>
              </w:rPr>
              <w:t>Mensaje del nodo sensor al nodo controlador para enviar resultados de la medición</w:t>
            </w:r>
          </w:p>
        </w:tc>
      </w:tr>
      <w:tr w:rsidR="004E0FB6" w:rsidRPr="004E0FB6" w14:paraId="5A7B67F3" w14:textId="77777777" w:rsidTr="004503D3">
        <w:tc>
          <w:tcPr>
            <w:tcW w:w="2122" w:type="dxa"/>
          </w:tcPr>
          <w:p w14:paraId="60B23CBC" w14:textId="77777777" w:rsidR="004E0FB6" w:rsidRDefault="004E0FB6" w:rsidP="004503D3">
            <w:r>
              <w:t>Frecuencia</w:t>
            </w:r>
          </w:p>
        </w:tc>
        <w:tc>
          <w:tcPr>
            <w:tcW w:w="7588" w:type="dxa"/>
          </w:tcPr>
          <w:p w14:paraId="30D0EF5C" w14:textId="77777777" w:rsidR="004E0FB6" w:rsidRDefault="007C2380" w:rsidP="00E3755C">
            <w:pPr>
              <w:rPr>
                <w:lang w:val="es-MX"/>
              </w:rPr>
            </w:pPr>
            <w:r>
              <w:rPr>
                <w:lang w:val="es-MX"/>
              </w:rPr>
              <w:t>Periódico, cada minuto</w:t>
            </w:r>
          </w:p>
        </w:tc>
      </w:tr>
    </w:tbl>
    <w:p w14:paraId="4B4FB2B6" w14:textId="77777777" w:rsidR="00B37902" w:rsidRDefault="00B37902" w:rsidP="004503D3">
      <w:pPr>
        <w:rPr>
          <w:lang w:val="es-MX"/>
        </w:rPr>
      </w:pPr>
    </w:p>
    <w:p w14:paraId="4B87DD5D" w14:textId="77777777" w:rsidR="00B37902" w:rsidRDefault="00B37902" w:rsidP="004503D3">
      <w:pPr>
        <w:rPr>
          <w:lang w:val="es-MX"/>
        </w:rPr>
      </w:pPr>
    </w:p>
    <w:p w14:paraId="36440C2E" w14:textId="77777777" w:rsidR="00100A60" w:rsidRDefault="00100A60" w:rsidP="00100A60">
      <w:pPr>
        <w:pStyle w:val="Heading2"/>
      </w:pPr>
      <w:bookmarkStart w:id="27" w:name="_Toc34121952"/>
      <w:r>
        <w:t>Nodo Climático</w:t>
      </w:r>
      <w:bookmarkEnd w:id="27"/>
    </w:p>
    <w:p w14:paraId="6B9420EB" w14:textId="77777777" w:rsidR="00B37902" w:rsidRPr="00B37902" w:rsidRDefault="00B37902" w:rsidP="00B37902">
      <w:pPr>
        <w:jc w:val="center"/>
      </w:pPr>
    </w:p>
    <w:p w14:paraId="2CBFB9E7" w14:textId="77777777" w:rsidR="000A4FC3" w:rsidRPr="004E0FB6" w:rsidRDefault="000A4FC3" w:rsidP="004503D3">
      <w:pPr>
        <w:rPr>
          <w:lang w:val="es-MX"/>
        </w:rPr>
      </w:pPr>
    </w:p>
    <w:tbl>
      <w:tblPr>
        <w:tblStyle w:val="TableGrid"/>
        <w:tblW w:w="0" w:type="auto"/>
        <w:tblLook w:val="04A0" w:firstRow="1" w:lastRow="0" w:firstColumn="1" w:lastColumn="0" w:noHBand="0" w:noVBand="1"/>
      </w:tblPr>
      <w:tblGrid>
        <w:gridCol w:w="2122"/>
        <w:gridCol w:w="7588"/>
      </w:tblGrid>
      <w:tr w:rsidR="004E0FB6" w:rsidRPr="004E0FB6" w14:paraId="7CBAA310" w14:textId="77777777" w:rsidTr="00E92848">
        <w:tc>
          <w:tcPr>
            <w:tcW w:w="2122" w:type="dxa"/>
            <w:shd w:val="clear" w:color="auto" w:fill="000000" w:themeFill="text1"/>
          </w:tcPr>
          <w:p w14:paraId="524BA75D" w14:textId="77777777" w:rsidR="004E0FB6" w:rsidRPr="004E0FB6" w:rsidRDefault="004E0FB6" w:rsidP="004E0FB6">
            <w:pPr>
              <w:rPr>
                <w:b/>
              </w:rPr>
            </w:pPr>
            <w:r w:rsidRPr="004E0FB6">
              <w:rPr>
                <w:b/>
              </w:rPr>
              <w:t>Requerimiento</w:t>
            </w:r>
          </w:p>
        </w:tc>
        <w:tc>
          <w:tcPr>
            <w:tcW w:w="7588" w:type="dxa"/>
            <w:shd w:val="clear" w:color="auto" w:fill="000000" w:themeFill="text1"/>
          </w:tcPr>
          <w:p w14:paraId="3B606976" w14:textId="77777777" w:rsidR="004E0FB6" w:rsidRPr="004E0FB6" w:rsidRDefault="004E0FB6" w:rsidP="00100A60">
            <w:pPr>
              <w:rPr>
                <w:b/>
              </w:rPr>
            </w:pPr>
            <w:r>
              <w:rPr>
                <w:b/>
              </w:rPr>
              <w:t>R.</w:t>
            </w:r>
            <w:r w:rsidR="00100A60">
              <w:rPr>
                <w:b/>
              </w:rPr>
              <w:t>OPE</w:t>
            </w:r>
            <w:r>
              <w:rPr>
                <w:b/>
              </w:rPr>
              <w:t>.02</w:t>
            </w:r>
          </w:p>
        </w:tc>
      </w:tr>
      <w:tr w:rsidR="004E0FB6" w14:paraId="71628B57" w14:textId="77777777" w:rsidTr="004E0FB6">
        <w:tc>
          <w:tcPr>
            <w:tcW w:w="2122" w:type="dxa"/>
          </w:tcPr>
          <w:p w14:paraId="1F0E9CCB" w14:textId="77777777" w:rsidR="004E0FB6" w:rsidRDefault="004E0FB6" w:rsidP="004E0FB6">
            <w:r>
              <w:t>Nombre</w:t>
            </w:r>
          </w:p>
        </w:tc>
        <w:tc>
          <w:tcPr>
            <w:tcW w:w="7588" w:type="dxa"/>
          </w:tcPr>
          <w:p w14:paraId="0EA1D484" w14:textId="77777777" w:rsidR="004E0FB6" w:rsidRDefault="00E3755C" w:rsidP="004E0FB6">
            <w:r>
              <w:t xml:space="preserve">Medición del </w:t>
            </w:r>
            <w:r w:rsidR="004E0FB6">
              <w:t>Nodo Climático</w:t>
            </w:r>
          </w:p>
        </w:tc>
      </w:tr>
      <w:tr w:rsidR="004E0FB6" w:rsidRPr="00B52B12" w14:paraId="53F2A6EF" w14:textId="77777777" w:rsidTr="004E0FB6">
        <w:tc>
          <w:tcPr>
            <w:tcW w:w="2122" w:type="dxa"/>
          </w:tcPr>
          <w:p w14:paraId="6C887C11" w14:textId="77777777" w:rsidR="004E0FB6" w:rsidRDefault="004E0FB6" w:rsidP="004E0FB6">
            <w:r>
              <w:t>Operación</w:t>
            </w:r>
          </w:p>
        </w:tc>
        <w:tc>
          <w:tcPr>
            <w:tcW w:w="7588" w:type="dxa"/>
          </w:tcPr>
          <w:p w14:paraId="4B0C94EE" w14:textId="77777777" w:rsidR="004E0FB6" w:rsidRDefault="004E0FB6" w:rsidP="004E0FB6">
            <w:pPr>
              <w:rPr>
                <w:lang w:val="es-MX"/>
              </w:rPr>
            </w:pPr>
            <w:r w:rsidRPr="004E0FB6">
              <w:rPr>
                <w:lang w:val="es-MX"/>
              </w:rPr>
              <w:t>M</w:t>
            </w:r>
            <w:r>
              <w:rPr>
                <w:lang w:val="es-MX"/>
              </w:rPr>
              <w:t>edición</w:t>
            </w:r>
            <w:r w:rsidRPr="004503D3">
              <w:rPr>
                <w:lang w:val="es-MX"/>
              </w:rPr>
              <w:t xml:space="preserve"> </w:t>
            </w:r>
            <w:r>
              <w:rPr>
                <w:lang w:val="es-MX"/>
              </w:rPr>
              <w:t>de variables ambientales como humedad relativa, temperatura del aire, presión atmosférica, velocidad del viento y radiación solar.</w:t>
            </w:r>
          </w:p>
          <w:p w14:paraId="3CBA58EF" w14:textId="77777777" w:rsidR="000433C8" w:rsidRPr="004E0FB6" w:rsidRDefault="000433C8" w:rsidP="004E0FB6">
            <w:pPr>
              <w:rPr>
                <w:lang w:val="es-MX"/>
              </w:rPr>
            </w:pPr>
            <w:r>
              <w:rPr>
                <w:lang w:val="es-MX"/>
              </w:rPr>
              <w:t>Cálculo de la evapotranspiración de referencia por medio de la fórmula Penman-Monteith FAO 56</w:t>
            </w:r>
          </w:p>
        </w:tc>
      </w:tr>
      <w:tr w:rsidR="004E0FB6" w:rsidRPr="00B52B12" w14:paraId="62877BF7" w14:textId="77777777" w:rsidTr="004E0FB6">
        <w:tc>
          <w:tcPr>
            <w:tcW w:w="2122" w:type="dxa"/>
          </w:tcPr>
          <w:p w14:paraId="1EFAFE0F" w14:textId="77777777" w:rsidR="004E0FB6" w:rsidRDefault="004E0FB6" w:rsidP="004E0FB6">
            <w:r>
              <w:t>Variables</w:t>
            </w:r>
          </w:p>
        </w:tc>
        <w:tc>
          <w:tcPr>
            <w:tcW w:w="7588" w:type="dxa"/>
          </w:tcPr>
          <w:p w14:paraId="1DF15A1F" w14:textId="77777777" w:rsidR="004E0FB6" w:rsidRDefault="004E0FB6" w:rsidP="004E0FB6">
            <w:pPr>
              <w:rPr>
                <w:lang w:val="es-MX"/>
              </w:rPr>
            </w:pPr>
            <w:r>
              <w:rPr>
                <w:lang w:val="es-MX"/>
              </w:rPr>
              <w:t>Humedad relativa, 0% a 100%</w:t>
            </w:r>
          </w:p>
          <w:p w14:paraId="4F1B147A" w14:textId="77777777" w:rsidR="004E0FB6" w:rsidRDefault="004E0FB6" w:rsidP="004E0FB6">
            <w:pPr>
              <w:rPr>
                <w:lang w:val="es-MX"/>
              </w:rPr>
            </w:pPr>
            <w:r>
              <w:rPr>
                <w:lang w:val="es-MX"/>
              </w:rPr>
              <w:t xml:space="preserve">Temperatura del aire, </w:t>
            </w:r>
            <w:r w:rsidRPr="004E0FB6">
              <w:rPr>
                <w:vertAlign w:val="superscript"/>
                <w:lang w:val="es-MX"/>
              </w:rPr>
              <w:t>o</w:t>
            </w:r>
            <w:r>
              <w:rPr>
                <w:lang w:val="es-MX"/>
              </w:rPr>
              <w:t>C</w:t>
            </w:r>
          </w:p>
          <w:p w14:paraId="5CED7585" w14:textId="77777777" w:rsidR="004E0FB6" w:rsidRDefault="004E0FB6" w:rsidP="004E0FB6">
            <w:pPr>
              <w:rPr>
                <w:lang w:val="es-MX"/>
              </w:rPr>
            </w:pPr>
            <w:r>
              <w:rPr>
                <w:lang w:val="es-MX"/>
              </w:rPr>
              <w:t>Velocidad del viento, m/s</w:t>
            </w:r>
          </w:p>
          <w:p w14:paraId="1CC24A0F" w14:textId="77777777" w:rsidR="000433C8" w:rsidRDefault="004E0FB6" w:rsidP="004E0FB6">
            <w:pPr>
              <w:rPr>
                <w:lang w:val="es-MX"/>
              </w:rPr>
            </w:pPr>
            <w:r>
              <w:rPr>
                <w:lang w:val="es-MX"/>
              </w:rPr>
              <w:t>Radiación solar, W/m</w:t>
            </w:r>
            <w:r w:rsidRPr="004E0FB6">
              <w:rPr>
                <w:vertAlign w:val="superscript"/>
                <w:lang w:val="es-MX"/>
              </w:rPr>
              <w:t>2</w:t>
            </w:r>
            <w:r w:rsidR="000433C8">
              <w:rPr>
                <w:lang w:val="es-MX"/>
              </w:rPr>
              <w:t xml:space="preserve"> </w:t>
            </w:r>
          </w:p>
          <w:p w14:paraId="649FD3A6" w14:textId="77777777" w:rsidR="004E0FB6" w:rsidRPr="004503D3" w:rsidRDefault="000433C8" w:rsidP="000433C8">
            <w:pPr>
              <w:rPr>
                <w:lang w:val="es-MX"/>
              </w:rPr>
            </w:pPr>
            <w:r>
              <w:rPr>
                <w:lang w:val="es-MX"/>
              </w:rPr>
              <w:t>Evapotranspiración de referencia, mm/día</w:t>
            </w:r>
          </w:p>
        </w:tc>
      </w:tr>
      <w:tr w:rsidR="004E0FB6" w:rsidRPr="00B52B12" w14:paraId="70EE31EA" w14:textId="77777777" w:rsidTr="004E0FB6">
        <w:tc>
          <w:tcPr>
            <w:tcW w:w="2122" w:type="dxa"/>
          </w:tcPr>
          <w:p w14:paraId="02ABABD2" w14:textId="77777777" w:rsidR="004E0FB6" w:rsidRDefault="004E0FB6" w:rsidP="004E0FB6">
            <w:r>
              <w:t>Entrada</w:t>
            </w:r>
          </w:p>
        </w:tc>
        <w:tc>
          <w:tcPr>
            <w:tcW w:w="7588" w:type="dxa"/>
          </w:tcPr>
          <w:p w14:paraId="0EEB38C9" w14:textId="77777777" w:rsidR="004E0FB6" w:rsidRDefault="004E0FB6" w:rsidP="000A4FC3">
            <w:pPr>
              <w:rPr>
                <w:lang w:val="es-MX"/>
              </w:rPr>
            </w:pPr>
            <w:r>
              <w:rPr>
                <w:lang w:val="es-MX"/>
              </w:rPr>
              <w:t xml:space="preserve">Mensaje del nodo controlador al nodo </w:t>
            </w:r>
            <w:r w:rsidR="000A4FC3">
              <w:rPr>
                <w:lang w:val="es-MX"/>
              </w:rPr>
              <w:t>climático</w:t>
            </w:r>
            <w:r>
              <w:rPr>
                <w:lang w:val="es-MX"/>
              </w:rPr>
              <w:t xml:space="preserve"> para iniciar medición</w:t>
            </w:r>
          </w:p>
        </w:tc>
      </w:tr>
      <w:tr w:rsidR="004E0FB6" w:rsidRPr="00B52B12" w14:paraId="1BA848AA" w14:textId="77777777" w:rsidTr="004E0FB6">
        <w:tc>
          <w:tcPr>
            <w:tcW w:w="2122" w:type="dxa"/>
          </w:tcPr>
          <w:p w14:paraId="7CFDC601" w14:textId="77777777" w:rsidR="004E0FB6" w:rsidRDefault="004E0FB6" w:rsidP="004E0FB6">
            <w:r>
              <w:t>Salida</w:t>
            </w:r>
          </w:p>
        </w:tc>
        <w:tc>
          <w:tcPr>
            <w:tcW w:w="7588" w:type="dxa"/>
          </w:tcPr>
          <w:p w14:paraId="2EA21910" w14:textId="77777777" w:rsidR="004E0FB6" w:rsidRDefault="004E0FB6" w:rsidP="000A4FC3">
            <w:pPr>
              <w:rPr>
                <w:lang w:val="es-MX"/>
              </w:rPr>
            </w:pPr>
            <w:r>
              <w:rPr>
                <w:lang w:val="es-MX"/>
              </w:rPr>
              <w:t xml:space="preserve">Mensaje del nodo </w:t>
            </w:r>
            <w:r w:rsidR="000A4FC3">
              <w:rPr>
                <w:lang w:val="es-MX"/>
              </w:rPr>
              <w:t>climático</w:t>
            </w:r>
            <w:r>
              <w:rPr>
                <w:lang w:val="es-MX"/>
              </w:rPr>
              <w:t xml:space="preserve"> al nodo controlador para enviar resultados de la medición</w:t>
            </w:r>
          </w:p>
        </w:tc>
      </w:tr>
      <w:tr w:rsidR="004E0FB6" w:rsidRPr="004E0FB6" w14:paraId="6C8C3A6B" w14:textId="77777777" w:rsidTr="004E0FB6">
        <w:tc>
          <w:tcPr>
            <w:tcW w:w="2122" w:type="dxa"/>
          </w:tcPr>
          <w:p w14:paraId="21F87109" w14:textId="77777777" w:rsidR="004E0FB6" w:rsidRDefault="004E0FB6" w:rsidP="004E0FB6">
            <w:r>
              <w:t>Frecuencia</w:t>
            </w:r>
          </w:p>
        </w:tc>
        <w:tc>
          <w:tcPr>
            <w:tcW w:w="7588" w:type="dxa"/>
          </w:tcPr>
          <w:p w14:paraId="5315207D" w14:textId="77777777" w:rsidR="004E0FB6" w:rsidRDefault="007C2380" w:rsidP="004E0FB6">
            <w:pPr>
              <w:rPr>
                <w:lang w:val="es-MX"/>
              </w:rPr>
            </w:pPr>
            <w:r>
              <w:rPr>
                <w:lang w:val="es-MX"/>
              </w:rPr>
              <w:t>Periódico, cada minuto</w:t>
            </w:r>
          </w:p>
        </w:tc>
      </w:tr>
    </w:tbl>
    <w:p w14:paraId="5AAA00FF" w14:textId="77777777" w:rsidR="000A4FC3" w:rsidRDefault="000A4FC3" w:rsidP="004E0FB6">
      <w:pPr>
        <w:rPr>
          <w:lang w:val="es-MX"/>
        </w:rPr>
      </w:pPr>
    </w:p>
    <w:p w14:paraId="46F526A8" w14:textId="77777777" w:rsidR="00100A60" w:rsidRDefault="00100A60" w:rsidP="004E0FB6">
      <w:pPr>
        <w:rPr>
          <w:lang w:val="es-MX"/>
        </w:rPr>
      </w:pPr>
    </w:p>
    <w:p w14:paraId="45D8C3B6" w14:textId="77777777" w:rsidR="00B37902" w:rsidRDefault="00B37902" w:rsidP="004E0FB6">
      <w:pPr>
        <w:rPr>
          <w:lang w:val="es-MX"/>
        </w:rPr>
      </w:pPr>
    </w:p>
    <w:p w14:paraId="27D8FE4D" w14:textId="77777777" w:rsidR="00100A60" w:rsidRDefault="00100A60" w:rsidP="00100A60">
      <w:pPr>
        <w:pStyle w:val="Heading2"/>
      </w:pPr>
      <w:bookmarkStart w:id="28" w:name="_Toc34121953"/>
      <w:r>
        <w:t>Nodo Actuador</w:t>
      </w:r>
      <w:bookmarkEnd w:id="28"/>
    </w:p>
    <w:p w14:paraId="4AA09A00" w14:textId="77777777" w:rsidR="00B37902" w:rsidRDefault="00B37902" w:rsidP="00B37902"/>
    <w:p w14:paraId="0E40DD87" w14:textId="77777777" w:rsidR="00B37902" w:rsidRDefault="00B37902" w:rsidP="00B37902">
      <w:pPr>
        <w:jc w:val="center"/>
      </w:pPr>
    </w:p>
    <w:tbl>
      <w:tblPr>
        <w:tblStyle w:val="TableGrid"/>
        <w:tblW w:w="0" w:type="auto"/>
        <w:tblLook w:val="04A0" w:firstRow="1" w:lastRow="0" w:firstColumn="1" w:lastColumn="0" w:noHBand="0" w:noVBand="1"/>
      </w:tblPr>
      <w:tblGrid>
        <w:gridCol w:w="2122"/>
        <w:gridCol w:w="7588"/>
      </w:tblGrid>
      <w:tr w:rsidR="004E0FB6" w:rsidRPr="004E0FB6" w14:paraId="5D401EA7" w14:textId="77777777" w:rsidTr="00E92848">
        <w:tc>
          <w:tcPr>
            <w:tcW w:w="2122" w:type="dxa"/>
            <w:shd w:val="clear" w:color="auto" w:fill="000000" w:themeFill="text1"/>
          </w:tcPr>
          <w:p w14:paraId="697F2A41" w14:textId="77777777" w:rsidR="004E0FB6" w:rsidRPr="004E0FB6" w:rsidRDefault="004E0FB6" w:rsidP="004E0FB6">
            <w:pPr>
              <w:rPr>
                <w:b/>
              </w:rPr>
            </w:pPr>
            <w:r w:rsidRPr="004E0FB6">
              <w:rPr>
                <w:b/>
              </w:rPr>
              <w:t>Requerimiento</w:t>
            </w:r>
          </w:p>
        </w:tc>
        <w:tc>
          <w:tcPr>
            <w:tcW w:w="7588" w:type="dxa"/>
            <w:shd w:val="clear" w:color="auto" w:fill="000000" w:themeFill="text1"/>
          </w:tcPr>
          <w:p w14:paraId="4E84F1E1" w14:textId="77777777" w:rsidR="004E0FB6" w:rsidRPr="004E0FB6" w:rsidRDefault="004E0FB6" w:rsidP="00100A60">
            <w:pPr>
              <w:rPr>
                <w:b/>
              </w:rPr>
            </w:pPr>
            <w:r>
              <w:rPr>
                <w:b/>
              </w:rPr>
              <w:t>R.</w:t>
            </w:r>
            <w:r w:rsidR="00100A60">
              <w:rPr>
                <w:b/>
              </w:rPr>
              <w:t>OPE</w:t>
            </w:r>
            <w:r>
              <w:rPr>
                <w:b/>
              </w:rPr>
              <w:t>.03</w:t>
            </w:r>
          </w:p>
        </w:tc>
      </w:tr>
      <w:tr w:rsidR="004E0FB6" w:rsidRPr="00B52B12" w14:paraId="6799C4D7" w14:textId="77777777" w:rsidTr="004E0FB6">
        <w:tc>
          <w:tcPr>
            <w:tcW w:w="2122" w:type="dxa"/>
          </w:tcPr>
          <w:p w14:paraId="7FE4C54E" w14:textId="77777777" w:rsidR="004E0FB6" w:rsidRDefault="004E0FB6" w:rsidP="004E0FB6">
            <w:r>
              <w:t>Nombre</w:t>
            </w:r>
          </w:p>
        </w:tc>
        <w:tc>
          <w:tcPr>
            <w:tcW w:w="7588" w:type="dxa"/>
          </w:tcPr>
          <w:p w14:paraId="06723CF9" w14:textId="77777777" w:rsidR="004E0FB6" w:rsidRPr="00E3755C" w:rsidRDefault="00E3755C" w:rsidP="004E0FB6">
            <w:pPr>
              <w:rPr>
                <w:lang w:val="es-MX"/>
              </w:rPr>
            </w:pPr>
            <w:r w:rsidRPr="00E3755C">
              <w:rPr>
                <w:lang w:val="es-MX"/>
              </w:rPr>
              <w:t xml:space="preserve">Accionamiento/Medición del </w:t>
            </w:r>
            <w:r w:rsidR="004E0FB6" w:rsidRPr="00E3755C">
              <w:rPr>
                <w:lang w:val="es-MX"/>
              </w:rPr>
              <w:t>Nodo Actuador</w:t>
            </w:r>
          </w:p>
        </w:tc>
      </w:tr>
      <w:tr w:rsidR="004E0FB6" w:rsidRPr="00B52B12" w14:paraId="1FF3B736" w14:textId="77777777" w:rsidTr="004E0FB6">
        <w:tc>
          <w:tcPr>
            <w:tcW w:w="2122" w:type="dxa"/>
          </w:tcPr>
          <w:p w14:paraId="112168A4" w14:textId="77777777" w:rsidR="004E0FB6" w:rsidRDefault="004E0FB6" w:rsidP="004E0FB6">
            <w:r>
              <w:lastRenderedPageBreak/>
              <w:t>Operación</w:t>
            </w:r>
          </w:p>
        </w:tc>
        <w:tc>
          <w:tcPr>
            <w:tcW w:w="7588" w:type="dxa"/>
          </w:tcPr>
          <w:p w14:paraId="49B80AB5" w14:textId="77777777" w:rsidR="004E0FB6" w:rsidRDefault="000A4FC3" w:rsidP="004E0FB6">
            <w:pPr>
              <w:rPr>
                <w:lang w:val="es-MX"/>
              </w:rPr>
            </w:pPr>
            <w:r>
              <w:rPr>
                <w:lang w:val="es-MX"/>
              </w:rPr>
              <w:t>Activación y desactivación el flujo de agua en el sistema de riego mediante el accionamiento de bombas de agua y/o válvulas de flujo.</w:t>
            </w:r>
          </w:p>
          <w:p w14:paraId="347FA542" w14:textId="77777777" w:rsidR="000A4FC3" w:rsidRPr="004E0FB6" w:rsidRDefault="000A4FC3" w:rsidP="004E0FB6">
            <w:pPr>
              <w:rPr>
                <w:lang w:val="es-MX"/>
              </w:rPr>
            </w:pPr>
            <w:r>
              <w:rPr>
                <w:lang w:val="es-MX"/>
              </w:rPr>
              <w:t>Medición de variables del sistema hidráulico como flujo y presión de agua.</w:t>
            </w:r>
          </w:p>
        </w:tc>
      </w:tr>
      <w:tr w:rsidR="004E0FB6" w:rsidRPr="00B52B12" w14:paraId="0051FBF6" w14:textId="77777777" w:rsidTr="004E0FB6">
        <w:tc>
          <w:tcPr>
            <w:tcW w:w="2122" w:type="dxa"/>
          </w:tcPr>
          <w:p w14:paraId="63C84B1C" w14:textId="77777777" w:rsidR="004E0FB6" w:rsidRDefault="004E0FB6" w:rsidP="004E0FB6">
            <w:r>
              <w:t>Variables</w:t>
            </w:r>
          </w:p>
        </w:tc>
        <w:tc>
          <w:tcPr>
            <w:tcW w:w="7588" w:type="dxa"/>
          </w:tcPr>
          <w:p w14:paraId="15F66FBB" w14:textId="77777777" w:rsidR="004E0FB6" w:rsidRDefault="000A4FC3" w:rsidP="004E0FB6">
            <w:pPr>
              <w:rPr>
                <w:lang w:val="es-MX"/>
              </w:rPr>
            </w:pPr>
            <w:r>
              <w:rPr>
                <w:lang w:val="es-MX"/>
              </w:rPr>
              <w:t xml:space="preserve">Flujo de agua, litros por </w:t>
            </w:r>
            <w:r w:rsidR="000433C8">
              <w:rPr>
                <w:lang w:val="es-MX"/>
              </w:rPr>
              <w:t>minuto</w:t>
            </w:r>
          </w:p>
          <w:p w14:paraId="2A290465" w14:textId="77777777" w:rsidR="000A4FC3" w:rsidRDefault="000A4FC3" w:rsidP="004E0FB6">
            <w:pPr>
              <w:rPr>
                <w:lang w:val="es-MX"/>
              </w:rPr>
            </w:pPr>
            <w:r>
              <w:rPr>
                <w:lang w:val="es-MX"/>
              </w:rPr>
              <w:t>Presión de agua, bars</w:t>
            </w:r>
          </w:p>
          <w:p w14:paraId="029A57A9" w14:textId="77777777" w:rsidR="0036705D" w:rsidRDefault="0036705D" w:rsidP="004E0FB6">
            <w:pPr>
              <w:rPr>
                <w:lang w:val="es-MX"/>
              </w:rPr>
            </w:pPr>
            <w:r>
              <w:rPr>
                <w:lang w:val="es-MX"/>
              </w:rPr>
              <w:t>Encendido /apagado de la bomba de agua</w:t>
            </w:r>
          </w:p>
          <w:p w14:paraId="76218E03" w14:textId="77777777" w:rsidR="0036705D" w:rsidRPr="004503D3" w:rsidRDefault="0036705D" w:rsidP="004E0FB6">
            <w:pPr>
              <w:rPr>
                <w:lang w:val="es-MX"/>
              </w:rPr>
            </w:pPr>
            <w:r>
              <w:rPr>
                <w:lang w:val="es-MX"/>
              </w:rPr>
              <w:t>Encendido/apagado de la válvula de flujo</w:t>
            </w:r>
          </w:p>
        </w:tc>
      </w:tr>
      <w:tr w:rsidR="004E0FB6" w:rsidRPr="00B52B12" w14:paraId="0F3C48CC" w14:textId="77777777" w:rsidTr="004E0FB6">
        <w:tc>
          <w:tcPr>
            <w:tcW w:w="2122" w:type="dxa"/>
          </w:tcPr>
          <w:p w14:paraId="643BC1F0" w14:textId="77777777" w:rsidR="004E0FB6" w:rsidRDefault="004E0FB6" w:rsidP="004E0FB6">
            <w:r>
              <w:t>Entrada</w:t>
            </w:r>
          </w:p>
        </w:tc>
        <w:tc>
          <w:tcPr>
            <w:tcW w:w="7588" w:type="dxa"/>
          </w:tcPr>
          <w:p w14:paraId="638C0F85" w14:textId="77777777" w:rsidR="004E0FB6" w:rsidRDefault="004E0FB6" w:rsidP="000A4FC3">
            <w:pPr>
              <w:rPr>
                <w:lang w:val="es-MX"/>
              </w:rPr>
            </w:pPr>
            <w:r>
              <w:rPr>
                <w:lang w:val="es-MX"/>
              </w:rPr>
              <w:t xml:space="preserve">Mensaje del nodo controlador al nodo </w:t>
            </w:r>
            <w:r w:rsidR="000A4FC3">
              <w:rPr>
                <w:lang w:val="es-MX"/>
              </w:rPr>
              <w:t>actuador</w:t>
            </w:r>
            <w:r>
              <w:rPr>
                <w:lang w:val="es-MX"/>
              </w:rPr>
              <w:t xml:space="preserve"> para </w:t>
            </w:r>
            <w:r w:rsidR="000A4FC3">
              <w:rPr>
                <w:lang w:val="es-MX"/>
              </w:rPr>
              <w:t>realizar el accionamiento y la medición</w:t>
            </w:r>
          </w:p>
        </w:tc>
      </w:tr>
      <w:tr w:rsidR="004E0FB6" w:rsidRPr="00B52B12" w14:paraId="2ACAA849" w14:textId="77777777" w:rsidTr="004E0FB6">
        <w:tc>
          <w:tcPr>
            <w:tcW w:w="2122" w:type="dxa"/>
          </w:tcPr>
          <w:p w14:paraId="16C167AB" w14:textId="77777777" w:rsidR="004E0FB6" w:rsidRDefault="004E0FB6" w:rsidP="004E0FB6">
            <w:r>
              <w:t>Salida</w:t>
            </w:r>
          </w:p>
        </w:tc>
        <w:tc>
          <w:tcPr>
            <w:tcW w:w="7588" w:type="dxa"/>
          </w:tcPr>
          <w:p w14:paraId="14B2CF62" w14:textId="77777777" w:rsidR="004E0FB6" w:rsidRDefault="000A4FC3" w:rsidP="000A4FC3">
            <w:pPr>
              <w:rPr>
                <w:lang w:val="es-MX"/>
              </w:rPr>
            </w:pPr>
            <w:r>
              <w:rPr>
                <w:lang w:val="es-MX"/>
              </w:rPr>
              <w:t>Mensaje del nodo actuador</w:t>
            </w:r>
            <w:r w:rsidR="004E0FB6">
              <w:rPr>
                <w:lang w:val="es-MX"/>
              </w:rPr>
              <w:t xml:space="preserve"> al nodo contro</w:t>
            </w:r>
            <w:r>
              <w:rPr>
                <w:lang w:val="es-MX"/>
              </w:rPr>
              <w:t xml:space="preserve">lador para enviar resultados del accionamiento y la </w:t>
            </w:r>
            <w:r w:rsidR="004E0FB6">
              <w:rPr>
                <w:lang w:val="es-MX"/>
              </w:rPr>
              <w:t>medición</w:t>
            </w:r>
          </w:p>
        </w:tc>
      </w:tr>
      <w:tr w:rsidR="004E0FB6" w:rsidRPr="004E0FB6" w14:paraId="354DEB44" w14:textId="77777777" w:rsidTr="004E0FB6">
        <w:tc>
          <w:tcPr>
            <w:tcW w:w="2122" w:type="dxa"/>
          </w:tcPr>
          <w:p w14:paraId="3BA6CF83" w14:textId="77777777" w:rsidR="004E0FB6" w:rsidRDefault="004E0FB6" w:rsidP="004E0FB6">
            <w:r>
              <w:t>Frecuencia</w:t>
            </w:r>
          </w:p>
        </w:tc>
        <w:tc>
          <w:tcPr>
            <w:tcW w:w="7588" w:type="dxa"/>
          </w:tcPr>
          <w:p w14:paraId="0973AA03" w14:textId="77777777" w:rsidR="004E0FB6" w:rsidRDefault="007C2380" w:rsidP="000A4FC3">
            <w:pPr>
              <w:rPr>
                <w:lang w:val="es-MX"/>
              </w:rPr>
            </w:pPr>
            <w:r>
              <w:rPr>
                <w:lang w:val="es-MX"/>
              </w:rPr>
              <w:t>Periódico, cada minuto</w:t>
            </w:r>
          </w:p>
        </w:tc>
      </w:tr>
    </w:tbl>
    <w:p w14:paraId="09474FB2" w14:textId="77777777" w:rsidR="004E0FB6" w:rsidRDefault="004E0FB6" w:rsidP="004E0FB6">
      <w:pPr>
        <w:rPr>
          <w:lang w:val="es-MX"/>
        </w:rPr>
      </w:pPr>
    </w:p>
    <w:p w14:paraId="0FC917CA" w14:textId="77777777" w:rsidR="00100A60" w:rsidRDefault="00100A60" w:rsidP="004E0FB6">
      <w:pPr>
        <w:rPr>
          <w:lang w:val="es-MX"/>
        </w:rPr>
      </w:pPr>
    </w:p>
    <w:p w14:paraId="30A255BC" w14:textId="77777777" w:rsidR="00B37902" w:rsidRDefault="00B37902" w:rsidP="004E0FB6">
      <w:pPr>
        <w:rPr>
          <w:lang w:val="es-MX"/>
        </w:rPr>
      </w:pPr>
    </w:p>
    <w:p w14:paraId="5EBFCD5C" w14:textId="77777777" w:rsidR="00100A60" w:rsidRDefault="00100A60" w:rsidP="00100A60">
      <w:pPr>
        <w:pStyle w:val="Heading2"/>
      </w:pPr>
      <w:bookmarkStart w:id="29" w:name="_Toc34121954"/>
      <w:r>
        <w:t>Nodo Repetidor</w:t>
      </w:r>
      <w:bookmarkEnd w:id="29"/>
    </w:p>
    <w:p w14:paraId="7F3627DF" w14:textId="77777777" w:rsidR="00B37902" w:rsidRDefault="00B37902" w:rsidP="00B37902"/>
    <w:p w14:paraId="5BA493F7" w14:textId="77777777" w:rsidR="00B37902" w:rsidRDefault="00B37902" w:rsidP="00B37902">
      <w:pPr>
        <w:jc w:val="center"/>
      </w:pPr>
    </w:p>
    <w:tbl>
      <w:tblPr>
        <w:tblStyle w:val="TableGrid"/>
        <w:tblW w:w="0" w:type="auto"/>
        <w:tblLook w:val="04A0" w:firstRow="1" w:lastRow="0" w:firstColumn="1" w:lastColumn="0" w:noHBand="0" w:noVBand="1"/>
      </w:tblPr>
      <w:tblGrid>
        <w:gridCol w:w="2122"/>
        <w:gridCol w:w="7588"/>
      </w:tblGrid>
      <w:tr w:rsidR="000A4FC3" w:rsidRPr="00100A60" w14:paraId="2469267C" w14:textId="77777777" w:rsidTr="00E92848">
        <w:tc>
          <w:tcPr>
            <w:tcW w:w="2122" w:type="dxa"/>
            <w:shd w:val="clear" w:color="auto" w:fill="000000" w:themeFill="text1"/>
          </w:tcPr>
          <w:p w14:paraId="53CD519B" w14:textId="77777777" w:rsidR="000A4FC3" w:rsidRPr="004E0FB6" w:rsidRDefault="000A4FC3" w:rsidP="000402EE">
            <w:pPr>
              <w:rPr>
                <w:b/>
              </w:rPr>
            </w:pPr>
            <w:r w:rsidRPr="004E0FB6">
              <w:rPr>
                <w:b/>
              </w:rPr>
              <w:t>Requerimiento</w:t>
            </w:r>
          </w:p>
        </w:tc>
        <w:tc>
          <w:tcPr>
            <w:tcW w:w="7588" w:type="dxa"/>
            <w:shd w:val="clear" w:color="auto" w:fill="000000" w:themeFill="text1"/>
          </w:tcPr>
          <w:p w14:paraId="06C09036" w14:textId="77777777" w:rsidR="000A4FC3" w:rsidRPr="00100A60" w:rsidRDefault="00100A60" w:rsidP="000402EE">
            <w:pPr>
              <w:rPr>
                <w:b/>
                <w:lang w:val="es-MX"/>
              </w:rPr>
            </w:pPr>
            <w:r w:rsidRPr="00100A60">
              <w:rPr>
                <w:b/>
                <w:lang w:val="es-MX"/>
              </w:rPr>
              <w:t>R.</w:t>
            </w:r>
            <w:r>
              <w:rPr>
                <w:b/>
                <w:lang w:val="es-MX"/>
              </w:rPr>
              <w:t>OPE</w:t>
            </w:r>
            <w:r w:rsidR="000A4FC3" w:rsidRPr="00100A60">
              <w:rPr>
                <w:b/>
                <w:lang w:val="es-MX"/>
              </w:rPr>
              <w:t>.04</w:t>
            </w:r>
          </w:p>
        </w:tc>
      </w:tr>
      <w:tr w:rsidR="000A4FC3" w:rsidRPr="00100A60" w14:paraId="137D21F8" w14:textId="77777777" w:rsidTr="000402EE">
        <w:tc>
          <w:tcPr>
            <w:tcW w:w="2122" w:type="dxa"/>
          </w:tcPr>
          <w:p w14:paraId="70F625BB" w14:textId="77777777" w:rsidR="000A4FC3" w:rsidRPr="00100A60" w:rsidRDefault="000A4FC3" w:rsidP="000402EE">
            <w:pPr>
              <w:rPr>
                <w:lang w:val="es-MX"/>
              </w:rPr>
            </w:pPr>
            <w:r w:rsidRPr="00100A60">
              <w:rPr>
                <w:lang w:val="es-MX"/>
              </w:rPr>
              <w:t>Nombre</w:t>
            </w:r>
          </w:p>
        </w:tc>
        <w:tc>
          <w:tcPr>
            <w:tcW w:w="7588" w:type="dxa"/>
          </w:tcPr>
          <w:p w14:paraId="2E126A1A" w14:textId="77777777" w:rsidR="000A4FC3" w:rsidRPr="00100A60" w:rsidRDefault="00E3755C" w:rsidP="000402EE">
            <w:pPr>
              <w:rPr>
                <w:lang w:val="es-MX"/>
              </w:rPr>
            </w:pPr>
            <w:r>
              <w:rPr>
                <w:lang w:val="es-MX"/>
              </w:rPr>
              <w:t xml:space="preserve">Retransmisión del </w:t>
            </w:r>
            <w:r w:rsidR="000A4FC3" w:rsidRPr="00100A60">
              <w:rPr>
                <w:lang w:val="es-MX"/>
              </w:rPr>
              <w:t>Nodo Repetidor</w:t>
            </w:r>
          </w:p>
        </w:tc>
      </w:tr>
      <w:tr w:rsidR="000A4FC3" w:rsidRPr="00B52B12" w14:paraId="6B309544" w14:textId="77777777" w:rsidTr="000402EE">
        <w:tc>
          <w:tcPr>
            <w:tcW w:w="2122" w:type="dxa"/>
          </w:tcPr>
          <w:p w14:paraId="428CD540" w14:textId="77777777" w:rsidR="000A4FC3" w:rsidRPr="00100A60" w:rsidRDefault="000A4FC3" w:rsidP="000402EE">
            <w:pPr>
              <w:rPr>
                <w:lang w:val="es-MX"/>
              </w:rPr>
            </w:pPr>
            <w:r w:rsidRPr="00100A60">
              <w:rPr>
                <w:lang w:val="es-MX"/>
              </w:rPr>
              <w:t>Operación</w:t>
            </w:r>
          </w:p>
        </w:tc>
        <w:tc>
          <w:tcPr>
            <w:tcW w:w="7588" w:type="dxa"/>
          </w:tcPr>
          <w:p w14:paraId="2FDDCDE5" w14:textId="77777777" w:rsidR="000A4FC3" w:rsidRPr="004E0FB6" w:rsidRDefault="000A4FC3" w:rsidP="00100A60">
            <w:pPr>
              <w:rPr>
                <w:lang w:val="es-MX"/>
              </w:rPr>
            </w:pPr>
            <w:r>
              <w:rPr>
                <w:lang w:val="es-MX"/>
              </w:rPr>
              <w:t xml:space="preserve">Retransmitir un mensaje proveniente del nodo controlador </w:t>
            </w:r>
            <w:r w:rsidR="00100A60">
              <w:rPr>
                <w:lang w:val="es-MX"/>
              </w:rPr>
              <w:t>un nodo fuera de alcance (</w:t>
            </w:r>
            <w:r>
              <w:rPr>
                <w:lang w:val="es-MX"/>
              </w:rPr>
              <w:t>nodos sensores, actuadores o climáticos</w:t>
            </w:r>
            <w:r w:rsidR="00100A60">
              <w:rPr>
                <w:lang w:val="es-MX"/>
              </w:rPr>
              <w:t xml:space="preserve"> )</w:t>
            </w:r>
            <w:r>
              <w:rPr>
                <w:lang w:val="es-MX"/>
              </w:rPr>
              <w:t>.</w:t>
            </w:r>
          </w:p>
        </w:tc>
      </w:tr>
      <w:tr w:rsidR="000A4FC3" w:rsidRPr="004E0FB6" w14:paraId="7727D7AE" w14:textId="77777777" w:rsidTr="000402EE">
        <w:tc>
          <w:tcPr>
            <w:tcW w:w="2122" w:type="dxa"/>
          </w:tcPr>
          <w:p w14:paraId="41DB520E" w14:textId="77777777" w:rsidR="000A4FC3" w:rsidRDefault="000A4FC3" w:rsidP="000402EE">
            <w:r>
              <w:t>Variables</w:t>
            </w:r>
          </w:p>
        </w:tc>
        <w:tc>
          <w:tcPr>
            <w:tcW w:w="7588" w:type="dxa"/>
          </w:tcPr>
          <w:p w14:paraId="15E7C2C6" w14:textId="77777777" w:rsidR="000A4FC3" w:rsidRPr="004503D3" w:rsidRDefault="000A4FC3" w:rsidP="000402EE">
            <w:pPr>
              <w:rPr>
                <w:lang w:val="es-MX"/>
              </w:rPr>
            </w:pPr>
            <w:r>
              <w:rPr>
                <w:lang w:val="es-MX"/>
              </w:rPr>
              <w:t>Ninguna</w:t>
            </w:r>
          </w:p>
        </w:tc>
      </w:tr>
      <w:tr w:rsidR="000A4FC3" w:rsidRPr="00B52B12" w14:paraId="10AD65D7" w14:textId="77777777" w:rsidTr="000402EE">
        <w:tc>
          <w:tcPr>
            <w:tcW w:w="2122" w:type="dxa"/>
          </w:tcPr>
          <w:p w14:paraId="4E8A1F6D" w14:textId="77777777" w:rsidR="000A4FC3" w:rsidRDefault="000A4FC3" w:rsidP="000402EE">
            <w:r>
              <w:t>Entrada</w:t>
            </w:r>
          </w:p>
        </w:tc>
        <w:tc>
          <w:tcPr>
            <w:tcW w:w="7588" w:type="dxa"/>
          </w:tcPr>
          <w:p w14:paraId="23E4841F" w14:textId="77777777" w:rsidR="000A4FC3" w:rsidRDefault="000A4FC3" w:rsidP="00100A60">
            <w:pPr>
              <w:rPr>
                <w:lang w:val="es-MX"/>
              </w:rPr>
            </w:pPr>
            <w:r>
              <w:rPr>
                <w:lang w:val="es-MX"/>
              </w:rPr>
              <w:t xml:space="preserve">Mensaje del nodo controlador </w:t>
            </w:r>
            <w:r w:rsidR="00100A60">
              <w:rPr>
                <w:lang w:val="es-MX"/>
              </w:rPr>
              <w:t>al nodo repetidor.</w:t>
            </w:r>
          </w:p>
        </w:tc>
      </w:tr>
      <w:tr w:rsidR="000A4FC3" w:rsidRPr="00B52B12" w14:paraId="7A275737" w14:textId="77777777" w:rsidTr="000402EE">
        <w:tc>
          <w:tcPr>
            <w:tcW w:w="2122" w:type="dxa"/>
          </w:tcPr>
          <w:p w14:paraId="6728B501" w14:textId="77777777" w:rsidR="000A4FC3" w:rsidRDefault="000A4FC3" w:rsidP="000402EE">
            <w:r>
              <w:t>Salida</w:t>
            </w:r>
          </w:p>
        </w:tc>
        <w:tc>
          <w:tcPr>
            <w:tcW w:w="7588" w:type="dxa"/>
          </w:tcPr>
          <w:p w14:paraId="1FB4E7A5" w14:textId="77777777" w:rsidR="000A4FC3" w:rsidRDefault="00100A60" w:rsidP="000402EE">
            <w:pPr>
              <w:rPr>
                <w:lang w:val="es-MX"/>
              </w:rPr>
            </w:pPr>
            <w:r>
              <w:rPr>
                <w:lang w:val="es-MX"/>
              </w:rPr>
              <w:t>Mensaje del nodo repetidor al nodo fuera de alcance.</w:t>
            </w:r>
          </w:p>
        </w:tc>
      </w:tr>
      <w:tr w:rsidR="000A4FC3" w:rsidRPr="004E0FB6" w14:paraId="25774A30" w14:textId="77777777" w:rsidTr="000402EE">
        <w:tc>
          <w:tcPr>
            <w:tcW w:w="2122" w:type="dxa"/>
          </w:tcPr>
          <w:p w14:paraId="5249D49D" w14:textId="77777777" w:rsidR="000A4FC3" w:rsidRDefault="000A4FC3" w:rsidP="000402EE">
            <w:r>
              <w:t>Frecuencia</w:t>
            </w:r>
          </w:p>
        </w:tc>
        <w:tc>
          <w:tcPr>
            <w:tcW w:w="7588" w:type="dxa"/>
          </w:tcPr>
          <w:p w14:paraId="756E59C8" w14:textId="77777777" w:rsidR="000A4FC3" w:rsidRDefault="007C2380" w:rsidP="000402EE">
            <w:pPr>
              <w:rPr>
                <w:lang w:val="es-MX"/>
              </w:rPr>
            </w:pPr>
            <w:r>
              <w:rPr>
                <w:lang w:val="es-MX"/>
              </w:rPr>
              <w:t>Periódico, cada minuto</w:t>
            </w:r>
          </w:p>
        </w:tc>
      </w:tr>
    </w:tbl>
    <w:p w14:paraId="6C65E914" w14:textId="77777777" w:rsidR="000A4FC3" w:rsidRDefault="000A4FC3" w:rsidP="000A4FC3">
      <w:pPr>
        <w:rPr>
          <w:lang w:val="es-MX"/>
        </w:rPr>
      </w:pPr>
    </w:p>
    <w:p w14:paraId="1CAB95B6" w14:textId="77777777" w:rsidR="00100A60" w:rsidRDefault="00100A60" w:rsidP="000A4FC3">
      <w:pPr>
        <w:rPr>
          <w:lang w:val="es-MX"/>
        </w:rPr>
      </w:pPr>
    </w:p>
    <w:p w14:paraId="7D9B1AE4" w14:textId="77777777" w:rsidR="002E76CA" w:rsidRDefault="00E92848" w:rsidP="002E76CA">
      <w:pPr>
        <w:pStyle w:val="Heading2"/>
      </w:pPr>
      <w:bookmarkStart w:id="30" w:name="_Toc34121955"/>
      <w:r>
        <w:t>N</w:t>
      </w:r>
      <w:r w:rsidR="00100A60">
        <w:t>odo Controlador</w:t>
      </w:r>
      <w:bookmarkEnd w:id="30"/>
    </w:p>
    <w:p w14:paraId="42638A60" w14:textId="77777777" w:rsidR="00B37902" w:rsidRPr="00B37902" w:rsidRDefault="00B37902" w:rsidP="00B37902"/>
    <w:p w14:paraId="7FC04DED" w14:textId="77777777" w:rsidR="00B37902" w:rsidRDefault="00B37902" w:rsidP="00B37902"/>
    <w:tbl>
      <w:tblPr>
        <w:tblStyle w:val="TableGrid"/>
        <w:tblW w:w="0" w:type="auto"/>
        <w:tblLook w:val="04A0" w:firstRow="1" w:lastRow="0" w:firstColumn="1" w:lastColumn="0" w:noHBand="0" w:noVBand="1"/>
      </w:tblPr>
      <w:tblGrid>
        <w:gridCol w:w="2122"/>
        <w:gridCol w:w="7588"/>
      </w:tblGrid>
      <w:tr w:rsidR="00100A60" w:rsidRPr="00100A60" w14:paraId="61029F7F" w14:textId="77777777" w:rsidTr="00E92848">
        <w:tc>
          <w:tcPr>
            <w:tcW w:w="2122" w:type="dxa"/>
            <w:shd w:val="clear" w:color="auto" w:fill="000000" w:themeFill="text1"/>
          </w:tcPr>
          <w:p w14:paraId="0F7A8120" w14:textId="77777777" w:rsidR="00100A60" w:rsidRPr="004E0FB6" w:rsidRDefault="00100A60" w:rsidP="000402EE">
            <w:pPr>
              <w:rPr>
                <w:b/>
              </w:rPr>
            </w:pPr>
            <w:r w:rsidRPr="004E0FB6">
              <w:rPr>
                <w:b/>
              </w:rPr>
              <w:t>Requerimiento</w:t>
            </w:r>
          </w:p>
        </w:tc>
        <w:tc>
          <w:tcPr>
            <w:tcW w:w="7588" w:type="dxa"/>
            <w:shd w:val="clear" w:color="auto" w:fill="000000" w:themeFill="text1"/>
          </w:tcPr>
          <w:p w14:paraId="69B85E32" w14:textId="77777777" w:rsidR="00100A60" w:rsidRPr="00100A60" w:rsidRDefault="00100A60" w:rsidP="000402EE">
            <w:pPr>
              <w:rPr>
                <w:b/>
                <w:lang w:val="es-MX"/>
              </w:rPr>
            </w:pPr>
            <w:r w:rsidRPr="00100A60">
              <w:rPr>
                <w:b/>
                <w:lang w:val="es-MX"/>
              </w:rPr>
              <w:t>R.</w:t>
            </w:r>
            <w:r>
              <w:rPr>
                <w:b/>
                <w:lang w:val="es-MX"/>
              </w:rPr>
              <w:t>OPE.05</w:t>
            </w:r>
          </w:p>
        </w:tc>
      </w:tr>
      <w:tr w:rsidR="00100A60" w:rsidRPr="00B52B12" w14:paraId="56BD8441" w14:textId="77777777" w:rsidTr="000402EE">
        <w:tc>
          <w:tcPr>
            <w:tcW w:w="2122" w:type="dxa"/>
          </w:tcPr>
          <w:p w14:paraId="3CADA43A" w14:textId="77777777" w:rsidR="00100A60" w:rsidRPr="00100A60" w:rsidRDefault="00100A60" w:rsidP="000402EE">
            <w:pPr>
              <w:rPr>
                <w:lang w:val="es-MX"/>
              </w:rPr>
            </w:pPr>
            <w:r w:rsidRPr="00100A60">
              <w:rPr>
                <w:lang w:val="es-MX"/>
              </w:rPr>
              <w:t>Nombre</w:t>
            </w:r>
          </w:p>
        </w:tc>
        <w:tc>
          <w:tcPr>
            <w:tcW w:w="7588" w:type="dxa"/>
          </w:tcPr>
          <w:p w14:paraId="6C821DC8" w14:textId="77777777" w:rsidR="00100A60" w:rsidRPr="00100A60" w:rsidRDefault="00E3755C" w:rsidP="000402EE">
            <w:pPr>
              <w:rPr>
                <w:lang w:val="es-MX"/>
              </w:rPr>
            </w:pPr>
            <w:r>
              <w:rPr>
                <w:lang w:val="es-MX"/>
              </w:rPr>
              <w:t xml:space="preserve">Lectura de humedad de suelo </w:t>
            </w:r>
          </w:p>
        </w:tc>
      </w:tr>
      <w:tr w:rsidR="00100A60" w:rsidRPr="00B52B12" w14:paraId="45791547" w14:textId="77777777" w:rsidTr="000402EE">
        <w:tc>
          <w:tcPr>
            <w:tcW w:w="2122" w:type="dxa"/>
          </w:tcPr>
          <w:p w14:paraId="3F87A288" w14:textId="77777777" w:rsidR="00100A60" w:rsidRPr="00100A60" w:rsidRDefault="00100A60" w:rsidP="000402EE">
            <w:pPr>
              <w:rPr>
                <w:lang w:val="es-MX"/>
              </w:rPr>
            </w:pPr>
            <w:r w:rsidRPr="00100A60">
              <w:rPr>
                <w:lang w:val="es-MX"/>
              </w:rPr>
              <w:t>Operación</w:t>
            </w:r>
          </w:p>
        </w:tc>
        <w:tc>
          <w:tcPr>
            <w:tcW w:w="7588" w:type="dxa"/>
          </w:tcPr>
          <w:p w14:paraId="51730AFB" w14:textId="77777777" w:rsidR="00100A60" w:rsidRPr="004E0FB6" w:rsidRDefault="00E3755C" w:rsidP="00E3755C">
            <w:pPr>
              <w:rPr>
                <w:lang w:val="es-MX"/>
              </w:rPr>
            </w:pPr>
            <w:r>
              <w:rPr>
                <w:lang w:val="es-MX"/>
              </w:rPr>
              <w:t>Recepción de datos de contenido volumétrico de agua en la tierra de cultivo, proveniente del nodo sensor</w:t>
            </w:r>
          </w:p>
        </w:tc>
      </w:tr>
      <w:tr w:rsidR="00100A60" w:rsidRPr="00B52B12" w14:paraId="1021BE95" w14:textId="77777777" w:rsidTr="000402EE">
        <w:tc>
          <w:tcPr>
            <w:tcW w:w="2122" w:type="dxa"/>
          </w:tcPr>
          <w:p w14:paraId="51321351" w14:textId="77777777" w:rsidR="00100A60" w:rsidRDefault="00100A60" w:rsidP="000402EE">
            <w:r>
              <w:t>Variables</w:t>
            </w:r>
          </w:p>
        </w:tc>
        <w:tc>
          <w:tcPr>
            <w:tcW w:w="7588" w:type="dxa"/>
          </w:tcPr>
          <w:p w14:paraId="091BF20E" w14:textId="77777777" w:rsidR="00100A60" w:rsidRPr="004503D3" w:rsidRDefault="00E3755C" w:rsidP="000402EE">
            <w:pPr>
              <w:rPr>
                <w:lang w:val="es-MX"/>
              </w:rPr>
            </w:pPr>
            <w:r>
              <w:rPr>
                <w:lang w:val="es-MX"/>
              </w:rPr>
              <w:t>Contenido volumétrico de agua, 0% a 100%</w:t>
            </w:r>
          </w:p>
        </w:tc>
      </w:tr>
      <w:tr w:rsidR="00100A60" w:rsidRPr="00B52B12" w14:paraId="170BD21D" w14:textId="77777777" w:rsidTr="000402EE">
        <w:tc>
          <w:tcPr>
            <w:tcW w:w="2122" w:type="dxa"/>
          </w:tcPr>
          <w:p w14:paraId="79991625" w14:textId="77777777" w:rsidR="00100A60" w:rsidRDefault="00100A60" w:rsidP="000402EE">
            <w:r>
              <w:t>Entrada</w:t>
            </w:r>
          </w:p>
        </w:tc>
        <w:tc>
          <w:tcPr>
            <w:tcW w:w="7588" w:type="dxa"/>
          </w:tcPr>
          <w:p w14:paraId="00F3763E" w14:textId="77777777" w:rsidR="00100A60" w:rsidRDefault="00100A60" w:rsidP="00E3755C">
            <w:pPr>
              <w:rPr>
                <w:lang w:val="es-MX"/>
              </w:rPr>
            </w:pPr>
            <w:r>
              <w:rPr>
                <w:lang w:val="es-MX"/>
              </w:rPr>
              <w:t xml:space="preserve">Mensaje del nodo controlador al nodo </w:t>
            </w:r>
            <w:r w:rsidR="00E3755C">
              <w:rPr>
                <w:lang w:val="es-MX"/>
              </w:rPr>
              <w:t>sensor</w:t>
            </w:r>
            <w:r>
              <w:rPr>
                <w:lang w:val="es-MX"/>
              </w:rPr>
              <w:t>.</w:t>
            </w:r>
          </w:p>
        </w:tc>
      </w:tr>
      <w:tr w:rsidR="00100A60" w:rsidRPr="00B52B12" w14:paraId="2FA86906" w14:textId="77777777" w:rsidTr="000402EE">
        <w:tc>
          <w:tcPr>
            <w:tcW w:w="2122" w:type="dxa"/>
          </w:tcPr>
          <w:p w14:paraId="3B884EBF" w14:textId="77777777" w:rsidR="00100A60" w:rsidRDefault="00100A60" w:rsidP="000402EE">
            <w:r>
              <w:t>Salida</w:t>
            </w:r>
          </w:p>
        </w:tc>
        <w:tc>
          <w:tcPr>
            <w:tcW w:w="7588" w:type="dxa"/>
          </w:tcPr>
          <w:p w14:paraId="7741BACE" w14:textId="77777777" w:rsidR="00100A60" w:rsidRDefault="00E3755C" w:rsidP="000402EE">
            <w:pPr>
              <w:rPr>
                <w:lang w:val="es-MX"/>
              </w:rPr>
            </w:pPr>
            <w:r>
              <w:rPr>
                <w:lang w:val="es-MX"/>
              </w:rPr>
              <w:t>Mensaje del nodo sensor al nodo controlador con los datos de la medición.</w:t>
            </w:r>
          </w:p>
        </w:tc>
      </w:tr>
      <w:tr w:rsidR="00100A60" w:rsidRPr="004E0FB6" w14:paraId="1F1FBB40" w14:textId="77777777" w:rsidTr="000402EE">
        <w:tc>
          <w:tcPr>
            <w:tcW w:w="2122" w:type="dxa"/>
          </w:tcPr>
          <w:p w14:paraId="6AD1CC24" w14:textId="77777777" w:rsidR="00100A60" w:rsidRDefault="00100A60" w:rsidP="000402EE">
            <w:r>
              <w:t>Frecuencia</w:t>
            </w:r>
          </w:p>
        </w:tc>
        <w:tc>
          <w:tcPr>
            <w:tcW w:w="7588" w:type="dxa"/>
          </w:tcPr>
          <w:p w14:paraId="0D916D6E" w14:textId="77777777" w:rsidR="00100A60" w:rsidRDefault="00E3755C" w:rsidP="000402EE">
            <w:pPr>
              <w:rPr>
                <w:lang w:val="es-MX"/>
              </w:rPr>
            </w:pPr>
            <w:r>
              <w:rPr>
                <w:lang w:val="es-MX"/>
              </w:rPr>
              <w:t>Periódico, cada minuto</w:t>
            </w:r>
          </w:p>
        </w:tc>
      </w:tr>
    </w:tbl>
    <w:p w14:paraId="1F5F591F" w14:textId="77777777" w:rsidR="00100A60" w:rsidRDefault="00100A60" w:rsidP="00100A60">
      <w:pPr>
        <w:rPr>
          <w:lang w:val="es-MX"/>
        </w:rPr>
      </w:pPr>
    </w:p>
    <w:p w14:paraId="27EAD00E" w14:textId="77777777" w:rsidR="00E92848" w:rsidRDefault="00E92848" w:rsidP="00100A60">
      <w:pPr>
        <w:rPr>
          <w:lang w:val="es-MX"/>
        </w:rPr>
      </w:pPr>
    </w:p>
    <w:p w14:paraId="763C8219" w14:textId="77777777" w:rsidR="00E3755C" w:rsidRDefault="00E3755C" w:rsidP="00E3755C">
      <w:pPr>
        <w:rPr>
          <w:lang w:val="es-MX"/>
        </w:rPr>
      </w:pPr>
    </w:p>
    <w:tbl>
      <w:tblPr>
        <w:tblStyle w:val="TableGrid"/>
        <w:tblW w:w="0" w:type="auto"/>
        <w:tblLook w:val="04A0" w:firstRow="1" w:lastRow="0" w:firstColumn="1" w:lastColumn="0" w:noHBand="0" w:noVBand="1"/>
      </w:tblPr>
      <w:tblGrid>
        <w:gridCol w:w="2122"/>
        <w:gridCol w:w="7588"/>
      </w:tblGrid>
      <w:tr w:rsidR="00E3755C" w:rsidRPr="00100A60" w14:paraId="4CB75FDE" w14:textId="77777777" w:rsidTr="00E92848">
        <w:tc>
          <w:tcPr>
            <w:tcW w:w="2122" w:type="dxa"/>
            <w:shd w:val="clear" w:color="auto" w:fill="000000" w:themeFill="text1"/>
          </w:tcPr>
          <w:p w14:paraId="0A57F132" w14:textId="77777777" w:rsidR="00E3755C" w:rsidRPr="004E0FB6" w:rsidRDefault="00E3755C" w:rsidP="000402EE">
            <w:pPr>
              <w:rPr>
                <w:b/>
              </w:rPr>
            </w:pPr>
            <w:r w:rsidRPr="004E0FB6">
              <w:rPr>
                <w:b/>
              </w:rPr>
              <w:t>Requerimiento</w:t>
            </w:r>
          </w:p>
        </w:tc>
        <w:tc>
          <w:tcPr>
            <w:tcW w:w="7588" w:type="dxa"/>
            <w:shd w:val="clear" w:color="auto" w:fill="000000" w:themeFill="text1"/>
          </w:tcPr>
          <w:p w14:paraId="6ACCC53B" w14:textId="77777777" w:rsidR="00E3755C" w:rsidRPr="00100A60" w:rsidRDefault="00E3755C" w:rsidP="000402EE">
            <w:pPr>
              <w:rPr>
                <w:b/>
                <w:lang w:val="es-MX"/>
              </w:rPr>
            </w:pPr>
            <w:r w:rsidRPr="00100A60">
              <w:rPr>
                <w:b/>
                <w:lang w:val="es-MX"/>
              </w:rPr>
              <w:t>R.</w:t>
            </w:r>
            <w:r>
              <w:rPr>
                <w:b/>
                <w:lang w:val="es-MX"/>
              </w:rPr>
              <w:t>OPE.06</w:t>
            </w:r>
          </w:p>
        </w:tc>
      </w:tr>
      <w:tr w:rsidR="00E3755C" w:rsidRPr="00100A60" w14:paraId="5C86CAD7" w14:textId="77777777" w:rsidTr="000402EE">
        <w:tc>
          <w:tcPr>
            <w:tcW w:w="2122" w:type="dxa"/>
          </w:tcPr>
          <w:p w14:paraId="31E5B62B" w14:textId="77777777" w:rsidR="00E3755C" w:rsidRPr="00100A60" w:rsidRDefault="00E3755C" w:rsidP="000402EE">
            <w:pPr>
              <w:rPr>
                <w:lang w:val="es-MX"/>
              </w:rPr>
            </w:pPr>
            <w:r w:rsidRPr="00100A60">
              <w:rPr>
                <w:lang w:val="es-MX"/>
              </w:rPr>
              <w:t>Nombre</w:t>
            </w:r>
          </w:p>
        </w:tc>
        <w:tc>
          <w:tcPr>
            <w:tcW w:w="7588" w:type="dxa"/>
          </w:tcPr>
          <w:p w14:paraId="548A6663" w14:textId="77777777" w:rsidR="00E3755C" w:rsidRPr="00100A60" w:rsidRDefault="00E3755C" w:rsidP="000402EE">
            <w:pPr>
              <w:rPr>
                <w:lang w:val="es-MX"/>
              </w:rPr>
            </w:pPr>
            <w:r>
              <w:rPr>
                <w:lang w:val="es-MX"/>
              </w:rPr>
              <w:t xml:space="preserve">Lectura de variables climáticas  </w:t>
            </w:r>
          </w:p>
        </w:tc>
      </w:tr>
      <w:tr w:rsidR="00E3755C" w:rsidRPr="00B52B12" w14:paraId="3FC063E8" w14:textId="77777777" w:rsidTr="000402EE">
        <w:tc>
          <w:tcPr>
            <w:tcW w:w="2122" w:type="dxa"/>
          </w:tcPr>
          <w:p w14:paraId="3A208301" w14:textId="77777777" w:rsidR="00E3755C" w:rsidRPr="00100A60" w:rsidRDefault="00E3755C" w:rsidP="00E3755C">
            <w:pPr>
              <w:rPr>
                <w:lang w:val="es-MX"/>
              </w:rPr>
            </w:pPr>
            <w:r w:rsidRPr="00100A60">
              <w:rPr>
                <w:lang w:val="es-MX"/>
              </w:rPr>
              <w:t>Operación</w:t>
            </w:r>
          </w:p>
        </w:tc>
        <w:tc>
          <w:tcPr>
            <w:tcW w:w="7588" w:type="dxa"/>
          </w:tcPr>
          <w:p w14:paraId="0C4EA298" w14:textId="77777777" w:rsidR="00E3755C" w:rsidRPr="004E0FB6" w:rsidRDefault="00E3755C" w:rsidP="00E3755C">
            <w:pPr>
              <w:rPr>
                <w:lang w:val="es-MX"/>
              </w:rPr>
            </w:pPr>
            <w:r>
              <w:rPr>
                <w:lang w:val="es-MX"/>
              </w:rPr>
              <w:t>Recepción</w:t>
            </w:r>
            <w:r w:rsidRPr="004503D3">
              <w:rPr>
                <w:lang w:val="es-MX"/>
              </w:rPr>
              <w:t xml:space="preserve"> </w:t>
            </w:r>
            <w:r>
              <w:rPr>
                <w:lang w:val="es-MX"/>
              </w:rPr>
              <w:t>de variables ambientales como humedad relativa, temperatura del aire, presión atmosférica, velocidad del viento y radiación solar.</w:t>
            </w:r>
          </w:p>
        </w:tc>
      </w:tr>
      <w:tr w:rsidR="00E3755C" w:rsidRPr="00B52B12" w14:paraId="529A3D57" w14:textId="77777777" w:rsidTr="000402EE">
        <w:tc>
          <w:tcPr>
            <w:tcW w:w="2122" w:type="dxa"/>
          </w:tcPr>
          <w:p w14:paraId="52C58815" w14:textId="77777777" w:rsidR="00E3755C" w:rsidRDefault="00E3755C" w:rsidP="00E3755C">
            <w:r w:rsidRPr="00E3755C">
              <w:rPr>
                <w:lang w:val="es-MX"/>
              </w:rPr>
              <w:t>Vari</w:t>
            </w:r>
            <w:r>
              <w:t>ables</w:t>
            </w:r>
          </w:p>
        </w:tc>
        <w:tc>
          <w:tcPr>
            <w:tcW w:w="7588" w:type="dxa"/>
          </w:tcPr>
          <w:p w14:paraId="7F026E6F" w14:textId="77777777" w:rsidR="00E3755C" w:rsidRDefault="00E3755C" w:rsidP="00E3755C">
            <w:pPr>
              <w:rPr>
                <w:lang w:val="es-MX"/>
              </w:rPr>
            </w:pPr>
            <w:r>
              <w:rPr>
                <w:lang w:val="es-MX"/>
              </w:rPr>
              <w:t>Humedad relativa, 0% a 100%</w:t>
            </w:r>
          </w:p>
          <w:p w14:paraId="1B538C3E" w14:textId="77777777" w:rsidR="00E3755C" w:rsidRDefault="00E3755C" w:rsidP="00E3755C">
            <w:pPr>
              <w:rPr>
                <w:lang w:val="es-MX"/>
              </w:rPr>
            </w:pPr>
            <w:r>
              <w:rPr>
                <w:lang w:val="es-MX"/>
              </w:rPr>
              <w:lastRenderedPageBreak/>
              <w:t xml:space="preserve">Temperatura del aire, </w:t>
            </w:r>
            <w:r w:rsidRPr="004E0FB6">
              <w:rPr>
                <w:vertAlign w:val="superscript"/>
                <w:lang w:val="es-MX"/>
              </w:rPr>
              <w:t>o</w:t>
            </w:r>
            <w:r>
              <w:rPr>
                <w:lang w:val="es-MX"/>
              </w:rPr>
              <w:t>C</w:t>
            </w:r>
          </w:p>
          <w:p w14:paraId="6F37D9FF" w14:textId="77777777" w:rsidR="00E3755C" w:rsidRDefault="00E3755C" w:rsidP="00E3755C">
            <w:pPr>
              <w:rPr>
                <w:lang w:val="es-MX"/>
              </w:rPr>
            </w:pPr>
            <w:r>
              <w:rPr>
                <w:lang w:val="es-MX"/>
              </w:rPr>
              <w:t>Velocidad del viento, m/s</w:t>
            </w:r>
          </w:p>
          <w:p w14:paraId="4CB303AC" w14:textId="77777777" w:rsidR="00E3755C" w:rsidRDefault="00E3755C" w:rsidP="00E3755C">
            <w:pPr>
              <w:rPr>
                <w:vertAlign w:val="superscript"/>
                <w:lang w:val="es-MX"/>
              </w:rPr>
            </w:pPr>
            <w:r>
              <w:rPr>
                <w:lang w:val="es-MX"/>
              </w:rPr>
              <w:t>Radiación solar, W/m</w:t>
            </w:r>
            <w:r w:rsidRPr="004E0FB6">
              <w:rPr>
                <w:vertAlign w:val="superscript"/>
                <w:lang w:val="es-MX"/>
              </w:rPr>
              <w:t>2</w:t>
            </w:r>
          </w:p>
          <w:p w14:paraId="0AA0B707" w14:textId="77777777" w:rsidR="000433C8" w:rsidRPr="004503D3" w:rsidRDefault="000433C8" w:rsidP="00E3755C">
            <w:pPr>
              <w:rPr>
                <w:lang w:val="es-MX"/>
              </w:rPr>
            </w:pPr>
            <w:r>
              <w:rPr>
                <w:lang w:val="es-MX"/>
              </w:rPr>
              <w:t>Evapotranspiración de referencia, mm/day</w:t>
            </w:r>
          </w:p>
        </w:tc>
      </w:tr>
      <w:tr w:rsidR="00E3755C" w:rsidRPr="00B52B12" w14:paraId="38A900FD" w14:textId="77777777" w:rsidTr="000402EE">
        <w:tc>
          <w:tcPr>
            <w:tcW w:w="2122" w:type="dxa"/>
          </w:tcPr>
          <w:p w14:paraId="02301C7C" w14:textId="77777777" w:rsidR="00E3755C" w:rsidRDefault="00E3755C" w:rsidP="00E3755C">
            <w:r>
              <w:lastRenderedPageBreak/>
              <w:t>Entrada</w:t>
            </w:r>
          </w:p>
        </w:tc>
        <w:tc>
          <w:tcPr>
            <w:tcW w:w="7588" w:type="dxa"/>
          </w:tcPr>
          <w:p w14:paraId="0AC1676A" w14:textId="77777777" w:rsidR="00E3755C" w:rsidRDefault="00E3755C" w:rsidP="00E3755C">
            <w:pPr>
              <w:rPr>
                <w:lang w:val="es-MX"/>
              </w:rPr>
            </w:pPr>
            <w:r>
              <w:rPr>
                <w:lang w:val="es-MX"/>
              </w:rPr>
              <w:t>Mensaje del nodo controlador al nodo climático para la lectura</w:t>
            </w:r>
          </w:p>
        </w:tc>
      </w:tr>
      <w:tr w:rsidR="00E3755C" w:rsidRPr="00B52B12" w14:paraId="4A9A3BC4" w14:textId="77777777" w:rsidTr="000402EE">
        <w:tc>
          <w:tcPr>
            <w:tcW w:w="2122" w:type="dxa"/>
          </w:tcPr>
          <w:p w14:paraId="4697AC36" w14:textId="77777777" w:rsidR="00E3755C" w:rsidRDefault="00E3755C" w:rsidP="00E3755C">
            <w:r>
              <w:t>Salida</w:t>
            </w:r>
          </w:p>
        </w:tc>
        <w:tc>
          <w:tcPr>
            <w:tcW w:w="7588" w:type="dxa"/>
          </w:tcPr>
          <w:p w14:paraId="43B67B05" w14:textId="77777777" w:rsidR="00E3755C" w:rsidRDefault="00E3755C" w:rsidP="00E3755C">
            <w:pPr>
              <w:rPr>
                <w:lang w:val="es-MX"/>
              </w:rPr>
            </w:pPr>
            <w:r>
              <w:rPr>
                <w:lang w:val="es-MX"/>
              </w:rPr>
              <w:t>Mensaje del nodo climático al nodo controlador con los datos de la medición.</w:t>
            </w:r>
          </w:p>
        </w:tc>
      </w:tr>
      <w:tr w:rsidR="00E3755C" w:rsidRPr="004E0FB6" w14:paraId="5F260401" w14:textId="77777777" w:rsidTr="000402EE">
        <w:tc>
          <w:tcPr>
            <w:tcW w:w="2122" w:type="dxa"/>
          </w:tcPr>
          <w:p w14:paraId="19F3BCF3" w14:textId="77777777" w:rsidR="00E3755C" w:rsidRDefault="00E3755C" w:rsidP="00E3755C">
            <w:r>
              <w:t>Frecuencia</w:t>
            </w:r>
          </w:p>
        </w:tc>
        <w:tc>
          <w:tcPr>
            <w:tcW w:w="7588" w:type="dxa"/>
          </w:tcPr>
          <w:p w14:paraId="36A47B96" w14:textId="77777777" w:rsidR="00E3755C" w:rsidRDefault="00E3755C" w:rsidP="00E3755C">
            <w:pPr>
              <w:rPr>
                <w:lang w:val="es-MX"/>
              </w:rPr>
            </w:pPr>
            <w:r>
              <w:rPr>
                <w:lang w:val="es-MX"/>
              </w:rPr>
              <w:t>Periódico, cada minuto</w:t>
            </w:r>
          </w:p>
        </w:tc>
      </w:tr>
    </w:tbl>
    <w:p w14:paraId="50748463" w14:textId="77777777" w:rsidR="00E3755C" w:rsidRDefault="00E3755C" w:rsidP="00E3755C">
      <w:pPr>
        <w:rPr>
          <w:lang w:val="es-MX"/>
        </w:rPr>
      </w:pPr>
    </w:p>
    <w:p w14:paraId="2107A4A1" w14:textId="77777777" w:rsidR="000433C8" w:rsidRDefault="000433C8" w:rsidP="00E3755C">
      <w:pPr>
        <w:rPr>
          <w:lang w:val="es-MX"/>
        </w:rPr>
      </w:pPr>
    </w:p>
    <w:p w14:paraId="3D438616" w14:textId="77777777" w:rsidR="00E92848" w:rsidRDefault="00E92848" w:rsidP="00E3755C">
      <w:pPr>
        <w:rPr>
          <w:lang w:val="es-MX"/>
        </w:rPr>
      </w:pPr>
    </w:p>
    <w:tbl>
      <w:tblPr>
        <w:tblStyle w:val="TableGrid"/>
        <w:tblW w:w="0" w:type="auto"/>
        <w:tblLook w:val="04A0" w:firstRow="1" w:lastRow="0" w:firstColumn="1" w:lastColumn="0" w:noHBand="0" w:noVBand="1"/>
      </w:tblPr>
      <w:tblGrid>
        <w:gridCol w:w="2122"/>
        <w:gridCol w:w="7588"/>
      </w:tblGrid>
      <w:tr w:rsidR="007C2380" w:rsidRPr="00100A60" w14:paraId="24222CF0" w14:textId="77777777" w:rsidTr="00E92848">
        <w:tc>
          <w:tcPr>
            <w:tcW w:w="2122" w:type="dxa"/>
            <w:shd w:val="clear" w:color="auto" w:fill="000000" w:themeFill="text1"/>
          </w:tcPr>
          <w:p w14:paraId="627BCC69" w14:textId="77777777" w:rsidR="007C2380" w:rsidRPr="004E0FB6" w:rsidRDefault="007C2380" w:rsidP="000402EE">
            <w:pPr>
              <w:rPr>
                <w:b/>
              </w:rPr>
            </w:pPr>
            <w:r w:rsidRPr="004E0FB6">
              <w:rPr>
                <w:b/>
              </w:rPr>
              <w:t>Requerimiento</w:t>
            </w:r>
          </w:p>
        </w:tc>
        <w:tc>
          <w:tcPr>
            <w:tcW w:w="7588" w:type="dxa"/>
            <w:shd w:val="clear" w:color="auto" w:fill="000000" w:themeFill="text1"/>
          </w:tcPr>
          <w:p w14:paraId="425DD0DB" w14:textId="77777777" w:rsidR="007C2380" w:rsidRPr="00100A60" w:rsidRDefault="007C2380" w:rsidP="000402EE">
            <w:pPr>
              <w:rPr>
                <w:b/>
                <w:lang w:val="es-MX"/>
              </w:rPr>
            </w:pPr>
            <w:r w:rsidRPr="00100A60">
              <w:rPr>
                <w:b/>
                <w:lang w:val="es-MX"/>
              </w:rPr>
              <w:t>R.</w:t>
            </w:r>
            <w:r w:rsidR="000433C8">
              <w:rPr>
                <w:b/>
                <w:lang w:val="es-MX"/>
              </w:rPr>
              <w:t>OPE.07</w:t>
            </w:r>
          </w:p>
        </w:tc>
      </w:tr>
      <w:tr w:rsidR="007C2380" w:rsidRPr="00100A60" w14:paraId="09C99D76" w14:textId="77777777" w:rsidTr="000402EE">
        <w:tc>
          <w:tcPr>
            <w:tcW w:w="2122" w:type="dxa"/>
          </w:tcPr>
          <w:p w14:paraId="4E22C2B0" w14:textId="77777777" w:rsidR="007C2380" w:rsidRPr="00100A60" w:rsidRDefault="007C2380" w:rsidP="000402EE">
            <w:pPr>
              <w:rPr>
                <w:lang w:val="es-MX"/>
              </w:rPr>
            </w:pPr>
            <w:r w:rsidRPr="00100A60">
              <w:rPr>
                <w:lang w:val="es-MX"/>
              </w:rPr>
              <w:t>Nombre</w:t>
            </w:r>
          </w:p>
        </w:tc>
        <w:tc>
          <w:tcPr>
            <w:tcW w:w="7588" w:type="dxa"/>
          </w:tcPr>
          <w:p w14:paraId="2693A910" w14:textId="77777777" w:rsidR="007C2380" w:rsidRPr="00100A60" w:rsidRDefault="007C2380" w:rsidP="000402EE">
            <w:pPr>
              <w:rPr>
                <w:lang w:val="es-MX"/>
              </w:rPr>
            </w:pPr>
            <w:r>
              <w:rPr>
                <w:lang w:val="es-MX"/>
              </w:rPr>
              <w:t xml:space="preserve">Cálculo de error actual  </w:t>
            </w:r>
          </w:p>
        </w:tc>
      </w:tr>
      <w:tr w:rsidR="007C2380" w:rsidRPr="00B52B12" w14:paraId="5CC6D765" w14:textId="77777777" w:rsidTr="000402EE">
        <w:tc>
          <w:tcPr>
            <w:tcW w:w="2122" w:type="dxa"/>
          </w:tcPr>
          <w:p w14:paraId="16AA78C2" w14:textId="77777777" w:rsidR="007C2380" w:rsidRPr="00100A60" w:rsidRDefault="007C2380" w:rsidP="000402EE">
            <w:pPr>
              <w:rPr>
                <w:lang w:val="es-MX"/>
              </w:rPr>
            </w:pPr>
            <w:r w:rsidRPr="00100A60">
              <w:rPr>
                <w:lang w:val="es-MX"/>
              </w:rPr>
              <w:t>Operación</w:t>
            </w:r>
          </w:p>
        </w:tc>
        <w:tc>
          <w:tcPr>
            <w:tcW w:w="7588" w:type="dxa"/>
          </w:tcPr>
          <w:p w14:paraId="24E7697E" w14:textId="77777777" w:rsidR="007C2380" w:rsidRPr="004E0FB6" w:rsidRDefault="007C2380" w:rsidP="007C2380">
            <w:pPr>
              <w:rPr>
                <w:lang w:val="es-MX"/>
              </w:rPr>
            </w:pPr>
            <w:r>
              <w:rPr>
                <w:lang w:val="es-MX"/>
              </w:rPr>
              <w:t xml:space="preserve">Calcular el error actual de humedad de suelo, a partir de la lectura de humedad actual y el valor de referencia deseado. </w:t>
            </w:r>
          </w:p>
        </w:tc>
      </w:tr>
      <w:tr w:rsidR="007C2380" w:rsidRPr="004E0FB6" w14:paraId="6D46BDB9" w14:textId="77777777" w:rsidTr="000402EE">
        <w:tc>
          <w:tcPr>
            <w:tcW w:w="2122" w:type="dxa"/>
          </w:tcPr>
          <w:p w14:paraId="5342289D" w14:textId="77777777" w:rsidR="007C2380" w:rsidRDefault="007C2380" w:rsidP="000402EE">
            <w:r w:rsidRPr="00E3755C">
              <w:rPr>
                <w:lang w:val="es-MX"/>
              </w:rPr>
              <w:t>Vari</w:t>
            </w:r>
            <w:r w:rsidRPr="007C2380">
              <w:rPr>
                <w:lang w:val="es-MX"/>
              </w:rPr>
              <w:t>abl</w:t>
            </w:r>
            <w:r>
              <w:t>es</w:t>
            </w:r>
          </w:p>
        </w:tc>
        <w:tc>
          <w:tcPr>
            <w:tcW w:w="7588" w:type="dxa"/>
          </w:tcPr>
          <w:p w14:paraId="2C1CF098" w14:textId="77777777" w:rsidR="007C2380" w:rsidRPr="004503D3" w:rsidRDefault="007C2380" w:rsidP="000402EE">
            <w:pPr>
              <w:rPr>
                <w:lang w:val="es-MX"/>
              </w:rPr>
            </w:pPr>
            <w:r>
              <w:rPr>
                <w:lang w:val="es-MX"/>
              </w:rPr>
              <w:t>Error, de 0% a 100%</w:t>
            </w:r>
          </w:p>
        </w:tc>
      </w:tr>
      <w:tr w:rsidR="007C2380" w:rsidRPr="004E0FB6" w14:paraId="3888F7BE" w14:textId="77777777" w:rsidTr="000402EE">
        <w:tc>
          <w:tcPr>
            <w:tcW w:w="2122" w:type="dxa"/>
          </w:tcPr>
          <w:p w14:paraId="4DE95F7D" w14:textId="77777777" w:rsidR="007C2380" w:rsidRDefault="007C2380" w:rsidP="000402EE">
            <w:r>
              <w:t>Entrada</w:t>
            </w:r>
          </w:p>
        </w:tc>
        <w:tc>
          <w:tcPr>
            <w:tcW w:w="7588" w:type="dxa"/>
          </w:tcPr>
          <w:p w14:paraId="0D010CDD" w14:textId="77777777" w:rsidR="007C2380" w:rsidRDefault="007C2380" w:rsidP="000402EE">
            <w:pPr>
              <w:rPr>
                <w:lang w:val="es-MX"/>
              </w:rPr>
            </w:pPr>
            <w:r>
              <w:rPr>
                <w:lang w:val="es-MX"/>
              </w:rPr>
              <w:t>Lectura de humedad de suelo.</w:t>
            </w:r>
          </w:p>
          <w:p w14:paraId="7C573493" w14:textId="77777777" w:rsidR="007C2380" w:rsidRDefault="007C2380" w:rsidP="000402EE">
            <w:pPr>
              <w:rPr>
                <w:lang w:val="es-MX"/>
              </w:rPr>
            </w:pPr>
            <w:r>
              <w:rPr>
                <w:lang w:val="es-MX"/>
              </w:rPr>
              <w:t>Valor de referencia deseado</w:t>
            </w:r>
          </w:p>
        </w:tc>
      </w:tr>
      <w:tr w:rsidR="007C2380" w:rsidRPr="004E0FB6" w14:paraId="623D185D" w14:textId="77777777" w:rsidTr="000402EE">
        <w:tc>
          <w:tcPr>
            <w:tcW w:w="2122" w:type="dxa"/>
          </w:tcPr>
          <w:p w14:paraId="7995161A" w14:textId="77777777" w:rsidR="007C2380" w:rsidRDefault="007C2380" w:rsidP="000402EE">
            <w:r>
              <w:t>Salida</w:t>
            </w:r>
          </w:p>
        </w:tc>
        <w:tc>
          <w:tcPr>
            <w:tcW w:w="7588" w:type="dxa"/>
          </w:tcPr>
          <w:p w14:paraId="677DDABB" w14:textId="77777777" w:rsidR="007C2380" w:rsidRDefault="007C2380" w:rsidP="000402EE">
            <w:pPr>
              <w:rPr>
                <w:lang w:val="es-MX"/>
              </w:rPr>
            </w:pPr>
            <w:r>
              <w:rPr>
                <w:lang w:val="es-MX"/>
              </w:rPr>
              <w:t>Error actual del proceso</w:t>
            </w:r>
          </w:p>
        </w:tc>
      </w:tr>
      <w:tr w:rsidR="007C2380" w:rsidRPr="004E0FB6" w14:paraId="07AED651" w14:textId="77777777" w:rsidTr="000402EE">
        <w:tc>
          <w:tcPr>
            <w:tcW w:w="2122" w:type="dxa"/>
          </w:tcPr>
          <w:p w14:paraId="5CDC9F38" w14:textId="77777777" w:rsidR="007C2380" w:rsidRDefault="007C2380" w:rsidP="000402EE">
            <w:r>
              <w:t>Frecuencia</w:t>
            </w:r>
          </w:p>
        </w:tc>
        <w:tc>
          <w:tcPr>
            <w:tcW w:w="7588" w:type="dxa"/>
          </w:tcPr>
          <w:p w14:paraId="16D515B7" w14:textId="77777777" w:rsidR="007C2380" w:rsidRDefault="007C2380" w:rsidP="000402EE">
            <w:pPr>
              <w:rPr>
                <w:lang w:val="es-MX"/>
              </w:rPr>
            </w:pPr>
            <w:r>
              <w:rPr>
                <w:lang w:val="es-MX"/>
              </w:rPr>
              <w:t>Periódico, cada minuto</w:t>
            </w:r>
          </w:p>
        </w:tc>
      </w:tr>
    </w:tbl>
    <w:p w14:paraId="596083D1" w14:textId="77777777" w:rsidR="007C2380" w:rsidRDefault="007C2380" w:rsidP="007C2380">
      <w:pPr>
        <w:rPr>
          <w:lang w:val="es-MX"/>
        </w:rPr>
      </w:pPr>
    </w:p>
    <w:p w14:paraId="66ADD113" w14:textId="77777777" w:rsidR="00E92848" w:rsidRDefault="00E92848" w:rsidP="007C2380">
      <w:pPr>
        <w:rPr>
          <w:lang w:val="es-MX"/>
        </w:rPr>
      </w:pPr>
    </w:p>
    <w:p w14:paraId="353AB22D" w14:textId="77777777" w:rsidR="000433C8" w:rsidRDefault="000433C8" w:rsidP="007C2380">
      <w:pPr>
        <w:rPr>
          <w:lang w:val="es-MX"/>
        </w:rPr>
      </w:pPr>
    </w:p>
    <w:tbl>
      <w:tblPr>
        <w:tblStyle w:val="TableGrid"/>
        <w:tblW w:w="0" w:type="auto"/>
        <w:tblLook w:val="04A0" w:firstRow="1" w:lastRow="0" w:firstColumn="1" w:lastColumn="0" w:noHBand="0" w:noVBand="1"/>
      </w:tblPr>
      <w:tblGrid>
        <w:gridCol w:w="2122"/>
        <w:gridCol w:w="7588"/>
      </w:tblGrid>
      <w:tr w:rsidR="007C2380" w:rsidRPr="00100A60" w14:paraId="6A0DDC30" w14:textId="77777777" w:rsidTr="00E92848">
        <w:tc>
          <w:tcPr>
            <w:tcW w:w="2122" w:type="dxa"/>
            <w:shd w:val="clear" w:color="auto" w:fill="000000" w:themeFill="text1"/>
          </w:tcPr>
          <w:p w14:paraId="27D22DE2" w14:textId="77777777" w:rsidR="007C2380" w:rsidRPr="004E0FB6" w:rsidRDefault="007C2380" w:rsidP="000402EE">
            <w:pPr>
              <w:rPr>
                <w:b/>
              </w:rPr>
            </w:pPr>
            <w:r w:rsidRPr="004E0FB6">
              <w:rPr>
                <w:b/>
              </w:rPr>
              <w:t>Requerimiento</w:t>
            </w:r>
          </w:p>
        </w:tc>
        <w:tc>
          <w:tcPr>
            <w:tcW w:w="7588" w:type="dxa"/>
            <w:shd w:val="clear" w:color="auto" w:fill="000000" w:themeFill="text1"/>
          </w:tcPr>
          <w:p w14:paraId="45370028" w14:textId="77777777" w:rsidR="007C2380" w:rsidRPr="00100A60" w:rsidRDefault="007C2380" w:rsidP="000402EE">
            <w:pPr>
              <w:rPr>
                <w:b/>
                <w:lang w:val="es-MX"/>
              </w:rPr>
            </w:pPr>
            <w:r w:rsidRPr="00100A60">
              <w:rPr>
                <w:b/>
                <w:lang w:val="es-MX"/>
              </w:rPr>
              <w:t>R.</w:t>
            </w:r>
            <w:r w:rsidR="000433C8">
              <w:rPr>
                <w:b/>
                <w:lang w:val="es-MX"/>
              </w:rPr>
              <w:t>OPE.08</w:t>
            </w:r>
          </w:p>
        </w:tc>
      </w:tr>
      <w:tr w:rsidR="007C2380" w:rsidRPr="00100A60" w14:paraId="2BFDA7CC" w14:textId="77777777" w:rsidTr="000402EE">
        <w:tc>
          <w:tcPr>
            <w:tcW w:w="2122" w:type="dxa"/>
          </w:tcPr>
          <w:p w14:paraId="30C51F97" w14:textId="77777777" w:rsidR="007C2380" w:rsidRPr="00100A60" w:rsidRDefault="007C2380" w:rsidP="000402EE">
            <w:pPr>
              <w:rPr>
                <w:lang w:val="es-MX"/>
              </w:rPr>
            </w:pPr>
            <w:r w:rsidRPr="00100A60">
              <w:rPr>
                <w:lang w:val="es-MX"/>
              </w:rPr>
              <w:t>Nombre</w:t>
            </w:r>
          </w:p>
        </w:tc>
        <w:tc>
          <w:tcPr>
            <w:tcW w:w="7588" w:type="dxa"/>
          </w:tcPr>
          <w:p w14:paraId="1559AAE4" w14:textId="77777777" w:rsidR="007C2380" w:rsidRPr="00100A60" w:rsidRDefault="007C2380" w:rsidP="000402EE">
            <w:pPr>
              <w:rPr>
                <w:lang w:val="es-MX"/>
              </w:rPr>
            </w:pPr>
            <w:r>
              <w:rPr>
                <w:lang w:val="es-MX"/>
              </w:rPr>
              <w:t xml:space="preserve">Algoritmo de control  </w:t>
            </w:r>
          </w:p>
        </w:tc>
      </w:tr>
      <w:tr w:rsidR="007C2380" w:rsidRPr="00B52B12" w14:paraId="6977A166" w14:textId="77777777" w:rsidTr="000402EE">
        <w:tc>
          <w:tcPr>
            <w:tcW w:w="2122" w:type="dxa"/>
          </w:tcPr>
          <w:p w14:paraId="3D1B1513" w14:textId="77777777" w:rsidR="007C2380" w:rsidRPr="00100A60" w:rsidRDefault="007C2380" w:rsidP="000402EE">
            <w:pPr>
              <w:rPr>
                <w:lang w:val="es-MX"/>
              </w:rPr>
            </w:pPr>
            <w:r w:rsidRPr="00100A60">
              <w:rPr>
                <w:lang w:val="es-MX"/>
              </w:rPr>
              <w:t>Operación</w:t>
            </w:r>
          </w:p>
        </w:tc>
        <w:tc>
          <w:tcPr>
            <w:tcW w:w="7588" w:type="dxa"/>
          </w:tcPr>
          <w:p w14:paraId="53045D2E" w14:textId="77777777" w:rsidR="007C2380" w:rsidRPr="004E0FB6" w:rsidRDefault="007C2380" w:rsidP="000402EE">
            <w:pPr>
              <w:rPr>
                <w:lang w:val="es-MX"/>
              </w:rPr>
            </w:pPr>
            <w:r>
              <w:rPr>
                <w:lang w:val="es-MX"/>
              </w:rPr>
              <w:t xml:space="preserve">Calcular la señal de control adecuada de acuerdo a la necesidad de riego del cultivo </w:t>
            </w:r>
          </w:p>
        </w:tc>
      </w:tr>
      <w:tr w:rsidR="007C2380" w:rsidRPr="00B52B12" w14:paraId="0E781F50" w14:textId="77777777" w:rsidTr="000402EE">
        <w:tc>
          <w:tcPr>
            <w:tcW w:w="2122" w:type="dxa"/>
          </w:tcPr>
          <w:p w14:paraId="2D77B147" w14:textId="77777777" w:rsidR="007C2380" w:rsidRDefault="007C2380" w:rsidP="000402EE">
            <w:r w:rsidRPr="00E3755C">
              <w:rPr>
                <w:lang w:val="es-MX"/>
              </w:rPr>
              <w:t>Vari</w:t>
            </w:r>
            <w:r w:rsidRPr="007C2380">
              <w:rPr>
                <w:lang w:val="es-MX"/>
              </w:rPr>
              <w:t>abl</w:t>
            </w:r>
            <w:r>
              <w:t>es</w:t>
            </w:r>
          </w:p>
        </w:tc>
        <w:tc>
          <w:tcPr>
            <w:tcW w:w="7588" w:type="dxa"/>
          </w:tcPr>
          <w:p w14:paraId="63D8C7DC" w14:textId="77777777" w:rsidR="007C2380" w:rsidRPr="004503D3" w:rsidRDefault="007C2380" w:rsidP="000402EE">
            <w:pPr>
              <w:rPr>
                <w:lang w:val="es-MX"/>
              </w:rPr>
            </w:pPr>
            <w:r>
              <w:rPr>
                <w:lang w:val="es-MX"/>
              </w:rPr>
              <w:t>Señal de control, activar o desactivar válvula y/o bomba</w:t>
            </w:r>
          </w:p>
        </w:tc>
      </w:tr>
      <w:tr w:rsidR="007C2380" w:rsidRPr="00B52B12" w14:paraId="5AFCCC8A" w14:textId="77777777" w:rsidTr="000402EE">
        <w:tc>
          <w:tcPr>
            <w:tcW w:w="2122" w:type="dxa"/>
          </w:tcPr>
          <w:p w14:paraId="3155F21E" w14:textId="77777777" w:rsidR="007C2380" w:rsidRDefault="007C2380" w:rsidP="000402EE">
            <w:r>
              <w:t>Entrada</w:t>
            </w:r>
          </w:p>
        </w:tc>
        <w:tc>
          <w:tcPr>
            <w:tcW w:w="7588" w:type="dxa"/>
          </w:tcPr>
          <w:p w14:paraId="49362943" w14:textId="77777777" w:rsidR="007C2380" w:rsidRDefault="007C2380" w:rsidP="000402EE">
            <w:pPr>
              <w:rPr>
                <w:lang w:val="es-MX"/>
              </w:rPr>
            </w:pPr>
            <w:r>
              <w:rPr>
                <w:lang w:val="es-MX"/>
              </w:rPr>
              <w:t>Error actual del proceso</w:t>
            </w:r>
          </w:p>
          <w:p w14:paraId="3DD9CA4E" w14:textId="77777777" w:rsidR="007C2380" w:rsidRDefault="007C2380" w:rsidP="000402EE">
            <w:pPr>
              <w:rPr>
                <w:lang w:val="es-MX"/>
              </w:rPr>
            </w:pPr>
            <w:r>
              <w:rPr>
                <w:lang w:val="es-MX"/>
              </w:rPr>
              <w:t>Evapotranspiración de referencia calculada</w:t>
            </w:r>
          </w:p>
          <w:p w14:paraId="6732D971" w14:textId="77777777" w:rsidR="007C2380" w:rsidRDefault="007C2380" w:rsidP="000402EE">
            <w:pPr>
              <w:rPr>
                <w:lang w:val="es-MX"/>
              </w:rPr>
            </w:pPr>
            <w:r>
              <w:rPr>
                <w:lang w:val="es-MX"/>
              </w:rPr>
              <w:t>Modelo matemático del proceso</w:t>
            </w:r>
          </w:p>
          <w:p w14:paraId="24CCAC5A" w14:textId="77777777" w:rsidR="007C2380" w:rsidRDefault="007C2380" w:rsidP="000402EE">
            <w:pPr>
              <w:rPr>
                <w:lang w:val="es-MX"/>
              </w:rPr>
            </w:pPr>
            <w:r>
              <w:rPr>
                <w:lang w:val="es-MX"/>
              </w:rPr>
              <w:t>Restricciones de operación</w:t>
            </w:r>
          </w:p>
        </w:tc>
      </w:tr>
      <w:tr w:rsidR="007C2380" w:rsidRPr="004E0FB6" w14:paraId="0CAA500F" w14:textId="77777777" w:rsidTr="000402EE">
        <w:tc>
          <w:tcPr>
            <w:tcW w:w="2122" w:type="dxa"/>
          </w:tcPr>
          <w:p w14:paraId="2F3FADCA" w14:textId="77777777" w:rsidR="007C2380" w:rsidRDefault="007C2380" w:rsidP="000402EE">
            <w:r>
              <w:t>Salida</w:t>
            </w:r>
          </w:p>
        </w:tc>
        <w:tc>
          <w:tcPr>
            <w:tcW w:w="7588" w:type="dxa"/>
          </w:tcPr>
          <w:p w14:paraId="38FAE830" w14:textId="77777777" w:rsidR="007C2380" w:rsidRDefault="007C2380" w:rsidP="000402EE">
            <w:pPr>
              <w:rPr>
                <w:lang w:val="es-MX"/>
              </w:rPr>
            </w:pPr>
            <w:r>
              <w:rPr>
                <w:lang w:val="es-MX"/>
              </w:rPr>
              <w:t>Señal de control</w:t>
            </w:r>
          </w:p>
        </w:tc>
      </w:tr>
      <w:tr w:rsidR="007C2380" w:rsidRPr="004E0FB6" w14:paraId="1043DB6C" w14:textId="77777777" w:rsidTr="000402EE">
        <w:tc>
          <w:tcPr>
            <w:tcW w:w="2122" w:type="dxa"/>
          </w:tcPr>
          <w:p w14:paraId="7CCE0206" w14:textId="77777777" w:rsidR="007C2380" w:rsidRDefault="007C2380" w:rsidP="000402EE">
            <w:r>
              <w:t>Frecuencia</w:t>
            </w:r>
          </w:p>
        </w:tc>
        <w:tc>
          <w:tcPr>
            <w:tcW w:w="7588" w:type="dxa"/>
          </w:tcPr>
          <w:p w14:paraId="06309153" w14:textId="77777777" w:rsidR="007C2380" w:rsidRDefault="007C2380" w:rsidP="000402EE">
            <w:pPr>
              <w:rPr>
                <w:lang w:val="es-MX"/>
              </w:rPr>
            </w:pPr>
            <w:r>
              <w:rPr>
                <w:lang w:val="es-MX"/>
              </w:rPr>
              <w:t>Periódico, cada minuto</w:t>
            </w:r>
          </w:p>
        </w:tc>
      </w:tr>
    </w:tbl>
    <w:p w14:paraId="16456F8A" w14:textId="77777777" w:rsidR="007C2380" w:rsidRDefault="007C2380" w:rsidP="007C2380">
      <w:pPr>
        <w:rPr>
          <w:lang w:val="es-MX"/>
        </w:rPr>
      </w:pPr>
    </w:p>
    <w:p w14:paraId="00D4C88B" w14:textId="77777777" w:rsidR="00E92848" w:rsidRDefault="00E92848" w:rsidP="007C2380">
      <w:pPr>
        <w:rPr>
          <w:lang w:val="es-MX"/>
        </w:rPr>
      </w:pPr>
    </w:p>
    <w:p w14:paraId="7E1E33F1" w14:textId="77777777" w:rsidR="007C2380" w:rsidRPr="00100A60" w:rsidRDefault="007C2380" w:rsidP="007C2380">
      <w:pPr>
        <w:rPr>
          <w:lang w:val="es-MX"/>
        </w:rPr>
      </w:pPr>
    </w:p>
    <w:tbl>
      <w:tblPr>
        <w:tblStyle w:val="TableGrid"/>
        <w:tblW w:w="0" w:type="auto"/>
        <w:tblLook w:val="04A0" w:firstRow="1" w:lastRow="0" w:firstColumn="1" w:lastColumn="0" w:noHBand="0" w:noVBand="1"/>
      </w:tblPr>
      <w:tblGrid>
        <w:gridCol w:w="2122"/>
        <w:gridCol w:w="7588"/>
      </w:tblGrid>
      <w:tr w:rsidR="007C2380" w:rsidRPr="00100A60" w14:paraId="4903DA2A" w14:textId="77777777" w:rsidTr="00E92848">
        <w:tc>
          <w:tcPr>
            <w:tcW w:w="2122" w:type="dxa"/>
            <w:shd w:val="clear" w:color="auto" w:fill="000000" w:themeFill="text1"/>
          </w:tcPr>
          <w:p w14:paraId="67BB8E46" w14:textId="77777777" w:rsidR="007C2380" w:rsidRPr="004E0FB6" w:rsidRDefault="007C2380" w:rsidP="000402EE">
            <w:pPr>
              <w:rPr>
                <w:b/>
              </w:rPr>
            </w:pPr>
            <w:r w:rsidRPr="004E0FB6">
              <w:rPr>
                <w:b/>
              </w:rPr>
              <w:t>Requerimiento</w:t>
            </w:r>
          </w:p>
        </w:tc>
        <w:tc>
          <w:tcPr>
            <w:tcW w:w="7588" w:type="dxa"/>
            <w:shd w:val="clear" w:color="auto" w:fill="000000" w:themeFill="text1"/>
          </w:tcPr>
          <w:p w14:paraId="214E0433" w14:textId="77777777" w:rsidR="007C2380" w:rsidRPr="00100A60" w:rsidRDefault="007C2380" w:rsidP="000402EE">
            <w:pPr>
              <w:rPr>
                <w:b/>
                <w:lang w:val="es-MX"/>
              </w:rPr>
            </w:pPr>
            <w:r w:rsidRPr="00100A60">
              <w:rPr>
                <w:b/>
                <w:lang w:val="es-MX"/>
              </w:rPr>
              <w:t>R.</w:t>
            </w:r>
            <w:r w:rsidR="000433C8">
              <w:rPr>
                <w:b/>
                <w:lang w:val="es-MX"/>
              </w:rPr>
              <w:t>OPE.09</w:t>
            </w:r>
          </w:p>
        </w:tc>
      </w:tr>
      <w:tr w:rsidR="007C2380" w:rsidRPr="00B52B12" w14:paraId="5ACB35F1" w14:textId="77777777" w:rsidTr="000402EE">
        <w:tc>
          <w:tcPr>
            <w:tcW w:w="2122" w:type="dxa"/>
          </w:tcPr>
          <w:p w14:paraId="33D55B98" w14:textId="77777777" w:rsidR="007C2380" w:rsidRPr="00100A60" w:rsidRDefault="007C2380" w:rsidP="000402EE">
            <w:pPr>
              <w:rPr>
                <w:lang w:val="es-MX"/>
              </w:rPr>
            </w:pPr>
            <w:r w:rsidRPr="00100A60">
              <w:rPr>
                <w:lang w:val="es-MX"/>
              </w:rPr>
              <w:t>Nombre</w:t>
            </w:r>
          </w:p>
        </w:tc>
        <w:tc>
          <w:tcPr>
            <w:tcW w:w="7588" w:type="dxa"/>
          </w:tcPr>
          <w:p w14:paraId="1B27A3FF" w14:textId="77777777" w:rsidR="007C2380" w:rsidRPr="00100A60" w:rsidRDefault="007C2380" w:rsidP="007C2380">
            <w:pPr>
              <w:rPr>
                <w:lang w:val="es-MX"/>
              </w:rPr>
            </w:pPr>
            <w:r>
              <w:rPr>
                <w:lang w:val="es-MX"/>
              </w:rPr>
              <w:t xml:space="preserve">Envío de señal de control  </w:t>
            </w:r>
          </w:p>
        </w:tc>
      </w:tr>
      <w:tr w:rsidR="007C2380" w:rsidRPr="00B52B12" w14:paraId="09C9A18A" w14:textId="77777777" w:rsidTr="000402EE">
        <w:tc>
          <w:tcPr>
            <w:tcW w:w="2122" w:type="dxa"/>
          </w:tcPr>
          <w:p w14:paraId="40E14341" w14:textId="77777777" w:rsidR="007C2380" w:rsidRPr="00100A60" w:rsidRDefault="007C2380" w:rsidP="007C2380">
            <w:pPr>
              <w:rPr>
                <w:lang w:val="es-MX"/>
              </w:rPr>
            </w:pPr>
            <w:r w:rsidRPr="00100A60">
              <w:rPr>
                <w:lang w:val="es-MX"/>
              </w:rPr>
              <w:t>Operación</w:t>
            </w:r>
          </w:p>
        </w:tc>
        <w:tc>
          <w:tcPr>
            <w:tcW w:w="7588" w:type="dxa"/>
          </w:tcPr>
          <w:p w14:paraId="1CDDF340" w14:textId="77777777" w:rsidR="007C2380" w:rsidRPr="004E0FB6" w:rsidRDefault="007C2380" w:rsidP="007C2380">
            <w:pPr>
              <w:rPr>
                <w:lang w:val="es-MX"/>
              </w:rPr>
            </w:pPr>
            <w:r>
              <w:rPr>
                <w:lang w:val="es-MX"/>
              </w:rPr>
              <w:t>Enviar la señal de control obtenida por la ejecución del algoritmo de control.</w:t>
            </w:r>
          </w:p>
        </w:tc>
      </w:tr>
      <w:tr w:rsidR="007C2380" w:rsidRPr="00B52B12" w14:paraId="3257A069" w14:textId="77777777" w:rsidTr="000402EE">
        <w:tc>
          <w:tcPr>
            <w:tcW w:w="2122" w:type="dxa"/>
          </w:tcPr>
          <w:p w14:paraId="1746E2F5" w14:textId="77777777" w:rsidR="007C2380" w:rsidRDefault="007C2380" w:rsidP="007C2380">
            <w:r w:rsidRPr="00E3755C">
              <w:rPr>
                <w:lang w:val="es-MX"/>
              </w:rPr>
              <w:t>Vari</w:t>
            </w:r>
            <w:r w:rsidRPr="007C2380">
              <w:rPr>
                <w:lang w:val="es-MX"/>
              </w:rPr>
              <w:t>abl</w:t>
            </w:r>
            <w:r>
              <w:t>es</w:t>
            </w:r>
          </w:p>
        </w:tc>
        <w:tc>
          <w:tcPr>
            <w:tcW w:w="7588" w:type="dxa"/>
          </w:tcPr>
          <w:p w14:paraId="157D90D9" w14:textId="77777777" w:rsidR="0036705D" w:rsidRDefault="0036705D" w:rsidP="0036705D">
            <w:pPr>
              <w:rPr>
                <w:lang w:val="es-MX"/>
              </w:rPr>
            </w:pPr>
            <w:r>
              <w:rPr>
                <w:lang w:val="es-MX"/>
              </w:rPr>
              <w:t>Encendido /apagado de la bomba de agua</w:t>
            </w:r>
          </w:p>
          <w:p w14:paraId="0D2A7F05" w14:textId="77777777" w:rsidR="007C2380" w:rsidRPr="004503D3" w:rsidRDefault="0036705D" w:rsidP="0036705D">
            <w:pPr>
              <w:rPr>
                <w:lang w:val="es-MX"/>
              </w:rPr>
            </w:pPr>
            <w:r>
              <w:rPr>
                <w:lang w:val="es-MX"/>
              </w:rPr>
              <w:t>Encendido/apagado de la válvula de flujo</w:t>
            </w:r>
          </w:p>
        </w:tc>
      </w:tr>
      <w:tr w:rsidR="007C2380" w:rsidRPr="00B52B12" w14:paraId="605D0E70" w14:textId="77777777" w:rsidTr="000402EE">
        <w:tc>
          <w:tcPr>
            <w:tcW w:w="2122" w:type="dxa"/>
          </w:tcPr>
          <w:p w14:paraId="66B19B75" w14:textId="77777777" w:rsidR="007C2380" w:rsidRDefault="007C2380" w:rsidP="007C2380">
            <w:r>
              <w:t>Entrada</w:t>
            </w:r>
          </w:p>
        </w:tc>
        <w:tc>
          <w:tcPr>
            <w:tcW w:w="7588" w:type="dxa"/>
          </w:tcPr>
          <w:p w14:paraId="46A5C400" w14:textId="77777777" w:rsidR="007C2380" w:rsidRDefault="007C2380" w:rsidP="007C2380">
            <w:pPr>
              <w:rPr>
                <w:lang w:val="es-MX"/>
              </w:rPr>
            </w:pPr>
            <w:r>
              <w:rPr>
                <w:lang w:val="es-MX"/>
              </w:rPr>
              <w:t>Mensaje del nodo controlador al nodo actuador para realizar el accionamiento y la medición</w:t>
            </w:r>
          </w:p>
        </w:tc>
      </w:tr>
      <w:tr w:rsidR="007C2380" w:rsidRPr="00B52B12" w14:paraId="0165FA80" w14:textId="77777777" w:rsidTr="000402EE">
        <w:tc>
          <w:tcPr>
            <w:tcW w:w="2122" w:type="dxa"/>
          </w:tcPr>
          <w:p w14:paraId="6CFFC1BE" w14:textId="77777777" w:rsidR="007C2380" w:rsidRDefault="007C2380" w:rsidP="007C2380">
            <w:r>
              <w:t>Salida</w:t>
            </w:r>
          </w:p>
        </w:tc>
        <w:tc>
          <w:tcPr>
            <w:tcW w:w="7588" w:type="dxa"/>
          </w:tcPr>
          <w:p w14:paraId="2AB874CF" w14:textId="77777777" w:rsidR="007C2380" w:rsidRDefault="007C2380" w:rsidP="007C2380">
            <w:pPr>
              <w:rPr>
                <w:lang w:val="es-MX"/>
              </w:rPr>
            </w:pPr>
            <w:r>
              <w:rPr>
                <w:lang w:val="es-MX"/>
              </w:rPr>
              <w:t>Mensaje del nodo actuador al nodo controlador para enviar resultados del accionamiento y la medición</w:t>
            </w:r>
            <w:r w:rsidR="0036705D">
              <w:rPr>
                <w:lang w:val="es-MX"/>
              </w:rPr>
              <w:t>.</w:t>
            </w:r>
          </w:p>
        </w:tc>
      </w:tr>
      <w:tr w:rsidR="007C2380" w:rsidRPr="004E0FB6" w14:paraId="10CD6F26" w14:textId="77777777" w:rsidTr="000402EE">
        <w:tc>
          <w:tcPr>
            <w:tcW w:w="2122" w:type="dxa"/>
          </w:tcPr>
          <w:p w14:paraId="4047B70C" w14:textId="77777777" w:rsidR="007C2380" w:rsidRDefault="007C2380" w:rsidP="007C2380">
            <w:r>
              <w:t>Frecuencia</w:t>
            </w:r>
          </w:p>
        </w:tc>
        <w:tc>
          <w:tcPr>
            <w:tcW w:w="7588" w:type="dxa"/>
          </w:tcPr>
          <w:p w14:paraId="1A462A32" w14:textId="77777777" w:rsidR="007C2380" w:rsidRDefault="007C2380" w:rsidP="007C2380">
            <w:pPr>
              <w:rPr>
                <w:lang w:val="es-MX"/>
              </w:rPr>
            </w:pPr>
            <w:r>
              <w:rPr>
                <w:lang w:val="es-MX"/>
              </w:rPr>
              <w:t>Periódico, cada minuto</w:t>
            </w:r>
          </w:p>
        </w:tc>
      </w:tr>
    </w:tbl>
    <w:p w14:paraId="342DB403" w14:textId="77777777" w:rsidR="007C2380" w:rsidRDefault="007C2380" w:rsidP="007C2380">
      <w:pPr>
        <w:rPr>
          <w:lang w:val="es-MX"/>
        </w:rPr>
      </w:pPr>
    </w:p>
    <w:p w14:paraId="585F9B33" w14:textId="77777777" w:rsidR="00E92848" w:rsidRDefault="00E92848" w:rsidP="007C2380">
      <w:pPr>
        <w:rPr>
          <w:lang w:val="es-MX"/>
        </w:rPr>
      </w:pPr>
    </w:p>
    <w:p w14:paraId="66D1D1A3" w14:textId="77777777" w:rsidR="0036705D" w:rsidRDefault="0036705D" w:rsidP="0036705D">
      <w:pPr>
        <w:rPr>
          <w:lang w:val="es-MX"/>
        </w:rPr>
      </w:pPr>
    </w:p>
    <w:tbl>
      <w:tblPr>
        <w:tblStyle w:val="TableGrid"/>
        <w:tblW w:w="0" w:type="auto"/>
        <w:tblLook w:val="04A0" w:firstRow="1" w:lastRow="0" w:firstColumn="1" w:lastColumn="0" w:noHBand="0" w:noVBand="1"/>
      </w:tblPr>
      <w:tblGrid>
        <w:gridCol w:w="2122"/>
        <w:gridCol w:w="7588"/>
      </w:tblGrid>
      <w:tr w:rsidR="0036705D" w:rsidRPr="00100A60" w14:paraId="292F89FF" w14:textId="77777777" w:rsidTr="00E92848">
        <w:tc>
          <w:tcPr>
            <w:tcW w:w="2122" w:type="dxa"/>
            <w:shd w:val="clear" w:color="auto" w:fill="000000" w:themeFill="text1"/>
          </w:tcPr>
          <w:p w14:paraId="1A643974" w14:textId="77777777" w:rsidR="0036705D" w:rsidRPr="004E0FB6" w:rsidRDefault="0036705D" w:rsidP="000402EE">
            <w:pPr>
              <w:rPr>
                <w:b/>
              </w:rPr>
            </w:pPr>
            <w:r w:rsidRPr="004E0FB6">
              <w:rPr>
                <w:b/>
              </w:rPr>
              <w:lastRenderedPageBreak/>
              <w:t>Requerimiento</w:t>
            </w:r>
          </w:p>
        </w:tc>
        <w:tc>
          <w:tcPr>
            <w:tcW w:w="7588" w:type="dxa"/>
            <w:shd w:val="clear" w:color="auto" w:fill="000000" w:themeFill="text1"/>
          </w:tcPr>
          <w:p w14:paraId="11FCC573" w14:textId="77777777" w:rsidR="0036705D" w:rsidRPr="00100A60" w:rsidRDefault="0036705D" w:rsidP="000402EE">
            <w:pPr>
              <w:rPr>
                <w:b/>
                <w:lang w:val="es-MX"/>
              </w:rPr>
            </w:pPr>
            <w:r w:rsidRPr="00100A60">
              <w:rPr>
                <w:b/>
                <w:lang w:val="es-MX"/>
              </w:rPr>
              <w:t>R.</w:t>
            </w:r>
            <w:r w:rsidR="000433C8">
              <w:rPr>
                <w:b/>
                <w:lang w:val="es-MX"/>
              </w:rPr>
              <w:t>OPE.10</w:t>
            </w:r>
          </w:p>
        </w:tc>
      </w:tr>
      <w:tr w:rsidR="0036705D" w:rsidRPr="00100A60" w14:paraId="2EA13F3B" w14:textId="77777777" w:rsidTr="000402EE">
        <w:tc>
          <w:tcPr>
            <w:tcW w:w="2122" w:type="dxa"/>
          </w:tcPr>
          <w:p w14:paraId="1FCDBE7A" w14:textId="77777777" w:rsidR="0036705D" w:rsidRPr="00100A60" w:rsidRDefault="0036705D" w:rsidP="000402EE">
            <w:pPr>
              <w:rPr>
                <w:lang w:val="es-MX"/>
              </w:rPr>
            </w:pPr>
            <w:r w:rsidRPr="00100A60">
              <w:rPr>
                <w:lang w:val="es-MX"/>
              </w:rPr>
              <w:t>Nombre</w:t>
            </w:r>
          </w:p>
        </w:tc>
        <w:tc>
          <w:tcPr>
            <w:tcW w:w="7588" w:type="dxa"/>
          </w:tcPr>
          <w:p w14:paraId="331102B2" w14:textId="77777777" w:rsidR="0036705D" w:rsidRPr="00100A60" w:rsidRDefault="002F280C" w:rsidP="000402EE">
            <w:pPr>
              <w:rPr>
                <w:lang w:val="es-MX"/>
              </w:rPr>
            </w:pPr>
            <w:r>
              <w:rPr>
                <w:lang w:val="es-MX"/>
              </w:rPr>
              <w:t>Transmisión</w:t>
            </w:r>
            <w:r w:rsidR="0036705D">
              <w:rPr>
                <w:lang w:val="es-MX"/>
              </w:rPr>
              <w:t xml:space="preserve"> remota  </w:t>
            </w:r>
          </w:p>
        </w:tc>
      </w:tr>
      <w:tr w:rsidR="0036705D" w:rsidRPr="00B52B12" w14:paraId="37F9F2AC" w14:textId="77777777" w:rsidTr="000402EE">
        <w:tc>
          <w:tcPr>
            <w:tcW w:w="2122" w:type="dxa"/>
          </w:tcPr>
          <w:p w14:paraId="7B0388BB" w14:textId="77777777" w:rsidR="0036705D" w:rsidRPr="00100A60" w:rsidRDefault="0036705D" w:rsidP="000402EE">
            <w:pPr>
              <w:rPr>
                <w:lang w:val="es-MX"/>
              </w:rPr>
            </w:pPr>
            <w:r w:rsidRPr="00100A60">
              <w:rPr>
                <w:lang w:val="es-MX"/>
              </w:rPr>
              <w:t>Operación</w:t>
            </w:r>
          </w:p>
        </w:tc>
        <w:tc>
          <w:tcPr>
            <w:tcW w:w="7588" w:type="dxa"/>
          </w:tcPr>
          <w:p w14:paraId="51A16704" w14:textId="77777777" w:rsidR="0036705D" w:rsidRPr="004E0FB6" w:rsidRDefault="0036705D" w:rsidP="0036705D">
            <w:pPr>
              <w:rPr>
                <w:lang w:val="es-MX"/>
              </w:rPr>
            </w:pPr>
            <w:r>
              <w:rPr>
                <w:lang w:val="es-MX"/>
              </w:rPr>
              <w:t>Enviar actualización de información en forma remota del nodo controlador al servidor de datos.</w:t>
            </w:r>
          </w:p>
        </w:tc>
      </w:tr>
      <w:tr w:rsidR="0036705D" w:rsidRPr="00B52B12" w14:paraId="31941502" w14:textId="77777777" w:rsidTr="000402EE">
        <w:tc>
          <w:tcPr>
            <w:tcW w:w="2122" w:type="dxa"/>
          </w:tcPr>
          <w:p w14:paraId="0ADF91BF" w14:textId="77777777" w:rsidR="0036705D" w:rsidRDefault="0036705D" w:rsidP="000402EE">
            <w:r w:rsidRPr="00E3755C">
              <w:rPr>
                <w:lang w:val="es-MX"/>
              </w:rPr>
              <w:t>Vari</w:t>
            </w:r>
            <w:r w:rsidRPr="007C2380">
              <w:rPr>
                <w:lang w:val="es-MX"/>
              </w:rPr>
              <w:t>abl</w:t>
            </w:r>
            <w:r>
              <w:t>es</w:t>
            </w:r>
          </w:p>
        </w:tc>
        <w:tc>
          <w:tcPr>
            <w:tcW w:w="7588" w:type="dxa"/>
          </w:tcPr>
          <w:p w14:paraId="3DE6F705" w14:textId="77777777" w:rsidR="0036705D" w:rsidRDefault="0036705D" w:rsidP="000402EE">
            <w:pPr>
              <w:rPr>
                <w:lang w:val="es-MX"/>
              </w:rPr>
            </w:pPr>
            <w:r>
              <w:rPr>
                <w:lang w:val="es-MX"/>
              </w:rPr>
              <w:t>Contenido volumétrico de agua, 0% a 100%</w:t>
            </w:r>
          </w:p>
          <w:p w14:paraId="609F6237" w14:textId="77777777" w:rsidR="0036705D" w:rsidRDefault="0036705D" w:rsidP="0036705D">
            <w:pPr>
              <w:rPr>
                <w:lang w:val="es-MX"/>
              </w:rPr>
            </w:pPr>
            <w:r>
              <w:rPr>
                <w:lang w:val="es-MX"/>
              </w:rPr>
              <w:t>Humedad relativa, 0% a 100%</w:t>
            </w:r>
          </w:p>
          <w:p w14:paraId="5D87CB4B" w14:textId="77777777" w:rsidR="0036705D" w:rsidRDefault="0036705D" w:rsidP="0036705D">
            <w:pPr>
              <w:rPr>
                <w:lang w:val="es-MX"/>
              </w:rPr>
            </w:pPr>
            <w:r>
              <w:rPr>
                <w:lang w:val="es-MX"/>
              </w:rPr>
              <w:t xml:space="preserve">Temperatura del aire, </w:t>
            </w:r>
            <w:r w:rsidRPr="004E0FB6">
              <w:rPr>
                <w:vertAlign w:val="superscript"/>
                <w:lang w:val="es-MX"/>
              </w:rPr>
              <w:t>o</w:t>
            </w:r>
            <w:r>
              <w:rPr>
                <w:lang w:val="es-MX"/>
              </w:rPr>
              <w:t>C</w:t>
            </w:r>
          </w:p>
          <w:p w14:paraId="3D8EEAFE" w14:textId="77777777" w:rsidR="0036705D" w:rsidRDefault="0036705D" w:rsidP="0036705D">
            <w:pPr>
              <w:rPr>
                <w:lang w:val="es-MX"/>
              </w:rPr>
            </w:pPr>
            <w:r>
              <w:rPr>
                <w:lang w:val="es-MX"/>
              </w:rPr>
              <w:t>Presión atmosférica, kPa</w:t>
            </w:r>
          </w:p>
          <w:p w14:paraId="2ED9D795" w14:textId="77777777" w:rsidR="0036705D" w:rsidRDefault="0036705D" w:rsidP="0036705D">
            <w:pPr>
              <w:rPr>
                <w:lang w:val="es-MX"/>
              </w:rPr>
            </w:pPr>
            <w:r>
              <w:rPr>
                <w:lang w:val="es-MX"/>
              </w:rPr>
              <w:t>Velocidad del viento, m/s</w:t>
            </w:r>
          </w:p>
          <w:p w14:paraId="763049A4" w14:textId="77777777" w:rsidR="0036705D" w:rsidRDefault="0036705D" w:rsidP="0036705D">
            <w:pPr>
              <w:rPr>
                <w:vertAlign w:val="superscript"/>
                <w:lang w:val="es-MX"/>
              </w:rPr>
            </w:pPr>
            <w:r>
              <w:rPr>
                <w:lang w:val="es-MX"/>
              </w:rPr>
              <w:t>Radiación solar, W/m</w:t>
            </w:r>
            <w:r w:rsidRPr="004E0FB6">
              <w:rPr>
                <w:vertAlign w:val="superscript"/>
                <w:lang w:val="es-MX"/>
              </w:rPr>
              <w:t>2</w:t>
            </w:r>
          </w:p>
          <w:p w14:paraId="3586029A" w14:textId="77777777" w:rsidR="0036705D" w:rsidRDefault="0036705D" w:rsidP="0036705D">
            <w:pPr>
              <w:rPr>
                <w:lang w:val="es-MX"/>
              </w:rPr>
            </w:pPr>
            <w:r>
              <w:rPr>
                <w:lang w:val="es-MX"/>
              </w:rPr>
              <w:t>Flujo de agua, litros por segundo</w:t>
            </w:r>
          </w:p>
          <w:p w14:paraId="711EA8AE" w14:textId="77777777" w:rsidR="0036705D" w:rsidRDefault="0036705D" w:rsidP="0036705D">
            <w:pPr>
              <w:rPr>
                <w:lang w:val="es-MX"/>
              </w:rPr>
            </w:pPr>
            <w:r>
              <w:rPr>
                <w:lang w:val="es-MX"/>
              </w:rPr>
              <w:t>Presión de agua, bars</w:t>
            </w:r>
          </w:p>
          <w:p w14:paraId="403A1A24" w14:textId="77777777" w:rsidR="0036705D" w:rsidRDefault="0036705D" w:rsidP="0036705D">
            <w:pPr>
              <w:rPr>
                <w:lang w:val="es-MX"/>
              </w:rPr>
            </w:pPr>
            <w:r>
              <w:rPr>
                <w:lang w:val="es-MX"/>
              </w:rPr>
              <w:t>Encendido /apagado de la bomba de agua</w:t>
            </w:r>
          </w:p>
          <w:p w14:paraId="1009A588" w14:textId="77777777" w:rsidR="0036705D" w:rsidRDefault="0036705D" w:rsidP="0036705D">
            <w:pPr>
              <w:rPr>
                <w:vertAlign w:val="superscript"/>
                <w:lang w:val="es-MX"/>
              </w:rPr>
            </w:pPr>
            <w:r>
              <w:rPr>
                <w:lang w:val="es-MX"/>
              </w:rPr>
              <w:t>Encendido/apagado de la válvula de flujo</w:t>
            </w:r>
          </w:p>
          <w:p w14:paraId="5D200CB3" w14:textId="77777777" w:rsidR="0036705D" w:rsidRPr="004503D3" w:rsidRDefault="0036705D" w:rsidP="0036705D">
            <w:pPr>
              <w:rPr>
                <w:lang w:val="es-MX"/>
              </w:rPr>
            </w:pPr>
            <w:r>
              <w:rPr>
                <w:lang w:val="es-MX"/>
              </w:rPr>
              <w:t>Evapotranspiración de referencia mm/día</w:t>
            </w:r>
          </w:p>
        </w:tc>
      </w:tr>
      <w:tr w:rsidR="0036705D" w:rsidRPr="00B52B12" w14:paraId="424398C9" w14:textId="77777777" w:rsidTr="000402EE">
        <w:tc>
          <w:tcPr>
            <w:tcW w:w="2122" w:type="dxa"/>
          </w:tcPr>
          <w:p w14:paraId="18F6A95F" w14:textId="77777777" w:rsidR="0036705D" w:rsidRDefault="0036705D" w:rsidP="000402EE">
            <w:r>
              <w:t>Entrada</w:t>
            </w:r>
          </w:p>
        </w:tc>
        <w:tc>
          <w:tcPr>
            <w:tcW w:w="7588" w:type="dxa"/>
          </w:tcPr>
          <w:p w14:paraId="49CC6B77" w14:textId="77777777" w:rsidR="0036705D" w:rsidRDefault="0036705D" w:rsidP="0036705D">
            <w:pPr>
              <w:rPr>
                <w:lang w:val="es-MX"/>
              </w:rPr>
            </w:pPr>
            <w:r>
              <w:rPr>
                <w:lang w:val="es-MX"/>
              </w:rPr>
              <w:t>Mensaje del nodo controlador al servidor de datos</w:t>
            </w:r>
          </w:p>
        </w:tc>
      </w:tr>
      <w:tr w:rsidR="0036705D" w:rsidRPr="00B52B12" w14:paraId="30F3DEF3" w14:textId="77777777" w:rsidTr="000402EE">
        <w:tc>
          <w:tcPr>
            <w:tcW w:w="2122" w:type="dxa"/>
          </w:tcPr>
          <w:p w14:paraId="364927B8" w14:textId="77777777" w:rsidR="0036705D" w:rsidRDefault="0036705D" w:rsidP="000402EE">
            <w:r>
              <w:t>Salida</w:t>
            </w:r>
          </w:p>
        </w:tc>
        <w:tc>
          <w:tcPr>
            <w:tcW w:w="7588" w:type="dxa"/>
          </w:tcPr>
          <w:p w14:paraId="2F85895F" w14:textId="77777777" w:rsidR="0036705D" w:rsidRDefault="0036705D" w:rsidP="000402EE">
            <w:pPr>
              <w:rPr>
                <w:lang w:val="es-MX"/>
              </w:rPr>
            </w:pPr>
            <w:r>
              <w:rPr>
                <w:lang w:val="es-MX"/>
              </w:rPr>
              <w:t>Confirmación del servidor de datos al nodo controlador.</w:t>
            </w:r>
          </w:p>
        </w:tc>
      </w:tr>
      <w:tr w:rsidR="0036705D" w:rsidRPr="004E0FB6" w14:paraId="6FCBDE17" w14:textId="77777777" w:rsidTr="000402EE">
        <w:tc>
          <w:tcPr>
            <w:tcW w:w="2122" w:type="dxa"/>
          </w:tcPr>
          <w:p w14:paraId="16BCD72A" w14:textId="77777777" w:rsidR="0036705D" w:rsidRDefault="0036705D" w:rsidP="000402EE">
            <w:r>
              <w:t>Frecuencia</w:t>
            </w:r>
          </w:p>
        </w:tc>
        <w:tc>
          <w:tcPr>
            <w:tcW w:w="7588" w:type="dxa"/>
          </w:tcPr>
          <w:p w14:paraId="6597134A" w14:textId="77777777" w:rsidR="0036705D" w:rsidRDefault="0036705D" w:rsidP="0036705D">
            <w:pPr>
              <w:rPr>
                <w:lang w:val="es-MX"/>
              </w:rPr>
            </w:pPr>
            <w:r>
              <w:rPr>
                <w:lang w:val="es-MX"/>
              </w:rPr>
              <w:t>Periódico, cada 10 minutos</w:t>
            </w:r>
          </w:p>
        </w:tc>
      </w:tr>
    </w:tbl>
    <w:p w14:paraId="7B13FAE2" w14:textId="77777777" w:rsidR="0036705D" w:rsidRDefault="0036705D" w:rsidP="0036705D">
      <w:pPr>
        <w:rPr>
          <w:lang w:val="es-MX"/>
        </w:rPr>
      </w:pPr>
    </w:p>
    <w:p w14:paraId="488CAAE9" w14:textId="77777777" w:rsidR="00E92848" w:rsidRDefault="00E92848" w:rsidP="0036705D">
      <w:pPr>
        <w:rPr>
          <w:lang w:val="es-MX"/>
        </w:rPr>
      </w:pPr>
    </w:p>
    <w:p w14:paraId="57857B65" w14:textId="77777777" w:rsidR="0036705D" w:rsidRDefault="0036705D" w:rsidP="0036705D">
      <w:pPr>
        <w:rPr>
          <w:lang w:val="es-MX"/>
        </w:rPr>
      </w:pPr>
    </w:p>
    <w:tbl>
      <w:tblPr>
        <w:tblStyle w:val="TableGrid"/>
        <w:tblW w:w="0" w:type="auto"/>
        <w:tblLook w:val="04A0" w:firstRow="1" w:lastRow="0" w:firstColumn="1" w:lastColumn="0" w:noHBand="0" w:noVBand="1"/>
      </w:tblPr>
      <w:tblGrid>
        <w:gridCol w:w="2122"/>
        <w:gridCol w:w="7588"/>
      </w:tblGrid>
      <w:tr w:rsidR="0036705D" w:rsidRPr="00100A60" w14:paraId="1CEF5E04" w14:textId="77777777" w:rsidTr="00E92848">
        <w:tc>
          <w:tcPr>
            <w:tcW w:w="2122" w:type="dxa"/>
            <w:shd w:val="clear" w:color="auto" w:fill="000000" w:themeFill="text1"/>
          </w:tcPr>
          <w:p w14:paraId="36DBA7DC" w14:textId="77777777" w:rsidR="0036705D" w:rsidRPr="004E0FB6" w:rsidRDefault="0036705D" w:rsidP="000402EE">
            <w:pPr>
              <w:rPr>
                <w:b/>
              </w:rPr>
            </w:pPr>
            <w:r w:rsidRPr="004E0FB6">
              <w:rPr>
                <w:b/>
              </w:rPr>
              <w:t>Requerimiento</w:t>
            </w:r>
          </w:p>
        </w:tc>
        <w:tc>
          <w:tcPr>
            <w:tcW w:w="7588" w:type="dxa"/>
            <w:shd w:val="clear" w:color="auto" w:fill="000000" w:themeFill="text1"/>
          </w:tcPr>
          <w:p w14:paraId="23C3786B" w14:textId="77777777" w:rsidR="0036705D" w:rsidRPr="00100A60" w:rsidRDefault="0036705D" w:rsidP="000402EE">
            <w:pPr>
              <w:rPr>
                <w:b/>
                <w:lang w:val="es-MX"/>
              </w:rPr>
            </w:pPr>
            <w:r w:rsidRPr="00100A60">
              <w:rPr>
                <w:b/>
                <w:lang w:val="es-MX"/>
              </w:rPr>
              <w:t>R.</w:t>
            </w:r>
            <w:r w:rsidR="000433C8">
              <w:rPr>
                <w:b/>
                <w:lang w:val="es-MX"/>
              </w:rPr>
              <w:t>OPE.11</w:t>
            </w:r>
          </w:p>
        </w:tc>
      </w:tr>
      <w:tr w:rsidR="0036705D" w:rsidRPr="00100A60" w14:paraId="3B8ED37F" w14:textId="77777777" w:rsidTr="000402EE">
        <w:tc>
          <w:tcPr>
            <w:tcW w:w="2122" w:type="dxa"/>
          </w:tcPr>
          <w:p w14:paraId="25F67B53" w14:textId="77777777" w:rsidR="0036705D" w:rsidRPr="00100A60" w:rsidRDefault="0036705D" w:rsidP="000402EE">
            <w:pPr>
              <w:rPr>
                <w:lang w:val="es-MX"/>
              </w:rPr>
            </w:pPr>
            <w:r w:rsidRPr="00100A60">
              <w:rPr>
                <w:lang w:val="es-MX"/>
              </w:rPr>
              <w:t>Nombre</w:t>
            </w:r>
          </w:p>
        </w:tc>
        <w:tc>
          <w:tcPr>
            <w:tcW w:w="7588" w:type="dxa"/>
          </w:tcPr>
          <w:p w14:paraId="7BE5D7A5" w14:textId="77777777" w:rsidR="0036705D" w:rsidRPr="00100A60" w:rsidRDefault="0036705D" w:rsidP="000402EE">
            <w:pPr>
              <w:rPr>
                <w:lang w:val="es-MX"/>
              </w:rPr>
            </w:pPr>
            <w:r>
              <w:rPr>
                <w:lang w:val="es-MX"/>
              </w:rPr>
              <w:t xml:space="preserve">Configuración del nodo controlador  </w:t>
            </w:r>
          </w:p>
        </w:tc>
      </w:tr>
      <w:tr w:rsidR="0036705D" w:rsidRPr="00B52B12" w14:paraId="25B2D2C1" w14:textId="77777777" w:rsidTr="000402EE">
        <w:tc>
          <w:tcPr>
            <w:tcW w:w="2122" w:type="dxa"/>
          </w:tcPr>
          <w:p w14:paraId="71548108" w14:textId="77777777" w:rsidR="0036705D" w:rsidRPr="00100A60" w:rsidRDefault="0036705D" w:rsidP="000402EE">
            <w:pPr>
              <w:rPr>
                <w:lang w:val="es-MX"/>
              </w:rPr>
            </w:pPr>
            <w:r w:rsidRPr="00100A60">
              <w:rPr>
                <w:lang w:val="es-MX"/>
              </w:rPr>
              <w:t>Operación</w:t>
            </w:r>
          </w:p>
        </w:tc>
        <w:tc>
          <w:tcPr>
            <w:tcW w:w="7588" w:type="dxa"/>
          </w:tcPr>
          <w:p w14:paraId="51E6FE33" w14:textId="77777777" w:rsidR="0036705D" w:rsidRPr="004E0FB6" w:rsidRDefault="0036705D" w:rsidP="000402EE">
            <w:pPr>
              <w:rPr>
                <w:lang w:val="es-MX"/>
              </w:rPr>
            </w:pPr>
            <w:r>
              <w:rPr>
                <w:lang w:val="es-MX"/>
              </w:rPr>
              <w:t>El servidor de datos envía al nodo controlador los parámetros relativos a la configuración operativa del controlador</w:t>
            </w:r>
          </w:p>
        </w:tc>
      </w:tr>
      <w:tr w:rsidR="0036705D" w:rsidRPr="004E0FB6" w14:paraId="2EA6F624" w14:textId="77777777" w:rsidTr="000402EE">
        <w:tc>
          <w:tcPr>
            <w:tcW w:w="2122" w:type="dxa"/>
          </w:tcPr>
          <w:p w14:paraId="584C02FD" w14:textId="77777777" w:rsidR="0036705D" w:rsidRDefault="0036705D" w:rsidP="000402EE">
            <w:r w:rsidRPr="00E3755C">
              <w:rPr>
                <w:lang w:val="es-MX"/>
              </w:rPr>
              <w:t>Vari</w:t>
            </w:r>
            <w:r w:rsidRPr="007C2380">
              <w:rPr>
                <w:lang w:val="es-MX"/>
              </w:rPr>
              <w:t>abl</w:t>
            </w:r>
            <w:r>
              <w:t>es</w:t>
            </w:r>
          </w:p>
        </w:tc>
        <w:tc>
          <w:tcPr>
            <w:tcW w:w="7588" w:type="dxa"/>
          </w:tcPr>
          <w:p w14:paraId="771B8BAF" w14:textId="77777777" w:rsidR="0036705D" w:rsidRDefault="0036705D" w:rsidP="000402EE">
            <w:pPr>
              <w:rPr>
                <w:lang w:val="es-MX"/>
              </w:rPr>
            </w:pPr>
            <w:r>
              <w:rPr>
                <w:lang w:val="es-MX"/>
              </w:rPr>
              <w:t>Modo de operación (Manual, temporizado, automático)</w:t>
            </w:r>
          </w:p>
          <w:p w14:paraId="76CAA85D" w14:textId="77777777" w:rsidR="0036705D" w:rsidRDefault="0036705D" w:rsidP="000402EE">
            <w:pPr>
              <w:rPr>
                <w:lang w:val="es-MX"/>
              </w:rPr>
            </w:pPr>
            <w:r>
              <w:rPr>
                <w:lang w:val="es-MX"/>
              </w:rPr>
              <w:t>Valor de referencia de humedad de suelo</w:t>
            </w:r>
            <w:r w:rsidR="002F280C">
              <w:rPr>
                <w:lang w:val="es-MX"/>
              </w:rPr>
              <w:t>, 0% a 100%</w:t>
            </w:r>
          </w:p>
          <w:p w14:paraId="57A9F849" w14:textId="77777777" w:rsidR="0036705D" w:rsidRPr="004503D3" w:rsidRDefault="002F280C" w:rsidP="000402EE">
            <w:pPr>
              <w:rPr>
                <w:lang w:val="es-MX"/>
              </w:rPr>
            </w:pPr>
            <w:r>
              <w:rPr>
                <w:lang w:val="es-MX"/>
              </w:rPr>
              <w:t>Modelo matemático del proceso</w:t>
            </w:r>
          </w:p>
        </w:tc>
      </w:tr>
      <w:tr w:rsidR="0036705D" w:rsidRPr="00B52B12" w14:paraId="68CE3CED" w14:textId="77777777" w:rsidTr="000402EE">
        <w:tc>
          <w:tcPr>
            <w:tcW w:w="2122" w:type="dxa"/>
          </w:tcPr>
          <w:p w14:paraId="563D92F3" w14:textId="77777777" w:rsidR="0036705D" w:rsidRDefault="0036705D" w:rsidP="000402EE">
            <w:r>
              <w:t>Entrada</w:t>
            </w:r>
          </w:p>
        </w:tc>
        <w:tc>
          <w:tcPr>
            <w:tcW w:w="7588" w:type="dxa"/>
          </w:tcPr>
          <w:p w14:paraId="133B663F" w14:textId="77777777" w:rsidR="0036705D" w:rsidRDefault="0036705D" w:rsidP="002F280C">
            <w:pPr>
              <w:rPr>
                <w:lang w:val="es-MX"/>
              </w:rPr>
            </w:pPr>
            <w:r>
              <w:rPr>
                <w:lang w:val="es-MX"/>
              </w:rPr>
              <w:t>Mensaje del servidor de datos</w:t>
            </w:r>
            <w:r w:rsidR="002F280C">
              <w:rPr>
                <w:lang w:val="es-MX"/>
              </w:rPr>
              <w:t xml:space="preserve"> al nodo controlador</w:t>
            </w:r>
          </w:p>
        </w:tc>
      </w:tr>
      <w:tr w:rsidR="0036705D" w:rsidRPr="00B52B12" w14:paraId="293C0C02" w14:textId="77777777" w:rsidTr="000402EE">
        <w:tc>
          <w:tcPr>
            <w:tcW w:w="2122" w:type="dxa"/>
          </w:tcPr>
          <w:p w14:paraId="4B043939" w14:textId="77777777" w:rsidR="0036705D" w:rsidRDefault="0036705D" w:rsidP="000402EE">
            <w:r>
              <w:t>Salida</w:t>
            </w:r>
          </w:p>
        </w:tc>
        <w:tc>
          <w:tcPr>
            <w:tcW w:w="7588" w:type="dxa"/>
          </w:tcPr>
          <w:p w14:paraId="7C141379" w14:textId="77777777" w:rsidR="0036705D" w:rsidRDefault="0036705D" w:rsidP="002F280C">
            <w:pPr>
              <w:rPr>
                <w:lang w:val="es-MX"/>
              </w:rPr>
            </w:pPr>
            <w:r>
              <w:rPr>
                <w:lang w:val="es-MX"/>
              </w:rPr>
              <w:t xml:space="preserve">Confirmación del </w:t>
            </w:r>
            <w:r w:rsidR="002F280C">
              <w:rPr>
                <w:lang w:val="es-MX"/>
              </w:rPr>
              <w:t>nodo controlador al nodo sensor</w:t>
            </w:r>
            <w:r>
              <w:rPr>
                <w:lang w:val="es-MX"/>
              </w:rPr>
              <w:t>.</w:t>
            </w:r>
          </w:p>
        </w:tc>
      </w:tr>
      <w:tr w:rsidR="0036705D" w:rsidRPr="004E0FB6" w14:paraId="6FE6C2FE" w14:textId="77777777" w:rsidTr="000402EE">
        <w:tc>
          <w:tcPr>
            <w:tcW w:w="2122" w:type="dxa"/>
          </w:tcPr>
          <w:p w14:paraId="7FA576B9" w14:textId="77777777" w:rsidR="0036705D" w:rsidRDefault="0036705D" w:rsidP="000402EE">
            <w:r>
              <w:t>Frecuencia</w:t>
            </w:r>
          </w:p>
        </w:tc>
        <w:tc>
          <w:tcPr>
            <w:tcW w:w="7588" w:type="dxa"/>
          </w:tcPr>
          <w:p w14:paraId="09C89AC9" w14:textId="77777777" w:rsidR="0036705D" w:rsidRDefault="002F280C" w:rsidP="000402EE">
            <w:pPr>
              <w:rPr>
                <w:lang w:val="es-MX"/>
              </w:rPr>
            </w:pPr>
            <w:r>
              <w:rPr>
                <w:lang w:val="es-MX"/>
              </w:rPr>
              <w:t>Esporádico</w:t>
            </w:r>
          </w:p>
        </w:tc>
      </w:tr>
    </w:tbl>
    <w:p w14:paraId="02D39066" w14:textId="77777777" w:rsidR="0036705D" w:rsidRDefault="0036705D" w:rsidP="0036705D">
      <w:pPr>
        <w:rPr>
          <w:lang w:val="es-MX"/>
        </w:rPr>
      </w:pPr>
    </w:p>
    <w:p w14:paraId="095751EE" w14:textId="77777777" w:rsidR="00E92848" w:rsidRDefault="00E92848" w:rsidP="0036705D">
      <w:pPr>
        <w:rPr>
          <w:lang w:val="es-MX"/>
        </w:rPr>
      </w:pPr>
    </w:p>
    <w:p w14:paraId="75EEC5C4" w14:textId="77777777" w:rsidR="002E76CA" w:rsidRDefault="002F280C" w:rsidP="002E76CA">
      <w:pPr>
        <w:pStyle w:val="Heading2"/>
      </w:pPr>
      <w:bookmarkStart w:id="31" w:name="_Toc34121956"/>
      <w:r>
        <w:t>Servidor de datos</w:t>
      </w:r>
      <w:bookmarkEnd w:id="31"/>
    </w:p>
    <w:p w14:paraId="6425EAC6" w14:textId="77777777" w:rsidR="002F280C" w:rsidRDefault="002F280C" w:rsidP="002F280C">
      <w:pPr>
        <w:rPr>
          <w:lang w:val="es-MX"/>
        </w:rPr>
      </w:pPr>
    </w:p>
    <w:p w14:paraId="1DACA54B" w14:textId="77777777" w:rsidR="00B37902" w:rsidRDefault="00B37902" w:rsidP="002F280C">
      <w:pPr>
        <w:rPr>
          <w:lang w:val="es-MX"/>
        </w:rPr>
      </w:pPr>
    </w:p>
    <w:tbl>
      <w:tblPr>
        <w:tblStyle w:val="TableGrid"/>
        <w:tblW w:w="0" w:type="auto"/>
        <w:tblLook w:val="04A0" w:firstRow="1" w:lastRow="0" w:firstColumn="1" w:lastColumn="0" w:noHBand="0" w:noVBand="1"/>
      </w:tblPr>
      <w:tblGrid>
        <w:gridCol w:w="2122"/>
        <w:gridCol w:w="7588"/>
      </w:tblGrid>
      <w:tr w:rsidR="002F280C" w:rsidRPr="00100A60" w14:paraId="6B703A56" w14:textId="77777777" w:rsidTr="00E92848">
        <w:tc>
          <w:tcPr>
            <w:tcW w:w="2122" w:type="dxa"/>
            <w:shd w:val="clear" w:color="auto" w:fill="000000" w:themeFill="text1"/>
          </w:tcPr>
          <w:p w14:paraId="034DEF4A" w14:textId="77777777" w:rsidR="002F280C" w:rsidRPr="004E0FB6" w:rsidRDefault="002F280C" w:rsidP="000402EE">
            <w:pPr>
              <w:rPr>
                <w:b/>
              </w:rPr>
            </w:pPr>
            <w:r w:rsidRPr="004E0FB6">
              <w:rPr>
                <w:b/>
              </w:rPr>
              <w:t>Requerimiento</w:t>
            </w:r>
          </w:p>
        </w:tc>
        <w:tc>
          <w:tcPr>
            <w:tcW w:w="7588" w:type="dxa"/>
            <w:shd w:val="clear" w:color="auto" w:fill="000000" w:themeFill="text1"/>
          </w:tcPr>
          <w:p w14:paraId="5FE19078" w14:textId="77777777" w:rsidR="002F280C" w:rsidRPr="00100A60" w:rsidRDefault="002F280C" w:rsidP="000402EE">
            <w:pPr>
              <w:rPr>
                <w:b/>
                <w:lang w:val="es-MX"/>
              </w:rPr>
            </w:pPr>
            <w:r w:rsidRPr="00100A60">
              <w:rPr>
                <w:b/>
                <w:lang w:val="es-MX"/>
              </w:rPr>
              <w:t>R.</w:t>
            </w:r>
            <w:r w:rsidR="000433C8">
              <w:rPr>
                <w:b/>
                <w:lang w:val="es-MX"/>
              </w:rPr>
              <w:t>OPE.12</w:t>
            </w:r>
          </w:p>
        </w:tc>
      </w:tr>
      <w:tr w:rsidR="002F280C" w:rsidRPr="00100A60" w14:paraId="71B613C5" w14:textId="77777777" w:rsidTr="000402EE">
        <w:tc>
          <w:tcPr>
            <w:tcW w:w="2122" w:type="dxa"/>
          </w:tcPr>
          <w:p w14:paraId="4B7AF7EB" w14:textId="77777777" w:rsidR="002F280C" w:rsidRPr="00100A60" w:rsidRDefault="002F280C" w:rsidP="000402EE">
            <w:pPr>
              <w:rPr>
                <w:lang w:val="es-MX"/>
              </w:rPr>
            </w:pPr>
            <w:r w:rsidRPr="00100A60">
              <w:rPr>
                <w:lang w:val="es-MX"/>
              </w:rPr>
              <w:t>Nombre</w:t>
            </w:r>
          </w:p>
        </w:tc>
        <w:tc>
          <w:tcPr>
            <w:tcW w:w="7588" w:type="dxa"/>
          </w:tcPr>
          <w:p w14:paraId="4785C3D1" w14:textId="77777777" w:rsidR="002F280C" w:rsidRPr="00100A60" w:rsidRDefault="002F280C" w:rsidP="000402EE">
            <w:pPr>
              <w:rPr>
                <w:lang w:val="es-MX"/>
              </w:rPr>
            </w:pPr>
            <w:r>
              <w:rPr>
                <w:lang w:val="es-MX"/>
              </w:rPr>
              <w:t xml:space="preserve">Recepción remota  </w:t>
            </w:r>
          </w:p>
        </w:tc>
      </w:tr>
      <w:tr w:rsidR="002F280C" w:rsidRPr="00B52B12" w14:paraId="251E6767" w14:textId="77777777" w:rsidTr="000402EE">
        <w:tc>
          <w:tcPr>
            <w:tcW w:w="2122" w:type="dxa"/>
          </w:tcPr>
          <w:p w14:paraId="71216D84" w14:textId="77777777" w:rsidR="002F280C" w:rsidRPr="00100A60" w:rsidRDefault="002F280C" w:rsidP="000402EE">
            <w:pPr>
              <w:rPr>
                <w:lang w:val="es-MX"/>
              </w:rPr>
            </w:pPr>
            <w:r w:rsidRPr="00100A60">
              <w:rPr>
                <w:lang w:val="es-MX"/>
              </w:rPr>
              <w:t>Operación</w:t>
            </w:r>
          </w:p>
        </w:tc>
        <w:tc>
          <w:tcPr>
            <w:tcW w:w="7588" w:type="dxa"/>
          </w:tcPr>
          <w:p w14:paraId="2A735206" w14:textId="77777777" w:rsidR="002F280C" w:rsidRPr="004E0FB6" w:rsidRDefault="002F280C" w:rsidP="002F280C">
            <w:pPr>
              <w:rPr>
                <w:lang w:val="es-MX"/>
              </w:rPr>
            </w:pPr>
            <w:r>
              <w:rPr>
                <w:lang w:val="es-MX"/>
              </w:rPr>
              <w:t>Recepción de información en forma remota del nodo controlador al servidor de datos.</w:t>
            </w:r>
          </w:p>
        </w:tc>
      </w:tr>
      <w:tr w:rsidR="002F280C" w:rsidRPr="00B52B12" w14:paraId="6C5818E2" w14:textId="77777777" w:rsidTr="000402EE">
        <w:tc>
          <w:tcPr>
            <w:tcW w:w="2122" w:type="dxa"/>
          </w:tcPr>
          <w:p w14:paraId="1A71AF3D" w14:textId="77777777" w:rsidR="002F280C" w:rsidRDefault="002F280C" w:rsidP="000402EE">
            <w:r w:rsidRPr="00E3755C">
              <w:rPr>
                <w:lang w:val="es-MX"/>
              </w:rPr>
              <w:t>Vari</w:t>
            </w:r>
            <w:r w:rsidRPr="007C2380">
              <w:rPr>
                <w:lang w:val="es-MX"/>
              </w:rPr>
              <w:t>abl</w:t>
            </w:r>
            <w:r>
              <w:t>es</w:t>
            </w:r>
          </w:p>
        </w:tc>
        <w:tc>
          <w:tcPr>
            <w:tcW w:w="7588" w:type="dxa"/>
          </w:tcPr>
          <w:p w14:paraId="165C8251" w14:textId="77777777" w:rsidR="002F280C" w:rsidRDefault="002F280C" w:rsidP="000402EE">
            <w:pPr>
              <w:rPr>
                <w:lang w:val="es-MX"/>
              </w:rPr>
            </w:pPr>
            <w:r>
              <w:rPr>
                <w:lang w:val="es-MX"/>
              </w:rPr>
              <w:t>Contenido volumétrico de agua, 0% a 100%</w:t>
            </w:r>
          </w:p>
          <w:p w14:paraId="76001804" w14:textId="77777777" w:rsidR="002F280C" w:rsidRDefault="002F280C" w:rsidP="000402EE">
            <w:pPr>
              <w:rPr>
                <w:lang w:val="es-MX"/>
              </w:rPr>
            </w:pPr>
            <w:r>
              <w:rPr>
                <w:lang w:val="es-MX"/>
              </w:rPr>
              <w:t>Humedad relativa, 0% a 100%</w:t>
            </w:r>
          </w:p>
          <w:p w14:paraId="7CA6534D" w14:textId="77777777" w:rsidR="002F280C" w:rsidRDefault="002F280C" w:rsidP="000402EE">
            <w:pPr>
              <w:rPr>
                <w:lang w:val="es-MX"/>
              </w:rPr>
            </w:pPr>
            <w:r>
              <w:rPr>
                <w:lang w:val="es-MX"/>
              </w:rPr>
              <w:t xml:space="preserve">Temperatura del aire, </w:t>
            </w:r>
            <w:r w:rsidRPr="004E0FB6">
              <w:rPr>
                <w:vertAlign w:val="superscript"/>
                <w:lang w:val="es-MX"/>
              </w:rPr>
              <w:t>o</w:t>
            </w:r>
            <w:r>
              <w:rPr>
                <w:lang w:val="es-MX"/>
              </w:rPr>
              <w:t>C</w:t>
            </w:r>
          </w:p>
          <w:p w14:paraId="13D6A8F0" w14:textId="77777777" w:rsidR="002F280C" w:rsidRDefault="002F280C" w:rsidP="000402EE">
            <w:pPr>
              <w:rPr>
                <w:lang w:val="es-MX"/>
              </w:rPr>
            </w:pPr>
            <w:r>
              <w:rPr>
                <w:lang w:val="es-MX"/>
              </w:rPr>
              <w:t>Presión atmosférica, kPa</w:t>
            </w:r>
          </w:p>
          <w:p w14:paraId="2D1BAB52" w14:textId="77777777" w:rsidR="002F280C" w:rsidRDefault="002F280C" w:rsidP="000402EE">
            <w:pPr>
              <w:rPr>
                <w:lang w:val="es-MX"/>
              </w:rPr>
            </w:pPr>
            <w:r>
              <w:rPr>
                <w:lang w:val="es-MX"/>
              </w:rPr>
              <w:t>Velocidad del viento, m/s</w:t>
            </w:r>
          </w:p>
          <w:p w14:paraId="1988421B" w14:textId="77777777" w:rsidR="002F280C" w:rsidRDefault="002F280C" w:rsidP="000402EE">
            <w:pPr>
              <w:rPr>
                <w:vertAlign w:val="superscript"/>
                <w:lang w:val="es-MX"/>
              </w:rPr>
            </w:pPr>
            <w:r>
              <w:rPr>
                <w:lang w:val="es-MX"/>
              </w:rPr>
              <w:t>Radiación solar, W/m</w:t>
            </w:r>
            <w:r w:rsidRPr="004E0FB6">
              <w:rPr>
                <w:vertAlign w:val="superscript"/>
                <w:lang w:val="es-MX"/>
              </w:rPr>
              <w:t>2</w:t>
            </w:r>
          </w:p>
          <w:p w14:paraId="1B5CCD11" w14:textId="77777777" w:rsidR="002F280C" w:rsidRDefault="002F280C" w:rsidP="000402EE">
            <w:pPr>
              <w:rPr>
                <w:lang w:val="es-MX"/>
              </w:rPr>
            </w:pPr>
            <w:r>
              <w:rPr>
                <w:lang w:val="es-MX"/>
              </w:rPr>
              <w:t>Flujo de agua, litros por segundo</w:t>
            </w:r>
          </w:p>
          <w:p w14:paraId="5233D50C" w14:textId="77777777" w:rsidR="002F280C" w:rsidRDefault="002F280C" w:rsidP="000402EE">
            <w:pPr>
              <w:rPr>
                <w:lang w:val="es-MX"/>
              </w:rPr>
            </w:pPr>
            <w:r>
              <w:rPr>
                <w:lang w:val="es-MX"/>
              </w:rPr>
              <w:t>Presión de agua, bars</w:t>
            </w:r>
          </w:p>
          <w:p w14:paraId="29811F54" w14:textId="77777777" w:rsidR="002F280C" w:rsidRDefault="002F280C" w:rsidP="000402EE">
            <w:pPr>
              <w:rPr>
                <w:lang w:val="es-MX"/>
              </w:rPr>
            </w:pPr>
            <w:r>
              <w:rPr>
                <w:lang w:val="es-MX"/>
              </w:rPr>
              <w:lastRenderedPageBreak/>
              <w:t>Encendido /apagado de la bomba de agua</w:t>
            </w:r>
          </w:p>
          <w:p w14:paraId="599B978E" w14:textId="77777777" w:rsidR="002F280C" w:rsidRDefault="002F280C" w:rsidP="000402EE">
            <w:pPr>
              <w:rPr>
                <w:vertAlign w:val="superscript"/>
                <w:lang w:val="es-MX"/>
              </w:rPr>
            </w:pPr>
            <w:r>
              <w:rPr>
                <w:lang w:val="es-MX"/>
              </w:rPr>
              <w:t>Encendido/apagado de la válvula de flujo</w:t>
            </w:r>
          </w:p>
          <w:p w14:paraId="41120BB6" w14:textId="77777777" w:rsidR="002F280C" w:rsidRPr="004503D3" w:rsidRDefault="002F280C" w:rsidP="000402EE">
            <w:pPr>
              <w:rPr>
                <w:lang w:val="es-MX"/>
              </w:rPr>
            </w:pPr>
            <w:r>
              <w:rPr>
                <w:lang w:val="es-MX"/>
              </w:rPr>
              <w:t>Evapotranspiración de referencia mm/día</w:t>
            </w:r>
          </w:p>
        </w:tc>
      </w:tr>
      <w:tr w:rsidR="002F280C" w:rsidRPr="00B52B12" w14:paraId="40E1BDD5" w14:textId="77777777" w:rsidTr="000402EE">
        <w:tc>
          <w:tcPr>
            <w:tcW w:w="2122" w:type="dxa"/>
          </w:tcPr>
          <w:p w14:paraId="0ABF9928" w14:textId="77777777" w:rsidR="002F280C" w:rsidRDefault="002F280C" w:rsidP="000402EE">
            <w:r>
              <w:lastRenderedPageBreak/>
              <w:t>Entrada</w:t>
            </w:r>
          </w:p>
        </w:tc>
        <w:tc>
          <w:tcPr>
            <w:tcW w:w="7588" w:type="dxa"/>
          </w:tcPr>
          <w:p w14:paraId="73633B2A" w14:textId="77777777" w:rsidR="002F280C" w:rsidRDefault="002F280C" w:rsidP="000402EE">
            <w:pPr>
              <w:rPr>
                <w:lang w:val="es-MX"/>
              </w:rPr>
            </w:pPr>
            <w:r>
              <w:rPr>
                <w:lang w:val="es-MX"/>
              </w:rPr>
              <w:t>Mensaje del nodo controlador al servidor de datos</w:t>
            </w:r>
          </w:p>
        </w:tc>
      </w:tr>
      <w:tr w:rsidR="002F280C" w:rsidRPr="00B52B12" w14:paraId="3FEE2908" w14:textId="77777777" w:rsidTr="000402EE">
        <w:tc>
          <w:tcPr>
            <w:tcW w:w="2122" w:type="dxa"/>
          </w:tcPr>
          <w:p w14:paraId="2F3C6CB9" w14:textId="77777777" w:rsidR="002F280C" w:rsidRDefault="002F280C" w:rsidP="000402EE">
            <w:r>
              <w:t>Salida</w:t>
            </w:r>
          </w:p>
        </w:tc>
        <w:tc>
          <w:tcPr>
            <w:tcW w:w="7588" w:type="dxa"/>
          </w:tcPr>
          <w:p w14:paraId="3C23AE9A" w14:textId="77777777" w:rsidR="002F280C" w:rsidRDefault="002F280C" w:rsidP="000402EE">
            <w:pPr>
              <w:rPr>
                <w:lang w:val="es-MX"/>
              </w:rPr>
            </w:pPr>
            <w:r>
              <w:rPr>
                <w:lang w:val="es-MX"/>
              </w:rPr>
              <w:t>Confirmación del servidor de datos al nodo controlador.</w:t>
            </w:r>
          </w:p>
        </w:tc>
      </w:tr>
      <w:tr w:rsidR="002F280C" w:rsidRPr="004E0FB6" w14:paraId="7351E4B7" w14:textId="77777777" w:rsidTr="000402EE">
        <w:tc>
          <w:tcPr>
            <w:tcW w:w="2122" w:type="dxa"/>
          </w:tcPr>
          <w:p w14:paraId="2EA8DEA4" w14:textId="77777777" w:rsidR="002F280C" w:rsidRDefault="002F280C" w:rsidP="000402EE">
            <w:r>
              <w:t>Frecuencia</w:t>
            </w:r>
          </w:p>
        </w:tc>
        <w:tc>
          <w:tcPr>
            <w:tcW w:w="7588" w:type="dxa"/>
          </w:tcPr>
          <w:p w14:paraId="1F71FF0A" w14:textId="77777777" w:rsidR="002F280C" w:rsidRDefault="002F280C" w:rsidP="000402EE">
            <w:pPr>
              <w:rPr>
                <w:lang w:val="es-MX"/>
              </w:rPr>
            </w:pPr>
            <w:r>
              <w:rPr>
                <w:lang w:val="es-MX"/>
              </w:rPr>
              <w:t>Periódico, cada 10 minutos</w:t>
            </w:r>
          </w:p>
        </w:tc>
      </w:tr>
    </w:tbl>
    <w:p w14:paraId="27C048A1" w14:textId="77777777" w:rsidR="002F280C" w:rsidRDefault="002F280C" w:rsidP="002F280C">
      <w:pPr>
        <w:rPr>
          <w:lang w:val="es-MX"/>
        </w:rPr>
      </w:pPr>
    </w:p>
    <w:p w14:paraId="16AEFD9E" w14:textId="77777777" w:rsidR="00E92848" w:rsidRDefault="00E92848" w:rsidP="002F280C">
      <w:pPr>
        <w:rPr>
          <w:lang w:val="es-MX"/>
        </w:rPr>
      </w:pPr>
    </w:p>
    <w:p w14:paraId="5244418E" w14:textId="77777777" w:rsidR="002F280C" w:rsidRDefault="002F280C" w:rsidP="002F280C">
      <w:pPr>
        <w:rPr>
          <w:lang w:val="es-MX"/>
        </w:rPr>
      </w:pPr>
    </w:p>
    <w:tbl>
      <w:tblPr>
        <w:tblStyle w:val="TableGrid"/>
        <w:tblW w:w="0" w:type="auto"/>
        <w:tblLook w:val="04A0" w:firstRow="1" w:lastRow="0" w:firstColumn="1" w:lastColumn="0" w:noHBand="0" w:noVBand="1"/>
      </w:tblPr>
      <w:tblGrid>
        <w:gridCol w:w="2122"/>
        <w:gridCol w:w="7588"/>
      </w:tblGrid>
      <w:tr w:rsidR="002F280C" w:rsidRPr="00100A60" w14:paraId="40C2E678" w14:textId="77777777" w:rsidTr="00E92848">
        <w:tc>
          <w:tcPr>
            <w:tcW w:w="2122" w:type="dxa"/>
            <w:shd w:val="clear" w:color="auto" w:fill="000000" w:themeFill="text1"/>
          </w:tcPr>
          <w:p w14:paraId="1F93D668" w14:textId="77777777" w:rsidR="002F280C" w:rsidRPr="004E0FB6" w:rsidRDefault="002F280C" w:rsidP="000402EE">
            <w:pPr>
              <w:rPr>
                <w:b/>
              </w:rPr>
            </w:pPr>
            <w:r w:rsidRPr="004E0FB6">
              <w:rPr>
                <w:b/>
              </w:rPr>
              <w:t>Requerimiento</w:t>
            </w:r>
          </w:p>
        </w:tc>
        <w:tc>
          <w:tcPr>
            <w:tcW w:w="7588" w:type="dxa"/>
            <w:shd w:val="clear" w:color="auto" w:fill="000000" w:themeFill="text1"/>
          </w:tcPr>
          <w:p w14:paraId="059503E4" w14:textId="77777777" w:rsidR="002F280C" w:rsidRPr="00100A60" w:rsidRDefault="002F280C" w:rsidP="000402EE">
            <w:pPr>
              <w:rPr>
                <w:b/>
                <w:lang w:val="es-MX"/>
              </w:rPr>
            </w:pPr>
            <w:r w:rsidRPr="00100A60">
              <w:rPr>
                <w:b/>
                <w:lang w:val="es-MX"/>
              </w:rPr>
              <w:t>R.</w:t>
            </w:r>
            <w:r w:rsidR="000433C8">
              <w:rPr>
                <w:b/>
                <w:lang w:val="es-MX"/>
              </w:rPr>
              <w:t>OPE.13</w:t>
            </w:r>
          </w:p>
        </w:tc>
      </w:tr>
      <w:tr w:rsidR="002F280C" w:rsidRPr="00100A60" w14:paraId="33E4EDFA" w14:textId="77777777" w:rsidTr="000402EE">
        <w:tc>
          <w:tcPr>
            <w:tcW w:w="2122" w:type="dxa"/>
          </w:tcPr>
          <w:p w14:paraId="10105C9E" w14:textId="77777777" w:rsidR="002F280C" w:rsidRPr="00100A60" w:rsidRDefault="002F280C" w:rsidP="000402EE">
            <w:pPr>
              <w:rPr>
                <w:lang w:val="es-MX"/>
              </w:rPr>
            </w:pPr>
            <w:r w:rsidRPr="00100A60">
              <w:rPr>
                <w:lang w:val="es-MX"/>
              </w:rPr>
              <w:t>Nombre</w:t>
            </w:r>
          </w:p>
        </w:tc>
        <w:tc>
          <w:tcPr>
            <w:tcW w:w="7588" w:type="dxa"/>
          </w:tcPr>
          <w:p w14:paraId="5EBDD6C3" w14:textId="77777777" w:rsidR="002F280C" w:rsidRPr="00100A60" w:rsidRDefault="002F280C" w:rsidP="002F280C">
            <w:pPr>
              <w:rPr>
                <w:lang w:val="es-MX"/>
              </w:rPr>
            </w:pPr>
            <w:r>
              <w:rPr>
                <w:lang w:val="es-MX"/>
              </w:rPr>
              <w:t xml:space="preserve">Configuración de los controladores  </w:t>
            </w:r>
          </w:p>
        </w:tc>
      </w:tr>
      <w:tr w:rsidR="002F280C" w:rsidRPr="00B52B12" w14:paraId="4DA5BE48" w14:textId="77777777" w:rsidTr="000402EE">
        <w:tc>
          <w:tcPr>
            <w:tcW w:w="2122" w:type="dxa"/>
          </w:tcPr>
          <w:p w14:paraId="708A6250" w14:textId="77777777" w:rsidR="002F280C" w:rsidRPr="00100A60" w:rsidRDefault="002F280C" w:rsidP="000402EE">
            <w:pPr>
              <w:rPr>
                <w:lang w:val="es-MX"/>
              </w:rPr>
            </w:pPr>
            <w:r w:rsidRPr="00100A60">
              <w:rPr>
                <w:lang w:val="es-MX"/>
              </w:rPr>
              <w:t>Operación</w:t>
            </w:r>
          </w:p>
        </w:tc>
        <w:tc>
          <w:tcPr>
            <w:tcW w:w="7588" w:type="dxa"/>
          </w:tcPr>
          <w:p w14:paraId="07EA96BE" w14:textId="77777777" w:rsidR="002F280C" w:rsidRPr="004E0FB6" w:rsidRDefault="002F280C" w:rsidP="000402EE">
            <w:pPr>
              <w:rPr>
                <w:lang w:val="es-MX"/>
              </w:rPr>
            </w:pPr>
            <w:r>
              <w:rPr>
                <w:lang w:val="es-MX"/>
              </w:rPr>
              <w:t>El servidor de datos envía al nodo controlador los parámetros relativos a la configuración operativa del controlador</w:t>
            </w:r>
          </w:p>
        </w:tc>
      </w:tr>
      <w:tr w:rsidR="002F280C" w:rsidRPr="004E0FB6" w14:paraId="7565CCCD" w14:textId="77777777" w:rsidTr="000402EE">
        <w:tc>
          <w:tcPr>
            <w:tcW w:w="2122" w:type="dxa"/>
          </w:tcPr>
          <w:p w14:paraId="6A81A007" w14:textId="77777777" w:rsidR="002F280C" w:rsidRDefault="002F280C" w:rsidP="000402EE">
            <w:r w:rsidRPr="00E3755C">
              <w:rPr>
                <w:lang w:val="es-MX"/>
              </w:rPr>
              <w:t>Vari</w:t>
            </w:r>
            <w:r w:rsidRPr="007C2380">
              <w:rPr>
                <w:lang w:val="es-MX"/>
              </w:rPr>
              <w:t>abl</w:t>
            </w:r>
            <w:r>
              <w:t>es</w:t>
            </w:r>
          </w:p>
        </w:tc>
        <w:tc>
          <w:tcPr>
            <w:tcW w:w="7588" w:type="dxa"/>
          </w:tcPr>
          <w:p w14:paraId="09E51E83" w14:textId="77777777" w:rsidR="002F280C" w:rsidRDefault="002F280C" w:rsidP="000402EE">
            <w:pPr>
              <w:rPr>
                <w:lang w:val="es-MX"/>
              </w:rPr>
            </w:pPr>
            <w:r>
              <w:rPr>
                <w:lang w:val="es-MX"/>
              </w:rPr>
              <w:t>Modo de operación (Manual, temporizado, automático)</w:t>
            </w:r>
          </w:p>
          <w:p w14:paraId="35D045A2" w14:textId="77777777" w:rsidR="002F280C" w:rsidRDefault="002F280C" w:rsidP="000402EE">
            <w:pPr>
              <w:rPr>
                <w:lang w:val="es-MX"/>
              </w:rPr>
            </w:pPr>
            <w:r>
              <w:rPr>
                <w:lang w:val="es-MX"/>
              </w:rPr>
              <w:t>Valor de referencia de humedad de suelo, 0% a 100%</w:t>
            </w:r>
          </w:p>
          <w:p w14:paraId="120C1A9E" w14:textId="77777777" w:rsidR="002F280C" w:rsidRPr="004503D3" w:rsidRDefault="002F280C" w:rsidP="000402EE">
            <w:pPr>
              <w:rPr>
                <w:lang w:val="es-MX"/>
              </w:rPr>
            </w:pPr>
            <w:r>
              <w:rPr>
                <w:lang w:val="es-MX"/>
              </w:rPr>
              <w:t>Modelo matemático del proceso</w:t>
            </w:r>
          </w:p>
        </w:tc>
      </w:tr>
      <w:tr w:rsidR="002F280C" w:rsidRPr="00B52B12" w14:paraId="7166D96B" w14:textId="77777777" w:rsidTr="000402EE">
        <w:tc>
          <w:tcPr>
            <w:tcW w:w="2122" w:type="dxa"/>
          </w:tcPr>
          <w:p w14:paraId="5D6ED785" w14:textId="77777777" w:rsidR="002F280C" w:rsidRDefault="002F280C" w:rsidP="000402EE">
            <w:r>
              <w:t>Entrada</w:t>
            </w:r>
          </w:p>
        </w:tc>
        <w:tc>
          <w:tcPr>
            <w:tcW w:w="7588" w:type="dxa"/>
          </w:tcPr>
          <w:p w14:paraId="004EFDAF" w14:textId="77777777" w:rsidR="002F280C" w:rsidRDefault="002F280C" w:rsidP="000402EE">
            <w:pPr>
              <w:rPr>
                <w:lang w:val="es-MX"/>
              </w:rPr>
            </w:pPr>
            <w:r>
              <w:rPr>
                <w:lang w:val="es-MX"/>
              </w:rPr>
              <w:t>Mensaje del servidor de datos al nodo controlador</w:t>
            </w:r>
          </w:p>
        </w:tc>
      </w:tr>
      <w:tr w:rsidR="002F280C" w:rsidRPr="00B52B12" w14:paraId="03B57206" w14:textId="77777777" w:rsidTr="000402EE">
        <w:tc>
          <w:tcPr>
            <w:tcW w:w="2122" w:type="dxa"/>
          </w:tcPr>
          <w:p w14:paraId="11AFDC94" w14:textId="77777777" w:rsidR="002F280C" w:rsidRDefault="002F280C" w:rsidP="000402EE">
            <w:r>
              <w:t>Salida</w:t>
            </w:r>
          </w:p>
        </w:tc>
        <w:tc>
          <w:tcPr>
            <w:tcW w:w="7588" w:type="dxa"/>
          </w:tcPr>
          <w:p w14:paraId="22ADE1A0" w14:textId="77777777" w:rsidR="002F280C" w:rsidRDefault="002F280C" w:rsidP="000402EE">
            <w:pPr>
              <w:rPr>
                <w:lang w:val="es-MX"/>
              </w:rPr>
            </w:pPr>
            <w:r>
              <w:rPr>
                <w:lang w:val="es-MX"/>
              </w:rPr>
              <w:t>Confirmación del nodo controlador al nodo sensor.</w:t>
            </w:r>
          </w:p>
        </w:tc>
      </w:tr>
      <w:tr w:rsidR="002F280C" w:rsidRPr="004E0FB6" w14:paraId="7F71A4AE" w14:textId="77777777" w:rsidTr="000402EE">
        <w:tc>
          <w:tcPr>
            <w:tcW w:w="2122" w:type="dxa"/>
          </w:tcPr>
          <w:p w14:paraId="62E3FAD0" w14:textId="77777777" w:rsidR="002F280C" w:rsidRDefault="002F280C" w:rsidP="000402EE">
            <w:r>
              <w:t>Frecuencia</w:t>
            </w:r>
          </w:p>
        </w:tc>
        <w:tc>
          <w:tcPr>
            <w:tcW w:w="7588" w:type="dxa"/>
          </w:tcPr>
          <w:p w14:paraId="5F19E4F6" w14:textId="77777777" w:rsidR="002F280C" w:rsidRDefault="002F280C" w:rsidP="000402EE">
            <w:pPr>
              <w:rPr>
                <w:lang w:val="es-MX"/>
              </w:rPr>
            </w:pPr>
            <w:r>
              <w:rPr>
                <w:lang w:val="es-MX"/>
              </w:rPr>
              <w:t>Esporádico</w:t>
            </w:r>
          </w:p>
        </w:tc>
      </w:tr>
    </w:tbl>
    <w:p w14:paraId="45C795F4" w14:textId="77777777" w:rsidR="002F280C" w:rsidRDefault="002F280C" w:rsidP="002F280C">
      <w:pPr>
        <w:rPr>
          <w:lang w:val="es-MX"/>
        </w:rPr>
      </w:pPr>
    </w:p>
    <w:p w14:paraId="14D09D77" w14:textId="77777777" w:rsidR="00E92848" w:rsidRDefault="00E92848" w:rsidP="002F280C">
      <w:pPr>
        <w:rPr>
          <w:lang w:val="es-MX"/>
        </w:rPr>
      </w:pPr>
    </w:p>
    <w:p w14:paraId="2235A052" w14:textId="77777777" w:rsidR="002F280C" w:rsidRDefault="002F280C" w:rsidP="002F280C">
      <w:pPr>
        <w:rPr>
          <w:lang w:val="es-MX"/>
        </w:rPr>
      </w:pPr>
    </w:p>
    <w:tbl>
      <w:tblPr>
        <w:tblStyle w:val="TableGrid"/>
        <w:tblW w:w="0" w:type="auto"/>
        <w:tblLook w:val="04A0" w:firstRow="1" w:lastRow="0" w:firstColumn="1" w:lastColumn="0" w:noHBand="0" w:noVBand="1"/>
      </w:tblPr>
      <w:tblGrid>
        <w:gridCol w:w="2122"/>
        <w:gridCol w:w="7588"/>
      </w:tblGrid>
      <w:tr w:rsidR="002F280C" w:rsidRPr="00100A60" w14:paraId="725E93AC" w14:textId="77777777" w:rsidTr="00E92848">
        <w:tc>
          <w:tcPr>
            <w:tcW w:w="2122" w:type="dxa"/>
            <w:shd w:val="clear" w:color="auto" w:fill="000000" w:themeFill="text1"/>
          </w:tcPr>
          <w:p w14:paraId="7E542534" w14:textId="77777777" w:rsidR="002F280C" w:rsidRPr="004E0FB6" w:rsidRDefault="002F280C" w:rsidP="000402EE">
            <w:pPr>
              <w:rPr>
                <w:b/>
              </w:rPr>
            </w:pPr>
            <w:r w:rsidRPr="004E0FB6">
              <w:rPr>
                <w:b/>
              </w:rPr>
              <w:t>Requerimiento</w:t>
            </w:r>
          </w:p>
        </w:tc>
        <w:tc>
          <w:tcPr>
            <w:tcW w:w="7588" w:type="dxa"/>
            <w:shd w:val="clear" w:color="auto" w:fill="000000" w:themeFill="text1"/>
          </w:tcPr>
          <w:p w14:paraId="7D243DAA" w14:textId="77777777" w:rsidR="002F280C" w:rsidRPr="00100A60" w:rsidRDefault="002F280C" w:rsidP="000402EE">
            <w:pPr>
              <w:rPr>
                <w:b/>
                <w:lang w:val="es-MX"/>
              </w:rPr>
            </w:pPr>
            <w:r w:rsidRPr="00100A60">
              <w:rPr>
                <w:b/>
                <w:lang w:val="es-MX"/>
              </w:rPr>
              <w:t>R.</w:t>
            </w:r>
            <w:r w:rsidR="000433C8">
              <w:rPr>
                <w:b/>
                <w:lang w:val="es-MX"/>
              </w:rPr>
              <w:t>OPE.14</w:t>
            </w:r>
          </w:p>
        </w:tc>
      </w:tr>
      <w:tr w:rsidR="002F280C" w:rsidRPr="00B52B12" w14:paraId="2791FACE" w14:textId="77777777" w:rsidTr="000402EE">
        <w:tc>
          <w:tcPr>
            <w:tcW w:w="2122" w:type="dxa"/>
          </w:tcPr>
          <w:p w14:paraId="3154237F" w14:textId="77777777" w:rsidR="002F280C" w:rsidRPr="00100A60" w:rsidRDefault="002F280C" w:rsidP="000402EE">
            <w:pPr>
              <w:rPr>
                <w:lang w:val="es-MX"/>
              </w:rPr>
            </w:pPr>
            <w:r w:rsidRPr="00100A60">
              <w:rPr>
                <w:lang w:val="es-MX"/>
              </w:rPr>
              <w:t>Nombre</w:t>
            </w:r>
          </w:p>
        </w:tc>
        <w:tc>
          <w:tcPr>
            <w:tcW w:w="7588" w:type="dxa"/>
          </w:tcPr>
          <w:p w14:paraId="03E29C47" w14:textId="77777777" w:rsidR="002F280C" w:rsidRPr="00100A60" w:rsidRDefault="002F280C" w:rsidP="000402EE">
            <w:pPr>
              <w:rPr>
                <w:lang w:val="es-MX"/>
              </w:rPr>
            </w:pPr>
            <w:r>
              <w:rPr>
                <w:lang w:val="es-MX"/>
              </w:rPr>
              <w:t xml:space="preserve">Almacenamiento en base de datos  </w:t>
            </w:r>
          </w:p>
        </w:tc>
      </w:tr>
      <w:tr w:rsidR="002F280C" w:rsidRPr="00B52B12" w14:paraId="27C4CD09" w14:textId="77777777" w:rsidTr="000402EE">
        <w:tc>
          <w:tcPr>
            <w:tcW w:w="2122" w:type="dxa"/>
          </w:tcPr>
          <w:p w14:paraId="264F6E5B" w14:textId="77777777" w:rsidR="002F280C" w:rsidRPr="00100A60" w:rsidRDefault="002F280C" w:rsidP="000402EE">
            <w:pPr>
              <w:rPr>
                <w:lang w:val="es-MX"/>
              </w:rPr>
            </w:pPr>
            <w:r w:rsidRPr="00100A60">
              <w:rPr>
                <w:lang w:val="es-MX"/>
              </w:rPr>
              <w:t>Operación</w:t>
            </w:r>
          </w:p>
        </w:tc>
        <w:tc>
          <w:tcPr>
            <w:tcW w:w="7588" w:type="dxa"/>
          </w:tcPr>
          <w:p w14:paraId="50495167" w14:textId="77777777" w:rsidR="002F280C" w:rsidRPr="004E0FB6" w:rsidRDefault="002F280C" w:rsidP="002F280C">
            <w:pPr>
              <w:rPr>
                <w:lang w:val="es-MX"/>
              </w:rPr>
            </w:pPr>
            <w:r>
              <w:rPr>
                <w:lang w:val="es-MX"/>
              </w:rPr>
              <w:t>El servidor de datos almacena la información proveniente de los nodos controladores</w:t>
            </w:r>
          </w:p>
        </w:tc>
      </w:tr>
      <w:tr w:rsidR="002F280C" w:rsidRPr="00B52B12" w14:paraId="20B8463F" w14:textId="77777777" w:rsidTr="000402EE">
        <w:tc>
          <w:tcPr>
            <w:tcW w:w="2122" w:type="dxa"/>
          </w:tcPr>
          <w:p w14:paraId="43FAAC55" w14:textId="77777777" w:rsidR="002F280C" w:rsidRDefault="002F280C" w:rsidP="000402EE">
            <w:r w:rsidRPr="00E3755C">
              <w:rPr>
                <w:lang w:val="es-MX"/>
              </w:rPr>
              <w:t>Vari</w:t>
            </w:r>
            <w:r w:rsidRPr="007C2380">
              <w:rPr>
                <w:lang w:val="es-MX"/>
              </w:rPr>
              <w:t>abl</w:t>
            </w:r>
            <w:r>
              <w:t>es</w:t>
            </w:r>
          </w:p>
        </w:tc>
        <w:tc>
          <w:tcPr>
            <w:tcW w:w="7588" w:type="dxa"/>
          </w:tcPr>
          <w:p w14:paraId="02B21F76" w14:textId="77777777" w:rsidR="002F280C" w:rsidRDefault="002F280C" w:rsidP="002F280C">
            <w:pPr>
              <w:rPr>
                <w:lang w:val="es-MX"/>
              </w:rPr>
            </w:pPr>
            <w:r>
              <w:rPr>
                <w:lang w:val="es-MX"/>
              </w:rPr>
              <w:t>Contenido volumétrico de agua, 0% a 100%</w:t>
            </w:r>
          </w:p>
          <w:p w14:paraId="066D9889" w14:textId="77777777" w:rsidR="002F280C" w:rsidRDefault="002F280C" w:rsidP="002F280C">
            <w:pPr>
              <w:rPr>
                <w:lang w:val="es-MX"/>
              </w:rPr>
            </w:pPr>
            <w:r>
              <w:rPr>
                <w:lang w:val="es-MX"/>
              </w:rPr>
              <w:t>Humedad relativa, 0% a 100%</w:t>
            </w:r>
          </w:p>
          <w:p w14:paraId="358168C2" w14:textId="77777777" w:rsidR="002F280C" w:rsidRDefault="002F280C" w:rsidP="002F280C">
            <w:pPr>
              <w:rPr>
                <w:lang w:val="es-MX"/>
              </w:rPr>
            </w:pPr>
            <w:r>
              <w:rPr>
                <w:lang w:val="es-MX"/>
              </w:rPr>
              <w:t xml:space="preserve">Temperatura del aire, </w:t>
            </w:r>
            <w:r w:rsidRPr="004E0FB6">
              <w:rPr>
                <w:vertAlign w:val="superscript"/>
                <w:lang w:val="es-MX"/>
              </w:rPr>
              <w:t>o</w:t>
            </w:r>
            <w:r>
              <w:rPr>
                <w:lang w:val="es-MX"/>
              </w:rPr>
              <w:t>C</w:t>
            </w:r>
          </w:p>
          <w:p w14:paraId="409CB2A8" w14:textId="77777777" w:rsidR="002F280C" w:rsidRDefault="002F280C" w:rsidP="002F280C">
            <w:pPr>
              <w:rPr>
                <w:lang w:val="es-MX"/>
              </w:rPr>
            </w:pPr>
            <w:r>
              <w:rPr>
                <w:lang w:val="es-MX"/>
              </w:rPr>
              <w:t>Presión atmosférica, kPa</w:t>
            </w:r>
          </w:p>
          <w:p w14:paraId="567EBFEE" w14:textId="77777777" w:rsidR="002F280C" w:rsidRDefault="002F280C" w:rsidP="002F280C">
            <w:pPr>
              <w:rPr>
                <w:lang w:val="es-MX"/>
              </w:rPr>
            </w:pPr>
            <w:r>
              <w:rPr>
                <w:lang w:val="es-MX"/>
              </w:rPr>
              <w:t>Velocidad del viento, m/s</w:t>
            </w:r>
          </w:p>
          <w:p w14:paraId="5795F2B0" w14:textId="77777777" w:rsidR="002F280C" w:rsidRDefault="002F280C" w:rsidP="002F280C">
            <w:pPr>
              <w:rPr>
                <w:vertAlign w:val="superscript"/>
                <w:lang w:val="es-MX"/>
              </w:rPr>
            </w:pPr>
            <w:r>
              <w:rPr>
                <w:lang w:val="es-MX"/>
              </w:rPr>
              <w:t>Radiación solar, W/m</w:t>
            </w:r>
            <w:r w:rsidRPr="004E0FB6">
              <w:rPr>
                <w:vertAlign w:val="superscript"/>
                <w:lang w:val="es-MX"/>
              </w:rPr>
              <w:t>2</w:t>
            </w:r>
          </w:p>
          <w:p w14:paraId="2E8C32FD" w14:textId="77777777" w:rsidR="002F280C" w:rsidRDefault="002F280C" w:rsidP="002F280C">
            <w:pPr>
              <w:rPr>
                <w:lang w:val="es-MX"/>
              </w:rPr>
            </w:pPr>
            <w:r>
              <w:rPr>
                <w:lang w:val="es-MX"/>
              </w:rPr>
              <w:t>Flujo de agua, litros por segundo</w:t>
            </w:r>
          </w:p>
          <w:p w14:paraId="538CE0B6" w14:textId="77777777" w:rsidR="002F280C" w:rsidRDefault="002F280C" w:rsidP="002F280C">
            <w:pPr>
              <w:rPr>
                <w:lang w:val="es-MX"/>
              </w:rPr>
            </w:pPr>
            <w:r>
              <w:rPr>
                <w:lang w:val="es-MX"/>
              </w:rPr>
              <w:t>Presión de agua, bars</w:t>
            </w:r>
          </w:p>
          <w:p w14:paraId="5E9586EC" w14:textId="77777777" w:rsidR="002F280C" w:rsidRDefault="002F280C" w:rsidP="002F280C">
            <w:pPr>
              <w:rPr>
                <w:lang w:val="es-MX"/>
              </w:rPr>
            </w:pPr>
            <w:r>
              <w:rPr>
                <w:lang w:val="es-MX"/>
              </w:rPr>
              <w:t>Encendido /apagado de la bomba de agua</w:t>
            </w:r>
          </w:p>
          <w:p w14:paraId="2965FFA6" w14:textId="77777777" w:rsidR="002F280C" w:rsidRDefault="002F280C" w:rsidP="002F280C">
            <w:pPr>
              <w:rPr>
                <w:vertAlign w:val="superscript"/>
                <w:lang w:val="es-MX"/>
              </w:rPr>
            </w:pPr>
            <w:r>
              <w:rPr>
                <w:lang w:val="es-MX"/>
              </w:rPr>
              <w:t>Encendido/apagado de la válvula de flujo</w:t>
            </w:r>
          </w:p>
          <w:p w14:paraId="490D5D12" w14:textId="77777777" w:rsidR="002F280C" w:rsidRPr="004503D3" w:rsidRDefault="002F280C" w:rsidP="002F280C">
            <w:pPr>
              <w:rPr>
                <w:lang w:val="es-MX"/>
              </w:rPr>
            </w:pPr>
            <w:r>
              <w:rPr>
                <w:lang w:val="es-MX"/>
              </w:rPr>
              <w:t>Evapotranspiración de referencia mm/día</w:t>
            </w:r>
          </w:p>
        </w:tc>
      </w:tr>
      <w:tr w:rsidR="002F280C" w:rsidRPr="00B52B12" w14:paraId="4D366589" w14:textId="77777777" w:rsidTr="000402EE">
        <w:tc>
          <w:tcPr>
            <w:tcW w:w="2122" w:type="dxa"/>
          </w:tcPr>
          <w:p w14:paraId="586B9608" w14:textId="77777777" w:rsidR="002F280C" w:rsidRDefault="002F280C" w:rsidP="000402EE">
            <w:r>
              <w:t>Entrada</w:t>
            </w:r>
          </w:p>
        </w:tc>
        <w:tc>
          <w:tcPr>
            <w:tcW w:w="7588" w:type="dxa"/>
          </w:tcPr>
          <w:p w14:paraId="3267A51F" w14:textId="77777777" w:rsidR="002F280C" w:rsidRDefault="002F280C" w:rsidP="002F280C">
            <w:pPr>
              <w:rPr>
                <w:lang w:val="es-MX"/>
              </w:rPr>
            </w:pPr>
            <w:r>
              <w:rPr>
                <w:lang w:val="es-MX"/>
              </w:rPr>
              <w:t>Recepción de datos del nodo controlador</w:t>
            </w:r>
          </w:p>
        </w:tc>
      </w:tr>
      <w:tr w:rsidR="002F280C" w:rsidRPr="00B52B12" w14:paraId="2C378F85" w14:textId="77777777" w:rsidTr="000402EE">
        <w:tc>
          <w:tcPr>
            <w:tcW w:w="2122" w:type="dxa"/>
          </w:tcPr>
          <w:p w14:paraId="3AE2195A" w14:textId="77777777" w:rsidR="002F280C" w:rsidRDefault="002F280C" w:rsidP="000402EE">
            <w:r>
              <w:t>Salida</w:t>
            </w:r>
          </w:p>
        </w:tc>
        <w:tc>
          <w:tcPr>
            <w:tcW w:w="7588" w:type="dxa"/>
          </w:tcPr>
          <w:p w14:paraId="0EF370B5" w14:textId="77777777" w:rsidR="002F280C" w:rsidRDefault="002F280C" w:rsidP="000402EE">
            <w:pPr>
              <w:rPr>
                <w:lang w:val="es-MX"/>
              </w:rPr>
            </w:pPr>
            <w:r>
              <w:rPr>
                <w:lang w:val="es-MX"/>
              </w:rPr>
              <w:t>Actualización de la base de datos</w:t>
            </w:r>
          </w:p>
        </w:tc>
      </w:tr>
      <w:tr w:rsidR="002F280C" w:rsidRPr="004E0FB6" w14:paraId="1C4D4502" w14:textId="77777777" w:rsidTr="000402EE">
        <w:tc>
          <w:tcPr>
            <w:tcW w:w="2122" w:type="dxa"/>
          </w:tcPr>
          <w:p w14:paraId="6A89AAE5" w14:textId="77777777" w:rsidR="002F280C" w:rsidRDefault="002F280C" w:rsidP="000402EE">
            <w:r>
              <w:t>Frecuencia</w:t>
            </w:r>
          </w:p>
        </w:tc>
        <w:tc>
          <w:tcPr>
            <w:tcW w:w="7588" w:type="dxa"/>
          </w:tcPr>
          <w:p w14:paraId="3E6DFB44" w14:textId="77777777" w:rsidR="002F280C" w:rsidRDefault="002F280C" w:rsidP="000402EE">
            <w:pPr>
              <w:rPr>
                <w:lang w:val="es-MX"/>
              </w:rPr>
            </w:pPr>
            <w:r>
              <w:rPr>
                <w:lang w:val="es-MX"/>
              </w:rPr>
              <w:t>Periódico, cada 10 minutos</w:t>
            </w:r>
          </w:p>
        </w:tc>
      </w:tr>
    </w:tbl>
    <w:p w14:paraId="5B5D2761" w14:textId="77777777" w:rsidR="002F280C" w:rsidRDefault="002F280C" w:rsidP="002F280C">
      <w:pPr>
        <w:rPr>
          <w:lang w:val="es-MX"/>
        </w:rPr>
      </w:pPr>
    </w:p>
    <w:p w14:paraId="1FBCA349" w14:textId="77777777" w:rsidR="002F280C" w:rsidRDefault="002F280C" w:rsidP="002F280C">
      <w:pPr>
        <w:rPr>
          <w:lang w:val="es-MX"/>
        </w:rPr>
      </w:pPr>
    </w:p>
    <w:tbl>
      <w:tblPr>
        <w:tblStyle w:val="TableGrid"/>
        <w:tblW w:w="0" w:type="auto"/>
        <w:tblLook w:val="04A0" w:firstRow="1" w:lastRow="0" w:firstColumn="1" w:lastColumn="0" w:noHBand="0" w:noVBand="1"/>
      </w:tblPr>
      <w:tblGrid>
        <w:gridCol w:w="2122"/>
        <w:gridCol w:w="7588"/>
      </w:tblGrid>
      <w:tr w:rsidR="002F280C" w:rsidRPr="00100A60" w14:paraId="73B44B5F" w14:textId="77777777" w:rsidTr="00E92848">
        <w:tc>
          <w:tcPr>
            <w:tcW w:w="2122" w:type="dxa"/>
            <w:shd w:val="clear" w:color="auto" w:fill="000000" w:themeFill="text1"/>
          </w:tcPr>
          <w:p w14:paraId="22D0E257" w14:textId="77777777" w:rsidR="002F280C" w:rsidRPr="004E0FB6" w:rsidRDefault="002F280C" w:rsidP="000402EE">
            <w:pPr>
              <w:rPr>
                <w:b/>
              </w:rPr>
            </w:pPr>
            <w:r w:rsidRPr="004E0FB6">
              <w:rPr>
                <w:b/>
              </w:rPr>
              <w:t>Requerimiento</w:t>
            </w:r>
          </w:p>
        </w:tc>
        <w:tc>
          <w:tcPr>
            <w:tcW w:w="7588" w:type="dxa"/>
            <w:shd w:val="clear" w:color="auto" w:fill="000000" w:themeFill="text1"/>
          </w:tcPr>
          <w:p w14:paraId="4287EDA3" w14:textId="77777777" w:rsidR="002F280C" w:rsidRPr="00100A60" w:rsidRDefault="002F280C" w:rsidP="000402EE">
            <w:pPr>
              <w:rPr>
                <w:b/>
                <w:lang w:val="es-MX"/>
              </w:rPr>
            </w:pPr>
            <w:r w:rsidRPr="00100A60">
              <w:rPr>
                <w:b/>
                <w:lang w:val="es-MX"/>
              </w:rPr>
              <w:t>R.</w:t>
            </w:r>
            <w:r>
              <w:rPr>
                <w:b/>
                <w:lang w:val="es-MX"/>
              </w:rPr>
              <w:t>OPE.15</w:t>
            </w:r>
          </w:p>
        </w:tc>
      </w:tr>
      <w:tr w:rsidR="002F280C" w:rsidRPr="00100A60" w14:paraId="490753A7" w14:textId="77777777" w:rsidTr="000402EE">
        <w:tc>
          <w:tcPr>
            <w:tcW w:w="2122" w:type="dxa"/>
          </w:tcPr>
          <w:p w14:paraId="66BC6E73" w14:textId="77777777" w:rsidR="002F280C" w:rsidRPr="00100A60" w:rsidRDefault="002F280C" w:rsidP="000402EE">
            <w:pPr>
              <w:rPr>
                <w:lang w:val="es-MX"/>
              </w:rPr>
            </w:pPr>
            <w:r w:rsidRPr="00100A60">
              <w:rPr>
                <w:lang w:val="es-MX"/>
              </w:rPr>
              <w:t>Nombre</w:t>
            </w:r>
          </w:p>
        </w:tc>
        <w:tc>
          <w:tcPr>
            <w:tcW w:w="7588" w:type="dxa"/>
          </w:tcPr>
          <w:p w14:paraId="65E62431" w14:textId="77777777" w:rsidR="002F280C" w:rsidRPr="00100A60" w:rsidRDefault="002F280C" w:rsidP="000402EE">
            <w:pPr>
              <w:rPr>
                <w:lang w:val="es-MX"/>
              </w:rPr>
            </w:pPr>
            <w:r>
              <w:rPr>
                <w:lang w:val="es-MX"/>
              </w:rPr>
              <w:t xml:space="preserve">Configuración del sistema  </w:t>
            </w:r>
          </w:p>
        </w:tc>
      </w:tr>
      <w:tr w:rsidR="002F280C" w:rsidRPr="00B52B12" w14:paraId="70A44DB8" w14:textId="77777777" w:rsidTr="000402EE">
        <w:tc>
          <w:tcPr>
            <w:tcW w:w="2122" w:type="dxa"/>
          </w:tcPr>
          <w:p w14:paraId="3920FE11" w14:textId="77777777" w:rsidR="002F280C" w:rsidRPr="00100A60" w:rsidRDefault="002F280C" w:rsidP="000402EE">
            <w:pPr>
              <w:rPr>
                <w:lang w:val="es-MX"/>
              </w:rPr>
            </w:pPr>
            <w:r w:rsidRPr="00100A60">
              <w:rPr>
                <w:lang w:val="es-MX"/>
              </w:rPr>
              <w:t>Operación</w:t>
            </w:r>
          </w:p>
        </w:tc>
        <w:tc>
          <w:tcPr>
            <w:tcW w:w="7588" w:type="dxa"/>
          </w:tcPr>
          <w:p w14:paraId="41BFA832" w14:textId="77777777" w:rsidR="002F280C" w:rsidRPr="004E0FB6" w:rsidRDefault="002F280C" w:rsidP="002F280C">
            <w:pPr>
              <w:rPr>
                <w:lang w:val="es-MX"/>
              </w:rPr>
            </w:pPr>
            <w:r>
              <w:rPr>
                <w:lang w:val="es-MX"/>
              </w:rPr>
              <w:t>El servidor de datos almacena la información proveniente de las aplicaciones de los usuarios</w:t>
            </w:r>
          </w:p>
        </w:tc>
      </w:tr>
      <w:tr w:rsidR="002F280C" w:rsidRPr="004E0FB6" w14:paraId="62D86D3D" w14:textId="77777777" w:rsidTr="000402EE">
        <w:tc>
          <w:tcPr>
            <w:tcW w:w="2122" w:type="dxa"/>
          </w:tcPr>
          <w:p w14:paraId="6A467797" w14:textId="77777777" w:rsidR="002F280C" w:rsidRDefault="002F280C" w:rsidP="000402EE">
            <w:r w:rsidRPr="00E3755C">
              <w:rPr>
                <w:lang w:val="es-MX"/>
              </w:rPr>
              <w:t>Vari</w:t>
            </w:r>
            <w:r w:rsidRPr="007C2380">
              <w:rPr>
                <w:lang w:val="es-MX"/>
              </w:rPr>
              <w:t>abl</w:t>
            </w:r>
            <w:r>
              <w:t>es</w:t>
            </w:r>
          </w:p>
        </w:tc>
        <w:tc>
          <w:tcPr>
            <w:tcW w:w="7588" w:type="dxa"/>
          </w:tcPr>
          <w:p w14:paraId="2C66BD7D" w14:textId="77777777" w:rsidR="002F280C" w:rsidRDefault="002F280C" w:rsidP="002F280C">
            <w:pPr>
              <w:rPr>
                <w:lang w:val="es-MX"/>
              </w:rPr>
            </w:pPr>
            <w:r>
              <w:rPr>
                <w:lang w:val="es-MX"/>
              </w:rPr>
              <w:t>Modo de operación (Manual, temporizado, automático)</w:t>
            </w:r>
          </w:p>
          <w:p w14:paraId="7C8031E2" w14:textId="77777777" w:rsidR="002F280C" w:rsidRDefault="002F280C" w:rsidP="002F280C">
            <w:pPr>
              <w:rPr>
                <w:lang w:val="es-MX"/>
              </w:rPr>
            </w:pPr>
            <w:r>
              <w:rPr>
                <w:lang w:val="es-MX"/>
              </w:rPr>
              <w:t>Valor de referencia de humedad de suelo, 0% a 100%</w:t>
            </w:r>
          </w:p>
          <w:p w14:paraId="5D06A442" w14:textId="77777777" w:rsidR="002F280C" w:rsidRPr="004503D3" w:rsidRDefault="002F280C" w:rsidP="002F280C">
            <w:pPr>
              <w:rPr>
                <w:lang w:val="es-MX"/>
              </w:rPr>
            </w:pPr>
            <w:r>
              <w:rPr>
                <w:lang w:val="es-MX"/>
              </w:rPr>
              <w:t>Modelo matemático del proceso</w:t>
            </w:r>
          </w:p>
        </w:tc>
      </w:tr>
      <w:tr w:rsidR="002F280C" w:rsidRPr="00B52B12" w14:paraId="36AFC6E5" w14:textId="77777777" w:rsidTr="000402EE">
        <w:tc>
          <w:tcPr>
            <w:tcW w:w="2122" w:type="dxa"/>
          </w:tcPr>
          <w:p w14:paraId="23E3A144" w14:textId="77777777" w:rsidR="002F280C" w:rsidRDefault="002F280C" w:rsidP="000402EE">
            <w:r>
              <w:t>Entrada</w:t>
            </w:r>
          </w:p>
        </w:tc>
        <w:tc>
          <w:tcPr>
            <w:tcW w:w="7588" w:type="dxa"/>
          </w:tcPr>
          <w:p w14:paraId="6EAE7AF4" w14:textId="77777777" w:rsidR="002F280C" w:rsidRDefault="002F280C" w:rsidP="000402EE">
            <w:pPr>
              <w:rPr>
                <w:lang w:val="es-MX"/>
              </w:rPr>
            </w:pPr>
            <w:r>
              <w:rPr>
                <w:lang w:val="es-MX"/>
              </w:rPr>
              <w:t>Mensaje de las aplicaciones de usuarios al servidor de datos</w:t>
            </w:r>
          </w:p>
        </w:tc>
      </w:tr>
      <w:tr w:rsidR="002F280C" w:rsidRPr="00B52B12" w14:paraId="773961F7" w14:textId="77777777" w:rsidTr="000402EE">
        <w:tc>
          <w:tcPr>
            <w:tcW w:w="2122" w:type="dxa"/>
          </w:tcPr>
          <w:p w14:paraId="106E1A88" w14:textId="77777777" w:rsidR="002F280C" w:rsidRDefault="002F280C" w:rsidP="000402EE">
            <w:r>
              <w:lastRenderedPageBreak/>
              <w:t>Salida</w:t>
            </w:r>
          </w:p>
        </w:tc>
        <w:tc>
          <w:tcPr>
            <w:tcW w:w="7588" w:type="dxa"/>
          </w:tcPr>
          <w:p w14:paraId="6AFC96FD" w14:textId="77777777" w:rsidR="002F280C" w:rsidRDefault="002F280C" w:rsidP="000402EE">
            <w:pPr>
              <w:rPr>
                <w:lang w:val="es-MX"/>
              </w:rPr>
            </w:pPr>
            <w:r>
              <w:rPr>
                <w:lang w:val="es-MX"/>
              </w:rPr>
              <w:t>Actualización de la base de datos</w:t>
            </w:r>
          </w:p>
        </w:tc>
      </w:tr>
      <w:tr w:rsidR="002F280C" w:rsidRPr="004E0FB6" w14:paraId="0F618561" w14:textId="77777777" w:rsidTr="000402EE">
        <w:tc>
          <w:tcPr>
            <w:tcW w:w="2122" w:type="dxa"/>
          </w:tcPr>
          <w:p w14:paraId="6F703CE2" w14:textId="77777777" w:rsidR="002F280C" w:rsidRDefault="002F280C" w:rsidP="000402EE">
            <w:r>
              <w:t>Frecuencia</w:t>
            </w:r>
          </w:p>
        </w:tc>
        <w:tc>
          <w:tcPr>
            <w:tcW w:w="7588" w:type="dxa"/>
          </w:tcPr>
          <w:p w14:paraId="3FDCA98E" w14:textId="77777777" w:rsidR="002F280C" w:rsidRDefault="002F280C" w:rsidP="000402EE">
            <w:pPr>
              <w:rPr>
                <w:lang w:val="es-MX"/>
              </w:rPr>
            </w:pPr>
            <w:r>
              <w:rPr>
                <w:lang w:val="es-MX"/>
              </w:rPr>
              <w:t>Esporádico</w:t>
            </w:r>
          </w:p>
        </w:tc>
      </w:tr>
    </w:tbl>
    <w:p w14:paraId="2B469715" w14:textId="77777777" w:rsidR="002F280C" w:rsidRDefault="002F280C" w:rsidP="002F280C">
      <w:pPr>
        <w:rPr>
          <w:lang w:val="es-MX"/>
        </w:rPr>
      </w:pPr>
    </w:p>
    <w:p w14:paraId="4E1EC6FC" w14:textId="77777777" w:rsidR="002F280C" w:rsidRDefault="002F280C" w:rsidP="002F280C"/>
    <w:p w14:paraId="0DC4A0E5" w14:textId="77777777" w:rsidR="002F280C" w:rsidRDefault="002F280C" w:rsidP="002F280C"/>
    <w:p w14:paraId="4B5D2185" w14:textId="77777777" w:rsidR="002F280C" w:rsidRDefault="002F280C" w:rsidP="002F280C">
      <w:pPr>
        <w:pStyle w:val="Heading2"/>
      </w:pPr>
      <w:bookmarkStart w:id="32" w:name="_Toc34121957"/>
      <w:r>
        <w:t>Aplicaciones del Usuario</w:t>
      </w:r>
      <w:bookmarkEnd w:id="32"/>
    </w:p>
    <w:p w14:paraId="4EDBCB39" w14:textId="77777777" w:rsidR="002F280C" w:rsidRDefault="002F280C" w:rsidP="002F280C"/>
    <w:p w14:paraId="611036BA" w14:textId="77777777" w:rsidR="006B12F4" w:rsidRDefault="006B12F4" w:rsidP="006B12F4">
      <w:pPr>
        <w:rPr>
          <w:lang w:val="es-MX"/>
        </w:rPr>
      </w:pPr>
    </w:p>
    <w:tbl>
      <w:tblPr>
        <w:tblStyle w:val="TableGrid"/>
        <w:tblW w:w="0" w:type="auto"/>
        <w:tblLook w:val="04A0" w:firstRow="1" w:lastRow="0" w:firstColumn="1" w:lastColumn="0" w:noHBand="0" w:noVBand="1"/>
      </w:tblPr>
      <w:tblGrid>
        <w:gridCol w:w="2122"/>
        <w:gridCol w:w="7588"/>
      </w:tblGrid>
      <w:tr w:rsidR="006B12F4" w:rsidRPr="00100A60" w14:paraId="7FF7813D" w14:textId="77777777" w:rsidTr="00E92848">
        <w:tc>
          <w:tcPr>
            <w:tcW w:w="2122" w:type="dxa"/>
            <w:shd w:val="clear" w:color="auto" w:fill="000000" w:themeFill="text1"/>
          </w:tcPr>
          <w:p w14:paraId="4610626C" w14:textId="77777777" w:rsidR="006B12F4" w:rsidRPr="004E0FB6" w:rsidRDefault="006B12F4" w:rsidP="000402EE">
            <w:pPr>
              <w:rPr>
                <w:b/>
              </w:rPr>
            </w:pPr>
            <w:r w:rsidRPr="004E0FB6">
              <w:rPr>
                <w:b/>
              </w:rPr>
              <w:t>Requerimiento</w:t>
            </w:r>
          </w:p>
        </w:tc>
        <w:tc>
          <w:tcPr>
            <w:tcW w:w="7588" w:type="dxa"/>
            <w:shd w:val="clear" w:color="auto" w:fill="000000" w:themeFill="text1"/>
          </w:tcPr>
          <w:p w14:paraId="7D9CB5CD" w14:textId="77777777" w:rsidR="006B12F4" w:rsidRPr="00100A60" w:rsidRDefault="006B12F4" w:rsidP="000402EE">
            <w:pPr>
              <w:rPr>
                <w:b/>
                <w:lang w:val="es-MX"/>
              </w:rPr>
            </w:pPr>
            <w:r w:rsidRPr="00100A60">
              <w:rPr>
                <w:b/>
                <w:lang w:val="es-MX"/>
              </w:rPr>
              <w:t>R.</w:t>
            </w:r>
            <w:r>
              <w:rPr>
                <w:b/>
                <w:lang w:val="es-MX"/>
              </w:rPr>
              <w:t>OPE.16</w:t>
            </w:r>
          </w:p>
        </w:tc>
      </w:tr>
      <w:tr w:rsidR="006B12F4" w:rsidRPr="00100A60" w14:paraId="5FC74854" w14:textId="77777777" w:rsidTr="000402EE">
        <w:tc>
          <w:tcPr>
            <w:tcW w:w="2122" w:type="dxa"/>
          </w:tcPr>
          <w:p w14:paraId="55260675" w14:textId="77777777" w:rsidR="006B12F4" w:rsidRPr="00100A60" w:rsidRDefault="006B12F4" w:rsidP="000402EE">
            <w:pPr>
              <w:rPr>
                <w:lang w:val="es-MX"/>
              </w:rPr>
            </w:pPr>
            <w:r w:rsidRPr="00100A60">
              <w:rPr>
                <w:lang w:val="es-MX"/>
              </w:rPr>
              <w:t>Nombre</w:t>
            </w:r>
          </w:p>
        </w:tc>
        <w:tc>
          <w:tcPr>
            <w:tcW w:w="7588" w:type="dxa"/>
          </w:tcPr>
          <w:p w14:paraId="2ED295BD" w14:textId="77777777" w:rsidR="006B12F4" w:rsidRPr="00100A60" w:rsidRDefault="006B12F4" w:rsidP="000402EE">
            <w:pPr>
              <w:rPr>
                <w:lang w:val="es-MX"/>
              </w:rPr>
            </w:pPr>
            <w:r>
              <w:rPr>
                <w:lang w:val="es-MX"/>
              </w:rPr>
              <w:t>Captura de datos</w:t>
            </w:r>
          </w:p>
        </w:tc>
      </w:tr>
      <w:tr w:rsidR="006B12F4" w:rsidRPr="00B52B12" w14:paraId="668C211B" w14:textId="77777777" w:rsidTr="000402EE">
        <w:tc>
          <w:tcPr>
            <w:tcW w:w="2122" w:type="dxa"/>
          </w:tcPr>
          <w:p w14:paraId="7B2EA218" w14:textId="77777777" w:rsidR="006B12F4" w:rsidRPr="00100A60" w:rsidRDefault="006B12F4" w:rsidP="000402EE">
            <w:pPr>
              <w:rPr>
                <w:lang w:val="es-MX"/>
              </w:rPr>
            </w:pPr>
            <w:r w:rsidRPr="00100A60">
              <w:rPr>
                <w:lang w:val="es-MX"/>
              </w:rPr>
              <w:t>Operación</w:t>
            </w:r>
          </w:p>
        </w:tc>
        <w:tc>
          <w:tcPr>
            <w:tcW w:w="7588" w:type="dxa"/>
          </w:tcPr>
          <w:p w14:paraId="470D5BEB" w14:textId="77777777" w:rsidR="006B12F4" w:rsidRPr="004E0FB6" w:rsidRDefault="006B12F4" w:rsidP="000402EE">
            <w:pPr>
              <w:rPr>
                <w:lang w:val="es-MX"/>
              </w:rPr>
            </w:pPr>
            <w:r>
              <w:rPr>
                <w:lang w:val="es-MX"/>
              </w:rPr>
              <w:t>El usuario introduce o actualiza los parámetros de operación del sistema</w:t>
            </w:r>
          </w:p>
        </w:tc>
      </w:tr>
      <w:tr w:rsidR="006B12F4" w:rsidRPr="00B52B12" w14:paraId="0C29CF17" w14:textId="77777777" w:rsidTr="000402EE">
        <w:tc>
          <w:tcPr>
            <w:tcW w:w="2122" w:type="dxa"/>
          </w:tcPr>
          <w:p w14:paraId="28DF07BD" w14:textId="77777777" w:rsidR="006B12F4" w:rsidRDefault="006B12F4" w:rsidP="000402EE">
            <w:r w:rsidRPr="00E3755C">
              <w:rPr>
                <w:lang w:val="es-MX"/>
              </w:rPr>
              <w:t>Vari</w:t>
            </w:r>
            <w:r w:rsidRPr="007C2380">
              <w:rPr>
                <w:lang w:val="es-MX"/>
              </w:rPr>
              <w:t>abl</w:t>
            </w:r>
            <w:r>
              <w:t>es</w:t>
            </w:r>
          </w:p>
        </w:tc>
        <w:tc>
          <w:tcPr>
            <w:tcW w:w="7588" w:type="dxa"/>
          </w:tcPr>
          <w:p w14:paraId="0F38ABF7" w14:textId="77777777" w:rsidR="00185CC0" w:rsidRPr="004503D3" w:rsidRDefault="006B12F4" w:rsidP="006B12F4">
            <w:pPr>
              <w:rPr>
                <w:lang w:val="es-MX"/>
              </w:rPr>
            </w:pPr>
            <w:r>
              <w:rPr>
                <w:lang w:val="es-MX"/>
              </w:rPr>
              <w:t>Modo de operación (M</w:t>
            </w:r>
            <w:r w:rsidR="00185CC0">
              <w:rPr>
                <w:lang w:val="es-MX"/>
              </w:rPr>
              <w:t>anual, temporizado, automático)</w:t>
            </w:r>
          </w:p>
        </w:tc>
      </w:tr>
      <w:tr w:rsidR="006B12F4" w:rsidRPr="004E0FB6" w14:paraId="12B50F60" w14:textId="77777777" w:rsidTr="000402EE">
        <w:tc>
          <w:tcPr>
            <w:tcW w:w="2122" w:type="dxa"/>
          </w:tcPr>
          <w:p w14:paraId="3AFA6D36" w14:textId="77777777" w:rsidR="006B12F4" w:rsidRDefault="006B12F4" w:rsidP="000402EE">
            <w:r>
              <w:t>Entrada</w:t>
            </w:r>
          </w:p>
        </w:tc>
        <w:tc>
          <w:tcPr>
            <w:tcW w:w="7588" w:type="dxa"/>
          </w:tcPr>
          <w:p w14:paraId="343C91E0" w14:textId="77777777" w:rsidR="006B12F4" w:rsidRDefault="006B12F4" w:rsidP="000402EE">
            <w:pPr>
              <w:rPr>
                <w:lang w:val="es-MX"/>
              </w:rPr>
            </w:pPr>
            <w:r>
              <w:rPr>
                <w:lang w:val="es-MX"/>
              </w:rPr>
              <w:t>Captura de información</w:t>
            </w:r>
          </w:p>
        </w:tc>
      </w:tr>
      <w:tr w:rsidR="006B12F4" w:rsidRPr="00B52B12" w14:paraId="32C9B4C0" w14:textId="77777777" w:rsidTr="000402EE">
        <w:tc>
          <w:tcPr>
            <w:tcW w:w="2122" w:type="dxa"/>
          </w:tcPr>
          <w:p w14:paraId="471B96EA" w14:textId="77777777" w:rsidR="006B12F4" w:rsidRDefault="006B12F4" w:rsidP="000402EE">
            <w:r>
              <w:t>Salida</w:t>
            </w:r>
          </w:p>
        </w:tc>
        <w:tc>
          <w:tcPr>
            <w:tcW w:w="7588" w:type="dxa"/>
          </w:tcPr>
          <w:p w14:paraId="08795BF6" w14:textId="77777777" w:rsidR="006B12F4" w:rsidRDefault="006B12F4" w:rsidP="000402EE">
            <w:pPr>
              <w:rPr>
                <w:lang w:val="es-MX"/>
              </w:rPr>
            </w:pPr>
            <w:r>
              <w:rPr>
                <w:lang w:val="es-MX"/>
              </w:rPr>
              <w:t>Actualización de la base de datos del servidor</w:t>
            </w:r>
          </w:p>
        </w:tc>
      </w:tr>
      <w:tr w:rsidR="006B12F4" w:rsidRPr="004E0FB6" w14:paraId="50318364" w14:textId="77777777" w:rsidTr="000402EE">
        <w:tc>
          <w:tcPr>
            <w:tcW w:w="2122" w:type="dxa"/>
          </w:tcPr>
          <w:p w14:paraId="7F27EF0E" w14:textId="77777777" w:rsidR="006B12F4" w:rsidRDefault="006B12F4" w:rsidP="000402EE">
            <w:r>
              <w:t>Frecuencia</w:t>
            </w:r>
          </w:p>
        </w:tc>
        <w:tc>
          <w:tcPr>
            <w:tcW w:w="7588" w:type="dxa"/>
          </w:tcPr>
          <w:p w14:paraId="3A0AECF7" w14:textId="77777777" w:rsidR="006B12F4" w:rsidRDefault="006B12F4" w:rsidP="000402EE">
            <w:pPr>
              <w:rPr>
                <w:lang w:val="es-MX"/>
              </w:rPr>
            </w:pPr>
            <w:r>
              <w:rPr>
                <w:lang w:val="es-MX"/>
              </w:rPr>
              <w:t>Esporádico</w:t>
            </w:r>
          </w:p>
        </w:tc>
      </w:tr>
    </w:tbl>
    <w:p w14:paraId="168A6DFF" w14:textId="77777777" w:rsidR="006B12F4" w:rsidRDefault="006B12F4" w:rsidP="006B12F4">
      <w:pPr>
        <w:rPr>
          <w:lang w:val="es-MX"/>
        </w:rPr>
      </w:pPr>
    </w:p>
    <w:p w14:paraId="57AA7ADF" w14:textId="77777777" w:rsidR="00E92848" w:rsidRDefault="00E92848" w:rsidP="006B12F4">
      <w:pPr>
        <w:rPr>
          <w:lang w:val="es-MX"/>
        </w:rPr>
      </w:pPr>
    </w:p>
    <w:p w14:paraId="42388F6F" w14:textId="77777777" w:rsidR="006B12F4" w:rsidRDefault="006B12F4" w:rsidP="006B12F4">
      <w:pPr>
        <w:rPr>
          <w:lang w:val="es-MX"/>
        </w:rPr>
      </w:pPr>
    </w:p>
    <w:tbl>
      <w:tblPr>
        <w:tblStyle w:val="TableGrid"/>
        <w:tblW w:w="0" w:type="auto"/>
        <w:tblLook w:val="04A0" w:firstRow="1" w:lastRow="0" w:firstColumn="1" w:lastColumn="0" w:noHBand="0" w:noVBand="1"/>
      </w:tblPr>
      <w:tblGrid>
        <w:gridCol w:w="2122"/>
        <w:gridCol w:w="7588"/>
      </w:tblGrid>
      <w:tr w:rsidR="006B12F4" w:rsidRPr="00100A60" w14:paraId="1E4D79C9" w14:textId="77777777" w:rsidTr="00E92848">
        <w:tc>
          <w:tcPr>
            <w:tcW w:w="2122" w:type="dxa"/>
            <w:shd w:val="clear" w:color="auto" w:fill="000000" w:themeFill="text1"/>
          </w:tcPr>
          <w:p w14:paraId="0EE367AC" w14:textId="77777777" w:rsidR="006B12F4" w:rsidRPr="004E0FB6" w:rsidRDefault="006B12F4" w:rsidP="000402EE">
            <w:pPr>
              <w:rPr>
                <w:b/>
              </w:rPr>
            </w:pPr>
            <w:r w:rsidRPr="004E0FB6">
              <w:rPr>
                <w:b/>
              </w:rPr>
              <w:t>Requerimiento</w:t>
            </w:r>
          </w:p>
        </w:tc>
        <w:tc>
          <w:tcPr>
            <w:tcW w:w="7588" w:type="dxa"/>
            <w:shd w:val="clear" w:color="auto" w:fill="000000" w:themeFill="text1"/>
          </w:tcPr>
          <w:p w14:paraId="450CFCDD" w14:textId="77777777" w:rsidR="006B12F4" w:rsidRPr="00100A60" w:rsidRDefault="006B12F4" w:rsidP="000402EE">
            <w:pPr>
              <w:rPr>
                <w:b/>
                <w:lang w:val="es-MX"/>
              </w:rPr>
            </w:pPr>
            <w:r w:rsidRPr="00100A60">
              <w:rPr>
                <w:b/>
                <w:lang w:val="es-MX"/>
              </w:rPr>
              <w:t>R.</w:t>
            </w:r>
            <w:r>
              <w:rPr>
                <w:b/>
                <w:lang w:val="es-MX"/>
              </w:rPr>
              <w:t>OPE.17</w:t>
            </w:r>
          </w:p>
        </w:tc>
      </w:tr>
      <w:tr w:rsidR="006B12F4" w:rsidRPr="00100A60" w14:paraId="1C26943F" w14:textId="77777777" w:rsidTr="000402EE">
        <w:tc>
          <w:tcPr>
            <w:tcW w:w="2122" w:type="dxa"/>
          </w:tcPr>
          <w:p w14:paraId="1D45E325" w14:textId="77777777" w:rsidR="006B12F4" w:rsidRPr="00100A60" w:rsidRDefault="006B12F4" w:rsidP="000402EE">
            <w:pPr>
              <w:rPr>
                <w:lang w:val="es-MX"/>
              </w:rPr>
            </w:pPr>
            <w:r w:rsidRPr="00100A60">
              <w:rPr>
                <w:lang w:val="es-MX"/>
              </w:rPr>
              <w:t>Nombre</w:t>
            </w:r>
          </w:p>
        </w:tc>
        <w:tc>
          <w:tcPr>
            <w:tcW w:w="7588" w:type="dxa"/>
          </w:tcPr>
          <w:p w14:paraId="1D27D517" w14:textId="77777777" w:rsidR="006B12F4" w:rsidRPr="00100A60" w:rsidRDefault="006B12F4" w:rsidP="000402EE">
            <w:pPr>
              <w:rPr>
                <w:lang w:val="es-MX"/>
              </w:rPr>
            </w:pPr>
            <w:r>
              <w:rPr>
                <w:lang w:val="es-MX"/>
              </w:rPr>
              <w:t>Monitoreo y supervisión</w:t>
            </w:r>
          </w:p>
        </w:tc>
      </w:tr>
      <w:tr w:rsidR="006B12F4" w:rsidRPr="00B52B12" w14:paraId="682F5A0E" w14:textId="77777777" w:rsidTr="000402EE">
        <w:tc>
          <w:tcPr>
            <w:tcW w:w="2122" w:type="dxa"/>
          </w:tcPr>
          <w:p w14:paraId="0F11F3E8" w14:textId="77777777" w:rsidR="006B12F4" w:rsidRPr="00100A60" w:rsidRDefault="006B12F4" w:rsidP="000402EE">
            <w:pPr>
              <w:rPr>
                <w:lang w:val="es-MX"/>
              </w:rPr>
            </w:pPr>
            <w:r w:rsidRPr="00100A60">
              <w:rPr>
                <w:lang w:val="es-MX"/>
              </w:rPr>
              <w:t>Operación</w:t>
            </w:r>
          </w:p>
        </w:tc>
        <w:tc>
          <w:tcPr>
            <w:tcW w:w="7588" w:type="dxa"/>
          </w:tcPr>
          <w:p w14:paraId="3EC6B58B" w14:textId="77777777" w:rsidR="006B12F4" w:rsidRPr="004E0FB6" w:rsidRDefault="006B12F4" w:rsidP="006B12F4">
            <w:pPr>
              <w:rPr>
                <w:lang w:val="es-MX"/>
              </w:rPr>
            </w:pPr>
            <w:r>
              <w:rPr>
                <w:lang w:val="es-MX"/>
              </w:rPr>
              <w:t>El usuario supervisa los parámetros críticos del sistema</w:t>
            </w:r>
          </w:p>
        </w:tc>
      </w:tr>
      <w:tr w:rsidR="006B12F4" w:rsidRPr="00B52B12" w14:paraId="102DC0FD" w14:textId="77777777" w:rsidTr="000402EE">
        <w:tc>
          <w:tcPr>
            <w:tcW w:w="2122" w:type="dxa"/>
          </w:tcPr>
          <w:p w14:paraId="7B9EACA4" w14:textId="77777777" w:rsidR="006B12F4" w:rsidRDefault="006B12F4" w:rsidP="000402EE">
            <w:r w:rsidRPr="00E3755C">
              <w:rPr>
                <w:lang w:val="es-MX"/>
              </w:rPr>
              <w:t>Vari</w:t>
            </w:r>
            <w:r w:rsidRPr="007C2380">
              <w:rPr>
                <w:lang w:val="es-MX"/>
              </w:rPr>
              <w:t>abl</w:t>
            </w:r>
            <w:r>
              <w:t>es</w:t>
            </w:r>
          </w:p>
        </w:tc>
        <w:tc>
          <w:tcPr>
            <w:tcW w:w="7588" w:type="dxa"/>
          </w:tcPr>
          <w:p w14:paraId="1151FC74" w14:textId="77777777" w:rsidR="006B12F4" w:rsidRDefault="006B12F4" w:rsidP="006B12F4">
            <w:pPr>
              <w:rPr>
                <w:lang w:val="es-MX"/>
              </w:rPr>
            </w:pPr>
            <w:r>
              <w:rPr>
                <w:lang w:val="es-MX"/>
              </w:rPr>
              <w:t>Fallas de operación</w:t>
            </w:r>
          </w:p>
          <w:p w14:paraId="114E9EC6" w14:textId="77777777" w:rsidR="006B12F4" w:rsidRPr="004503D3" w:rsidRDefault="006B12F4" w:rsidP="006B12F4">
            <w:pPr>
              <w:rPr>
                <w:lang w:val="es-MX"/>
              </w:rPr>
            </w:pPr>
            <w:r>
              <w:rPr>
                <w:lang w:val="es-MX"/>
              </w:rPr>
              <w:t>Fallas de comunicación</w:t>
            </w:r>
          </w:p>
        </w:tc>
      </w:tr>
      <w:tr w:rsidR="006B12F4" w:rsidRPr="004E0FB6" w14:paraId="3B6CDAAB" w14:textId="77777777" w:rsidTr="000402EE">
        <w:tc>
          <w:tcPr>
            <w:tcW w:w="2122" w:type="dxa"/>
          </w:tcPr>
          <w:p w14:paraId="46516015" w14:textId="77777777" w:rsidR="006B12F4" w:rsidRDefault="006B12F4" w:rsidP="000402EE">
            <w:r>
              <w:t>Entrada</w:t>
            </w:r>
          </w:p>
        </w:tc>
        <w:tc>
          <w:tcPr>
            <w:tcW w:w="7588" w:type="dxa"/>
          </w:tcPr>
          <w:p w14:paraId="3ADFEBFB" w14:textId="77777777" w:rsidR="006B12F4" w:rsidRDefault="006B12F4" w:rsidP="000402EE">
            <w:pPr>
              <w:rPr>
                <w:lang w:val="es-MX"/>
              </w:rPr>
            </w:pPr>
            <w:r>
              <w:rPr>
                <w:lang w:val="es-MX"/>
              </w:rPr>
              <w:t>Ninguna</w:t>
            </w:r>
          </w:p>
        </w:tc>
      </w:tr>
      <w:tr w:rsidR="006B12F4" w:rsidRPr="004E0FB6" w14:paraId="01EF864B" w14:textId="77777777" w:rsidTr="000402EE">
        <w:tc>
          <w:tcPr>
            <w:tcW w:w="2122" w:type="dxa"/>
          </w:tcPr>
          <w:p w14:paraId="5A0DADD5" w14:textId="77777777" w:rsidR="006B12F4" w:rsidRDefault="006B12F4" w:rsidP="000402EE">
            <w:r>
              <w:t>Salida</w:t>
            </w:r>
          </w:p>
        </w:tc>
        <w:tc>
          <w:tcPr>
            <w:tcW w:w="7588" w:type="dxa"/>
          </w:tcPr>
          <w:p w14:paraId="59D2AACE" w14:textId="77777777" w:rsidR="006B12F4" w:rsidRDefault="006B12F4" w:rsidP="000402EE">
            <w:pPr>
              <w:rPr>
                <w:lang w:val="es-MX"/>
              </w:rPr>
            </w:pPr>
            <w:r>
              <w:rPr>
                <w:lang w:val="es-MX"/>
              </w:rPr>
              <w:t>Ninguna</w:t>
            </w:r>
          </w:p>
        </w:tc>
      </w:tr>
      <w:tr w:rsidR="006B12F4" w:rsidRPr="004E0FB6" w14:paraId="2F7D6F6A" w14:textId="77777777" w:rsidTr="000402EE">
        <w:tc>
          <w:tcPr>
            <w:tcW w:w="2122" w:type="dxa"/>
          </w:tcPr>
          <w:p w14:paraId="5CFF9C79" w14:textId="77777777" w:rsidR="006B12F4" w:rsidRDefault="006B12F4" w:rsidP="006B12F4">
            <w:r>
              <w:t>Frecuencia</w:t>
            </w:r>
          </w:p>
        </w:tc>
        <w:tc>
          <w:tcPr>
            <w:tcW w:w="7588" w:type="dxa"/>
          </w:tcPr>
          <w:p w14:paraId="5522B4C3" w14:textId="77777777" w:rsidR="006B12F4" w:rsidRDefault="006B12F4" w:rsidP="006B12F4">
            <w:pPr>
              <w:rPr>
                <w:lang w:val="es-MX"/>
              </w:rPr>
            </w:pPr>
            <w:r>
              <w:rPr>
                <w:lang w:val="es-MX"/>
              </w:rPr>
              <w:t>Esporádico</w:t>
            </w:r>
          </w:p>
        </w:tc>
      </w:tr>
    </w:tbl>
    <w:p w14:paraId="7A27EF6D" w14:textId="77777777" w:rsidR="006B12F4" w:rsidRDefault="006B12F4" w:rsidP="006B12F4">
      <w:pPr>
        <w:rPr>
          <w:lang w:val="es-MX"/>
        </w:rPr>
      </w:pPr>
    </w:p>
    <w:p w14:paraId="69191218" w14:textId="77777777" w:rsidR="006B12F4" w:rsidRDefault="006B12F4" w:rsidP="006B12F4">
      <w:pPr>
        <w:rPr>
          <w:lang w:val="es-MX"/>
        </w:rPr>
      </w:pPr>
    </w:p>
    <w:p w14:paraId="01D81956" w14:textId="77777777" w:rsidR="00E92848" w:rsidRDefault="00E92848" w:rsidP="006B12F4">
      <w:pPr>
        <w:rPr>
          <w:lang w:val="es-MX"/>
        </w:rPr>
      </w:pPr>
    </w:p>
    <w:tbl>
      <w:tblPr>
        <w:tblStyle w:val="TableGrid"/>
        <w:tblW w:w="0" w:type="auto"/>
        <w:tblLook w:val="04A0" w:firstRow="1" w:lastRow="0" w:firstColumn="1" w:lastColumn="0" w:noHBand="0" w:noVBand="1"/>
      </w:tblPr>
      <w:tblGrid>
        <w:gridCol w:w="2122"/>
        <w:gridCol w:w="7588"/>
      </w:tblGrid>
      <w:tr w:rsidR="006B12F4" w:rsidRPr="00100A60" w14:paraId="6D0A4742" w14:textId="77777777" w:rsidTr="00E92848">
        <w:tc>
          <w:tcPr>
            <w:tcW w:w="2122" w:type="dxa"/>
            <w:shd w:val="clear" w:color="auto" w:fill="000000" w:themeFill="text1"/>
          </w:tcPr>
          <w:p w14:paraId="5A5099F5" w14:textId="77777777" w:rsidR="006B12F4" w:rsidRPr="004E0FB6" w:rsidRDefault="006B12F4" w:rsidP="000402EE">
            <w:pPr>
              <w:rPr>
                <w:b/>
              </w:rPr>
            </w:pPr>
            <w:r w:rsidRPr="004E0FB6">
              <w:rPr>
                <w:b/>
              </w:rPr>
              <w:t>Requerimiento</w:t>
            </w:r>
          </w:p>
        </w:tc>
        <w:tc>
          <w:tcPr>
            <w:tcW w:w="7588" w:type="dxa"/>
            <w:shd w:val="clear" w:color="auto" w:fill="000000" w:themeFill="text1"/>
          </w:tcPr>
          <w:p w14:paraId="612F422B" w14:textId="77777777" w:rsidR="006B12F4" w:rsidRPr="00100A60" w:rsidRDefault="006B12F4" w:rsidP="000402EE">
            <w:pPr>
              <w:rPr>
                <w:b/>
                <w:lang w:val="es-MX"/>
              </w:rPr>
            </w:pPr>
            <w:r w:rsidRPr="00100A60">
              <w:rPr>
                <w:b/>
                <w:lang w:val="es-MX"/>
              </w:rPr>
              <w:t>R.</w:t>
            </w:r>
            <w:r>
              <w:rPr>
                <w:b/>
                <w:lang w:val="es-MX"/>
              </w:rPr>
              <w:t>OPE.18</w:t>
            </w:r>
          </w:p>
        </w:tc>
      </w:tr>
      <w:tr w:rsidR="006B12F4" w:rsidRPr="00100A60" w14:paraId="15140B84" w14:textId="77777777" w:rsidTr="000402EE">
        <w:tc>
          <w:tcPr>
            <w:tcW w:w="2122" w:type="dxa"/>
          </w:tcPr>
          <w:p w14:paraId="3E5C8E70" w14:textId="77777777" w:rsidR="006B12F4" w:rsidRPr="00100A60" w:rsidRDefault="006B12F4" w:rsidP="000402EE">
            <w:pPr>
              <w:rPr>
                <w:lang w:val="es-MX"/>
              </w:rPr>
            </w:pPr>
            <w:r w:rsidRPr="00100A60">
              <w:rPr>
                <w:lang w:val="es-MX"/>
              </w:rPr>
              <w:t>Nombre</w:t>
            </w:r>
          </w:p>
        </w:tc>
        <w:tc>
          <w:tcPr>
            <w:tcW w:w="7588" w:type="dxa"/>
          </w:tcPr>
          <w:p w14:paraId="7FD1220B" w14:textId="77777777" w:rsidR="006B12F4" w:rsidRPr="00100A60" w:rsidRDefault="006B12F4" w:rsidP="000402EE">
            <w:pPr>
              <w:rPr>
                <w:lang w:val="es-MX"/>
              </w:rPr>
            </w:pPr>
            <w:r>
              <w:rPr>
                <w:lang w:val="es-MX"/>
              </w:rPr>
              <w:t>Desempeño del sistema</w:t>
            </w:r>
          </w:p>
        </w:tc>
      </w:tr>
      <w:tr w:rsidR="006B12F4" w:rsidRPr="00B52B12" w14:paraId="3C5236FF" w14:textId="77777777" w:rsidTr="000402EE">
        <w:tc>
          <w:tcPr>
            <w:tcW w:w="2122" w:type="dxa"/>
          </w:tcPr>
          <w:p w14:paraId="3D0A82D2" w14:textId="77777777" w:rsidR="006B12F4" w:rsidRPr="00100A60" w:rsidRDefault="006B12F4" w:rsidP="000402EE">
            <w:pPr>
              <w:rPr>
                <w:lang w:val="es-MX"/>
              </w:rPr>
            </w:pPr>
            <w:r w:rsidRPr="00100A60">
              <w:rPr>
                <w:lang w:val="es-MX"/>
              </w:rPr>
              <w:t>Operación</w:t>
            </w:r>
          </w:p>
        </w:tc>
        <w:tc>
          <w:tcPr>
            <w:tcW w:w="7588" w:type="dxa"/>
          </w:tcPr>
          <w:p w14:paraId="57499126" w14:textId="77777777" w:rsidR="006B12F4" w:rsidRPr="004E0FB6" w:rsidRDefault="006B12F4" w:rsidP="006B12F4">
            <w:pPr>
              <w:rPr>
                <w:lang w:val="es-MX"/>
              </w:rPr>
            </w:pPr>
            <w:r>
              <w:rPr>
                <w:lang w:val="es-MX"/>
              </w:rPr>
              <w:t>El usuario observa el desempeño del sistema</w:t>
            </w:r>
          </w:p>
        </w:tc>
      </w:tr>
      <w:tr w:rsidR="006B12F4" w:rsidRPr="00B52B12" w14:paraId="58CA5C8C" w14:textId="77777777" w:rsidTr="000402EE">
        <w:tc>
          <w:tcPr>
            <w:tcW w:w="2122" w:type="dxa"/>
          </w:tcPr>
          <w:p w14:paraId="3914A676" w14:textId="77777777" w:rsidR="006B12F4" w:rsidRDefault="006B12F4" w:rsidP="000402EE">
            <w:r w:rsidRPr="00E3755C">
              <w:rPr>
                <w:lang w:val="es-MX"/>
              </w:rPr>
              <w:t>Vari</w:t>
            </w:r>
            <w:r w:rsidRPr="007C2380">
              <w:rPr>
                <w:lang w:val="es-MX"/>
              </w:rPr>
              <w:t>abl</w:t>
            </w:r>
            <w:r>
              <w:t>es</w:t>
            </w:r>
          </w:p>
        </w:tc>
        <w:tc>
          <w:tcPr>
            <w:tcW w:w="7588" w:type="dxa"/>
          </w:tcPr>
          <w:p w14:paraId="6842BDD4" w14:textId="77777777" w:rsidR="006B12F4" w:rsidRDefault="006B12F4" w:rsidP="006B12F4">
            <w:pPr>
              <w:rPr>
                <w:lang w:val="es-MX"/>
              </w:rPr>
            </w:pPr>
            <w:r>
              <w:rPr>
                <w:lang w:val="es-MX"/>
              </w:rPr>
              <w:t>Contenido volumétrico de agua, 0% a 100%</w:t>
            </w:r>
          </w:p>
          <w:p w14:paraId="63795A5C" w14:textId="77777777" w:rsidR="006B12F4" w:rsidRDefault="006B12F4" w:rsidP="006B12F4">
            <w:pPr>
              <w:rPr>
                <w:lang w:val="es-MX"/>
              </w:rPr>
            </w:pPr>
            <w:r>
              <w:rPr>
                <w:lang w:val="es-MX"/>
              </w:rPr>
              <w:t>Humedad relativa, 0% a 100%</w:t>
            </w:r>
          </w:p>
          <w:p w14:paraId="418C6E4A" w14:textId="77777777" w:rsidR="006B12F4" w:rsidRDefault="006B12F4" w:rsidP="006B12F4">
            <w:pPr>
              <w:rPr>
                <w:lang w:val="es-MX"/>
              </w:rPr>
            </w:pPr>
            <w:r>
              <w:rPr>
                <w:lang w:val="es-MX"/>
              </w:rPr>
              <w:t xml:space="preserve">Temperatura del aire, </w:t>
            </w:r>
            <w:r w:rsidRPr="004E0FB6">
              <w:rPr>
                <w:vertAlign w:val="superscript"/>
                <w:lang w:val="es-MX"/>
              </w:rPr>
              <w:t>o</w:t>
            </w:r>
            <w:r>
              <w:rPr>
                <w:lang w:val="es-MX"/>
              </w:rPr>
              <w:t>C</w:t>
            </w:r>
          </w:p>
          <w:p w14:paraId="436FD1D1" w14:textId="77777777" w:rsidR="006B12F4" w:rsidRDefault="006B12F4" w:rsidP="006B12F4">
            <w:pPr>
              <w:rPr>
                <w:lang w:val="es-MX"/>
              </w:rPr>
            </w:pPr>
            <w:r>
              <w:rPr>
                <w:lang w:val="es-MX"/>
              </w:rPr>
              <w:t>Presión atmosférica, kPa</w:t>
            </w:r>
          </w:p>
          <w:p w14:paraId="33D11CF6" w14:textId="77777777" w:rsidR="006B12F4" w:rsidRDefault="006B12F4" w:rsidP="006B12F4">
            <w:pPr>
              <w:rPr>
                <w:lang w:val="es-MX"/>
              </w:rPr>
            </w:pPr>
            <w:r>
              <w:rPr>
                <w:lang w:val="es-MX"/>
              </w:rPr>
              <w:t>Velocidad del viento, m/s</w:t>
            </w:r>
          </w:p>
          <w:p w14:paraId="7850E1A1" w14:textId="77777777" w:rsidR="006B12F4" w:rsidRDefault="006B12F4" w:rsidP="006B12F4">
            <w:pPr>
              <w:rPr>
                <w:vertAlign w:val="superscript"/>
                <w:lang w:val="es-MX"/>
              </w:rPr>
            </w:pPr>
            <w:r>
              <w:rPr>
                <w:lang w:val="es-MX"/>
              </w:rPr>
              <w:t>Radiación solar, W/m</w:t>
            </w:r>
            <w:r w:rsidRPr="004E0FB6">
              <w:rPr>
                <w:vertAlign w:val="superscript"/>
                <w:lang w:val="es-MX"/>
              </w:rPr>
              <w:t>2</w:t>
            </w:r>
          </w:p>
          <w:p w14:paraId="51ECDCA4" w14:textId="77777777" w:rsidR="006B12F4" w:rsidRDefault="006B12F4" w:rsidP="006B12F4">
            <w:pPr>
              <w:rPr>
                <w:lang w:val="es-MX"/>
              </w:rPr>
            </w:pPr>
            <w:r>
              <w:rPr>
                <w:lang w:val="es-MX"/>
              </w:rPr>
              <w:t>Flujo de agua, litros por segundo</w:t>
            </w:r>
          </w:p>
          <w:p w14:paraId="06D962DD" w14:textId="77777777" w:rsidR="006B12F4" w:rsidRDefault="006B12F4" w:rsidP="006B12F4">
            <w:pPr>
              <w:rPr>
                <w:lang w:val="es-MX"/>
              </w:rPr>
            </w:pPr>
            <w:r>
              <w:rPr>
                <w:lang w:val="es-MX"/>
              </w:rPr>
              <w:t>Presión de agua, bars</w:t>
            </w:r>
          </w:p>
          <w:p w14:paraId="5CB25F3F" w14:textId="77777777" w:rsidR="006B12F4" w:rsidRDefault="006B12F4" w:rsidP="006B12F4">
            <w:pPr>
              <w:rPr>
                <w:lang w:val="es-MX"/>
              </w:rPr>
            </w:pPr>
            <w:r>
              <w:rPr>
                <w:lang w:val="es-MX"/>
              </w:rPr>
              <w:t>Encendido /apagado de la bomba de agua</w:t>
            </w:r>
          </w:p>
          <w:p w14:paraId="41FCDF1C" w14:textId="77777777" w:rsidR="006B12F4" w:rsidRDefault="006B12F4" w:rsidP="006B12F4">
            <w:pPr>
              <w:rPr>
                <w:vertAlign w:val="superscript"/>
                <w:lang w:val="es-MX"/>
              </w:rPr>
            </w:pPr>
            <w:r>
              <w:rPr>
                <w:lang w:val="es-MX"/>
              </w:rPr>
              <w:t>Encendido/apagado de la válvula de flujo</w:t>
            </w:r>
          </w:p>
          <w:p w14:paraId="1D080C3E" w14:textId="77777777" w:rsidR="006B12F4" w:rsidRPr="004503D3" w:rsidRDefault="006B12F4" w:rsidP="006B12F4">
            <w:pPr>
              <w:rPr>
                <w:lang w:val="es-MX"/>
              </w:rPr>
            </w:pPr>
            <w:r>
              <w:rPr>
                <w:lang w:val="es-MX"/>
              </w:rPr>
              <w:t>Evapotranspiración de referencia mm/día</w:t>
            </w:r>
          </w:p>
        </w:tc>
      </w:tr>
      <w:tr w:rsidR="006B12F4" w:rsidRPr="00B52B12" w14:paraId="4693A47E" w14:textId="77777777" w:rsidTr="000402EE">
        <w:tc>
          <w:tcPr>
            <w:tcW w:w="2122" w:type="dxa"/>
          </w:tcPr>
          <w:p w14:paraId="664D3F46" w14:textId="77777777" w:rsidR="006B12F4" w:rsidRDefault="006B12F4" w:rsidP="000402EE">
            <w:r>
              <w:t>Entrada</w:t>
            </w:r>
          </w:p>
        </w:tc>
        <w:tc>
          <w:tcPr>
            <w:tcW w:w="7588" w:type="dxa"/>
          </w:tcPr>
          <w:p w14:paraId="3C814728" w14:textId="77777777" w:rsidR="006B12F4" w:rsidRDefault="006B12F4" w:rsidP="000402EE">
            <w:pPr>
              <w:rPr>
                <w:lang w:val="es-MX"/>
              </w:rPr>
            </w:pPr>
            <w:r>
              <w:rPr>
                <w:lang w:val="es-MX"/>
              </w:rPr>
              <w:t>Selección de área de riego, fechas y parámetros</w:t>
            </w:r>
          </w:p>
        </w:tc>
      </w:tr>
      <w:tr w:rsidR="006B12F4" w:rsidRPr="00B52B12" w14:paraId="5B77577F" w14:textId="77777777" w:rsidTr="000402EE">
        <w:tc>
          <w:tcPr>
            <w:tcW w:w="2122" w:type="dxa"/>
          </w:tcPr>
          <w:p w14:paraId="291A633F" w14:textId="77777777" w:rsidR="006B12F4" w:rsidRDefault="006B12F4" w:rsidP="000402EE">
            <w:r>
              <w:t>Salida</w:t>
            </w:r>
          </w:p>
        </w:tc>
        <w:tc>
          <w:tcPr>
            <w:tcW w:w="7588" w:type="dxa"/>
          </w:tcPr>
          <w:p w14:paraId="745E29D2" w14:textId="77777777" w:rsidR="006B12F4" w:rsidRDefault="006B12F4" w:rsidP="000402EE">
            <w:pPr>
              <w:rPr>
                <w:lang w:val="es-MX"/>
              </w:rPr>
            </w:pPr>
            <w:r>
              <w:rPr>
                <w:lang w:val="es-MX"/>
              </w:rPr>
              <w:t>Gráficas con la información solicitada</w:t>
            </w:r>
          </w:p>
        </w:tc>
      </w:tr>
      <w:tr w:rsidR="006B12F4" w:rsidRPr="004E0FB6" w14:paraId="3DD3D8BB" w14:textId="77777777" w:rsidTr="000402EE">
        <w:tc>
          <w:tcPr>
            <w:tcW w:w="2122" w:type="dxa"/>
          </w:tcPr>
          <w:p w14:paraId="0C6486DF" w14:textId="77777777" w:rsidR="006B12F4" w:rsidRDefault="006B12F4" w:rsidP="006B12F4">
            <w:r>
              <w:t>Frecuencia</w:t>
            </w:r>
          </w:p>
        </w:tc>
        <w:tc>
          <w:tcPr>
            <w:tcW w:w="7588" w:type="dxa"/>
          </w:tcPr>
          <w:p w14:paraId="0796C36D" w14:textId="77777777" w:rsidR="006B12F4" w:rsidRDefault="006B12F4" w:rsidP="006B12F4">
            <w:pPr>
              <w:rPr>
                <w:lang w:val="es-MX"/>
              </w:rPr>
            </w:pPr>
            <w:r>
              <w:rPr>
                <w:lang w:val="es-MX"/>
              </w:rPr>
              <w:t>Esporádico</w:t>
            </w:r>
          </w:p>
        </w:tc>
      </w:tr>
    </w:tbl>
    <w:p w14:paraId="032E5741" w14:textId="77777777" w:rsidR="006B12F4" w:rsidRDefault="006B12F4" w:rsidP="000433C8">
      <w:pPr>
        <w:rPr>
          <w:lang w:val="es-MX"/>
        </w:rPr>
      </w:pPr>
    </w:p>
    <w:sectPr w:rsidR="006B12F4">
      <w:footerReference w:type="even" r:id="rId18"/>
      <w:pgSz w:w="12240" w:h="15840"/>
      <w:pgMar w:top="1440" w:right="1080" w:bottom="1440" w:left="1440" w:header="50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933C9" w14:textId="77777777" w:rsidR="00600F49" w:rsidRDefault="00600F49">
      <w:r>
        <w:separator/>
      </w:r>
    </w:p>
  </w:endnote>
  <w:endnote w:type="continuationSeparator" w:id="0">
    <w:p w14:paraId="65539FEB" w14:textId="77777777" w:rsidR="00600F49" w:rsidRDefault="00600F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5028" w14:textId="77777777" w:rsidR="007B2DC7" w:rsidRDefault="007B2DC7">
    <w:pPr>
      <w:pStyle w:val="Footer"/>
      <w:jc w:val="center"/>
      <w:rPr>
        <w:color w:val="FF0000"/>
        <w:sz w:val="22"/>
      </w:rPr>
    </w:pPr>
    <w:r>
      <w:rPr>
        <w:noProof/>
        <w:lang w:val="es-MX" w:eastAsia="es-MX"/>
      </w:rPr>
      <mc:AlternateContent>
        <mc:Choice Requires="wps">
          <w:drawing>
            <wp:anchor distT="0" distB="0" distL="114300" distR="114300" simplePos="0" relativeHeight="251657728" behindDoc="0" locked="0" layoutInCell="1" allowOverlap="1" wp14:anchorId="1809F58E" wp14:editId="511DFC49">
              <wp:simplePos x="0" y="0"/>
              <wp:positionH relativeFrom="margin">
                <wp:posOffset>-54610</wp:posOffset>
              </wp:positionH>
              <wp:positionV relativeFrom="margin">
                <wp:posOffset>8019415</wp:posOffset>
              </wp:positionV>
              <wp:extent cx="6127115" cy="635"/>
              <wp:effectExtent l="0" t="0" r="0" b="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A4FE25" id="Line 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3pt,631.45pt" to="478.15pt,6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" strokecolor="blue" strokeweight="1pt">
              <w10:wrap anchorx="margin" anchory="margin"/>
            </v:line>
          </w:pict>
        </mc:Fallback>
      </mc:AlternateContent>
    </w:r>
  </w:p>
  <w:p w14:paraId="0FFAE740" w14:textId="77777777" w:rsidR="007B2DC7" w:rsidRDefault="007B2DC7">
    <w:pPr>
      <w:pStyle w:val="Footer"/>
      <w:jc w:val="center"/>
      <w:rPr>
        <w:color w:val="FF0000"/>
        <w:sz w:val="22"/>
        <w:lang w:val="es-MX"/>
      </w:rPr>
    </w:pPr>
    <w:r>
      <w:rPr>
        <w:color w:val="FF0000"/>
        <w:sz w:val="22"/>
        <w:lang w:val="es-MX"/>
      </w:rPr>
      <w:t xml:space="preserve">INFORMACIÓN </w:t>
    </w:r>
    <w:r w:rsidR="00B52B12">
      <w:rPr>
        <w:color w:val="FF0000"/>
        <w:sz w:val="22"/>
        <w:lang w:val="es-MX"/>
      </w:rPr>
      <w:t>DE USO INTERNO</w:t>
    </w:r>
  </w:p>
  <w:p w14:paraId="27863820" w14:textId="77777777" w:rsidR="007B2DC7" w:rsidRDefault="007B2DC7">
    <w:pPr>
      <w:pStyle w:val="Footer"/>
      <w:jc w:val="center"/>
      <w:rPr>
        <w:color w:val="0000FF"/>
        <w:sz w:val="22"/>
        <w:lang w:val="es-MX"/>
      </w:rPr>
    </w:pPr>
    <w:r w:rsidRPr="00977729">
      <w:rPr>
        <w:color w:val="0000FF"/>
        <w:sz w:val="22"/>
        <w:lang w:val="es-MX"/>
      </w:rPr>
      <w:t xml:space="preserve">COPYRIGHT </w:t>
    </w:r>
    <w:r w:rsidRPr="00977729">
      <w:rPr>
        <w:snapToGrid w:val="0"/>
        <w:sz w:val="22"/>
        <w:lang w:val="es-MX"/>
      </w:rPr>
      <w:t>©</w:t>
    </w:r>
    <w:r w:rsidRPr="00977729">
      <w:rPr>
        <w:color w:val="0000FF"/>
        <w:sz w:val="22"/>
        <w:lang w:val="es-MX"/>
      </w:rPr>
      <w:t xml:space="preserve"> 201</w:t>
    </w:r>
    <w:r w:rsidR="00B52B12">
      <w:rPr>
        <w:color w:val="0000FF"/>
        <w:sz w:val="22"/>
        <w:lang w:val="es-MX"/>
      </w:rPr>
      <w:t>8,</w:t>
    </w:r>
    <w:r w:rsidRPr="00977729">
      <w:rPr>
        <w:lang w:val="es-MX"/>
      </w:rPr>
      <w:t xml:space="preserve"> </w:t>
    </w:r>
    <w:r w:rsidRPr="00977729">
      <w:rPr>
        <w:color w:val="0000FF"/>
        <w:sz w:val="22"/>
        <w:lang w:val="es-MX"/>
      </w:rPr>
      <w:t>INSTITUTO TECNOL</w:t>
    </w:r>
    <w:r>
      <w:rPr>
        <w:color w:val="0000FF"/>
        <w:sz w:val="22"/>
        <w:lang w:val="es-MX"/>
      </w:rPr>
      <w:t>Ó</w:t>
    </w:r>
    <w:r w:rsidRPr="00977729">
      <w:rPr>
        <w:color w:val="0000FF"/>
        <w:sz w:val="22"/>
        <w:lang w:val="es-MX"/>
      </w:rPr>
      <w:t xml:space="preserve">GICO Y </w:t>
    </w:r>
  </w:p>
  <w:p w14:paraId="6323EE1A" w14:textId="77777777" w:rsidR="007B2DC7" w:rsidRPr="00977729" w:rsidRDefault="007B2DC7">
    <w:pPr>
      <w:pStyle w:val="Footer"/>
      <w:jc w:val="center"/>
      <w:rPr>
        <w:lang w:val="es-MX"/>
      </w:rPr>
    </w:pPr>
    <w:r w:rsidRPr="00977729">
      <w:rPr>
        <w:color w:val="0000FF"/>
        <w:sz w:val="22"/>
        <w:lang w:val="es-MX"/>
      </w:rPr>
      <w:t>DE ESTUDIOS SUPERIORES DE MONTERREY</w:t>
    </w:r>
  </w:p>
  <w:p w14:paraId="74724A69" w14:textId="77777777" w:rsidR="007B2DC7" w:rsidRPr="00F643C0" w:rsidRDefault="007B2DC7" w:rsidP="00977729">
    <w:pPr>
      <w:pStyle w:val="Footer"/>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C9935" w14:textId="7818E295" w:rsidR="007B2DC7" w:rsidRDefault="007B2DC7">
    <w:pPr>
      <w:pStyle w:val="Footer"/>
    </w:pPr>
    <w:r>
      <w:fldChar w:fldCharType="begin"/>
    </w:r>
    <w:r>
      <w:instrText xml:space="preserve">page </w:instrText>
    </w:r>
    <w:r>
      <w:fldChar w:fldCharType="separate"/>
    </w:r>
    <w:r>
      <w:rPr>
        <w:noProof/>
      </w:rPr>
      <w:t>i</w:t>
    </w:r>
    <w:r>
      <w:fldChar w:fldCharType="end"/>
    </w:r>
    <w:r>
      <w:t xml:space="preserve">  </w:t>
    </w:r>
    <w:r>
      <w:sym w:font="Symbol" w:char="F0B7"/>
    </w:r>
    <w:r>
      <w:t xml:space="preserve">  </w:t>
    </w:r>
    <w:r>
      <w:fldChar w:fldCharType="begin"/>
    </w:r>
    <w:r>
      <w:instrText>styleref "TOCTitle"</w:instrText>
    </w:r>
    <w:r>
      <w:fldChar w:fldCharType="end"/>
    </w:r>
    <w:r>
      <w:tab/>
    </w:r>
    <w:r>
      <w:fldChar w:fldCharType="begin"/>
    </w:r>
    <w:r>
      <w:instrText xml:space="preserve">title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48FB6" w14:textId="77777777" w:rsidR="007B2DC7" w:rsidRDefault="007B2DC7">
    <w:pPr>
      <w:pStyle w:val="Footer"/>
    </w:pPr>
  </w:p>
  <w:p w14:paraId="3A8A0253" w14:textId="77777777" w:rsidR="007B2DC7" w:rsidRDefault="007B2DC7">
    <w:pPr>
      <w:pStyle w:val="Footer"/>
    </w:pPr>
  </w:p>
  <w:p w14:paraId="5B87EF62" w14:textId="77777777" w:rsidR="007B2DC7" w:rsidRPr="00F92100" w:rsidRDefault="007B2DC7">
    <w:pPr>
      <w:pStyle w:val="Footer"/>
      <w:tabs>
        <w:tab w:val="left" w:pos="3060"/>
        <w:tab w:val="right" w:pos="9720"/>
      </w:tabs>
      <w:ind w:firstLine="2880"/>
      <w:rPr>
        <w:rStyle w:val="PageNumber"/>
        <w:lang w:val="es-MX"/>
      </w:rPr>
    </w:pPr>
    <w:r>
      <w:rPr>
        <w:noProof/>
        <w:lang w:val="es-MX" w:eastAsia="es-MX"/>
      </w:rPr>
      <mc:AlternateContent>
        <mc:Choice Requires="wps">
          <w:drawing>
            <wp:anchor distT="0" distB="0" distL="114300" distR="114300" simplePos="0" relativeHeight="251658752" behindDoc="0" locked="0" layoutInCell="1" allowOverlap="1" wp14:anchorId="63C49885" wp14:editId="081C0DDF">
              <wp:simplePos x="0" y="0"/>
              <wp:positionH relativeFrom="margin">
                <wp:posOffset>-60325</wp:posOffset>
              </wp:positionH>
              <wp:positionV relativeFrom="margin">
                <wp:posOffset>7654290</wp:posOffset>
              </wp:positionV>
              <wp:extent cx="6127115" cy="63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115" cy="635"/>
                      </a:xfrm>
                      <a:prstGeom prst="line">
                        <a:avLst/>
                      </a:prstGeom>
                      <a:noFill/>
                      <a:ln w="12700">
                        <a:solidFill>
                          <a:srgbClr val="0000F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BCED252" id="Line 3" o:spid="_x0000_s1026" style="position:absolute;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75pt,602.7pt" to="477.7pt,6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" strokecolor="blue" strokeweight="1pt">
              <w10:wrap anchorx="margin" anchory="margin"/>
            </v:line>
          </w:pict>
        </mc:Fallback>
      </mc:AlternateContent>
    </w:r>
    <w:r w:rsidRPr="00F92100">
      <w:rPr>
        <w:rStyle w:val="PageNumber"/>
        <w:lang w:val="es-MX"/>
      </w:rPr>
      <w:t xml:space="preserve"> </w:t>
    </w:r>
  </w:p>
  <w:p w14:paraId="08F77C83" w14:textId="77777777" w:rsidR="007B2DC7" w:rsidRPr="00F92100" w:rsidRDefault="007B2DC7">
    <w:pPr>
      <w:pStyle w:val="Footer"/>
      <w:tabs>
        <w:tab w:val="left" w:pos="3060"/>
        <w:tab w:val="right" w:pos="9720"/>
      </w:tabs>
      <w:rPr>
        <w:rStyle w:val="PageNumber"/>
        <w:sz w:val="18"/>
        <w:lang w:val="es-MX"/>
      </w:rPr>
    </w:pPr>
    <w:r w:rsidRPr="00F92100">
      <w:rPr>
        <w:lang w:val="es-MX"/>
      </w:rPr>
      <w:t xml:space="preserve">Página </w:t>
    </w:r>
    <w:r>
      <w:fldChar w:fldCharType="begin"/>
    </w:r>
    <w:r w:rsidRPr="00F92100">
      <w:rPr>
        <w:lang w:val="es-MX"/>
      </w:rPr>
      <w:instrText xml:space="preserve"> PAGE </w:instrText>
    </w:r>
    <w:r>
      <w:fldChar w:fldCharType="separate"/>
    </w:r>
    <w:r w:rsidR="0033270E">
      <w:rPr>
        <w:noProof/>
        <w:lang w:val="es-MX"/>
      </w:rPr>
      <w:t>i</w:t>
    </w:r>
    <w:r>
      <w:fldChar w:fldCharType="end"/>
    </w:r>
    <w:r w:rsidRPr="00F92100">
      <w:rPr>
        <w:lang w:val="es-MX"/>
      </w:rPr>
      <w:t xml:space="preserve"> of </w:t>
    </w:r>
    <w:r>
      <w:fldChar w:fldCharType="begin"/>
    </w:r>
    <w:r w:rsidRPr="00F92100">
      <w:rPr>
        <w:lang w:val="es-MX"/>
      </w:rPr>
      <w:instrText xml:space="preserve"> NUMPAGES </w:instrText>
    </w:r>
    <w:r>
      <w:fldChar w:fldCharType="separate"/>
    </w:r>
    <w:r w:rsidR="0033270E">
      <w:rPr>
        <w:noProof/>
        <w:lang w:val="es-MX"/>
      </w:rPr>
      <w:t>25</w:t>
    </w:r>
    <w:r>
      <w:fldChar w:fldCharType="end"/>
    </w:r>
    <w:r w:rsidRPr="00F92100">
      <w:rPr>
        <w:rStyle w:val="PageNumber"/>
        <w:lang w:val="es-MX"/>
      </w:rPr>
      <w:t xml:space="preserve">  </w:t>
    </w:r>
    <w:r w:rsidRPr="00F92100">
      <w:rPr>
        <w:rStyle w:val="PageNumber"/>
        <w:lang w:val="es-MX"/>
      </w:rPr>
      <w:tab/>
    </w:r>
    <w:r w:rsidRPr="00F92100">
      <w:rPr>
        <w:rStyle w:val="PageNumber"/>
        <w:lang w:val="es-MX"/>
      </w:rPr>
      <w:tab/>
    </w:r>
    <w:r w:rsidRPr="00F92100">
      <w:rPr>
        <w:rStyle w:val="PageNumber"/>
        <w:lang w:val="es-MX"/>
      </w:rPr>
      <w:tab/>
      <w:t xml:space="preserve">                                      </w:t>
    </w:r>
  </w:p>
  <w:p w14:paraId="19707560" w14:textId="77777777" w:rsidR="007B2DC7" w:rsidRDefault="007B2DC7" w:rsidP="00BC0333">
    <w:pPr>
      <w:pStyle w:val="Footer"/>
      <w:jc w:val="center"/>
      <w:rPr>
        <w:color w:val="FF0000"/>
        <w:sz w:val="22"/>
        <w:lang w:val="es-MX"/>
      </w:rPr>
    </w:pPr>
    <w:r>
      <w:rPr>
        <w:color w:val="FF0000"/>
        <w:sz w:val="22"/>
        <w:lang w:val="es-MX"/>
      </w:rPr>
      <w:t xml:space="preserve">INFORMACIÓN </w:t>
    </w:r>
    <w:r w:rsidR="00B52B12">
      <w:rPr>
        <w:color w:val="FF0000"/>
        <w:sz w:val="22"/>
        <w:lang w:val="es-MX"/>
      </w:rPr>
      <w:t>DE USO INTERNO</w:t>
    </w:r>
  </w:p>
  <w:p w14:paraId="0A5397CE" w14:textId="77777777" w:rsidR="007B2DC7" w:rsidRDefault="007B2DC7" w:rsidP="00BC0333">
    <w:pPr>
      <w:pStyle w:val="Footer"/>
      <w:jc w:val="center"/>
      <w:rPr>
        <w:color w:val="0000FF"/>
        <w:sz w:val="22"/>
        <w:lang w:val="es-MX"/>
      </w:rPr>
    </w:pPr>
    <w:r w:rsidRPr="00394097">
      <w:rPr>
        <w:color w:val="0000FF"/>
        <w:sz w:val="22"/>
        <w:lang w:val="es-MX"/>
      </w:rPr>
      <w:t xml:space="preserve">COPYRIGHT </w:t>
    </w:r>
    <w:r w:rsidRPr="00394097">
      <w:rPr>
        <w:snapToGrid w:val="0"/>
        <w:sz w:val="22"/>
        <w:lang w:val="es-MX"/>
      </w:rPr>
      <w:t>©</w:t>
    </w:r>
    <w:r w:rsidRPr="00394097">
      <w:rPr>
        <w:color w:val="0000FF"/>
        <w:sz w:val="22"/>
        <w:lang w:val="es-MX"/>
      </w:rPr>
      <w:t xml:space="preserve"> 201</w:t>
    </w:r>
    <w:r w:rsidR="00B52B12">
      <w:rPr>
        <w:color w:val="0000FF"/>
        <w:sz w:val="22"/>
        <w:lang w:val="es-MX"/>
      </w:rPr>
      <w:t>8,</w:t>
    </w:r>
    <w:r w:rsidRPr="00394097">
      <w:rPr>
        <w:color w:val="0000FF"/>
        <w:sz w:val="22"/>
        <w:lang w:val="es-MX"/>
      </w:rPr>
      <w:t xml:space="preserve"> INSTITUTO TECNOL</w:t>
    </w:r>
    <w:r>
      <w:rPr>
        <w:color w:val="0000FF"/>
        <w:sz w:val="22"/>
        <w:lang w:val="es-MX"/>
      </w:rPr>
      <w:t>Ó</w:t>
    </w:r>
    <w:r w:rsidRPr="00394097">
      <w:rPr>
        <w:color w:val="0000FF"/>
        <w:sz w:val="22"/>
        <w:lang w:val="es-MX"/>
      </w:rPr>
      <w:t xml:space="preserve">GICO Y </w:t>
    </w:r>
  </w:p>
  <w:p w14:paraId="43F36897" w14:textId="77777777" w:rsidR="007B2DC7" w:rsidRPr="00394097" w:rsidRDefault="007B2DC7" w:rsidP="00BC0333">
    <w:pPr>
      <w:pStyle w:val="Footer"/>
      <w:jc w:val="center"/>
      <w:rPr>
        <w:lang w:val="es-MX"/>
      </w:rPr>
    </w:pPr>
    <w:r w:rsidRPr="00394097">
      <w:rPr>
        <w:color w:val="0000FF"/>
        <w:sz w:val="22"/>
        <w:lang w:val="es-MX"/>
      </w:rPr>
      <w:t>DE ESTUDIOS SUPERIORES DE MONTERREY</w:t>
    </w:r>
  </w:p>
  <w:p w14:paraId="6C004FE1" w14:textId="77777777" w:rsidR="007B2DC7" w:rsidRPr="00F643C0" w:rsidRDefault="007B2DC7" w:rsidP="00BC0333">
    <w:pPr>
      <w:pStyle w:val="Footer"/>
      <w:tabs>
        <w:tab w:val="left" w:pos="3060"/>
        <w:tab w:val="right" w:pos="9720"/>
      </w:tabs>
      <w:ind w:left="2160" w:firstLine="720"/>
      <w:rPr>
        <w:lang w:val="es-MX"/>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D2189" w14:textId="77777777" w:rsidR="007B2DC7" w:rsidRDefault="007B2DC7">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7C7C81" w14:textId="096DABB3" w:rsidR="007B2DC7" w:rsidRDefault="007B2DC7">
    <w:pPr>
      <w:pStyle w:val="Footer"/>
      <w:ind w:firstLine="360"/>
    </w:pPr>
    <w:r>
      <w:t xml:space="preserve"> </w:t>
    </w:r>
    <w:r>
      <w:fldChar w:fldCharType="begin"/>
    </w:r>
    <w:r>
      <w:instrText>SYMBOL 183 \f "Symbol"</w:instrText>
    </w:r>
    <w:r>
      <w:fldChar w:fldCharType="end"/>
    </w:r>
    <w:r>
      <w:t xml:space="preserve"> </w:t>
    </w:r>
    <w:r>
      <w:fldChar w:fldCharType="begin"/>
    </w:r>
    <w:r>
      <w:instrText>styleref "1"</w:instrText>
    </w:r>
    <w:r>
      <w:fldChar w:fldCharType="separate"/>
    </w:r>
    <w:r w:rsidR="00642BC3">
      <w:rPr>
        <w:noProof/>
      </w:rPr>
      <w:t>Introducción</w:t>
    </w:r>
    <w:r>
      <w:fldChar w:fldCharType="end"/>
    </w:r>
    <w:r>
      <w:tab/>
    </w:r>
    <w:r>
      <w:fldChar w:fldCharType="begin"/>
    </w:r>
    <w:r>
      <w:instrText>Title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D2497" w14:textId="77777777" w:rsidR="00600F49" w:rsidRDefault="00600F49">
      <w:r>
        <w:separator/>
      </w:r>
    </w:p>
  </w:footnote>
  <w:footnote w:type="continuationSeparator" w:id="0">
    <w:p w14:paraId="188E7DFB" w14:textId="77777777" w:rsidR="00600F49" w:rsidRDefault="00600F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EED5C" w14:textId="77777777" w:rsidR="007B2DC7" w:rsidRDefault="007B2DC7">
    <w:pPr>
      <w:pStyle w:val="Header"/>
    </w:pPr>
  </w:p>
  <w:p w14:paraId="4F44A735" w14:textId="77777777" w:rsidR="007B2DC7" w:rsidRPr="009716F9" w:rsidRDefault="007B2DC7">
    <w:pPr>
      <w:pStyle w:val="Header"/>
      <w:tabs>
        <w:tab w:val="clear" w:pos="8640"/>
        <w:tab w:val="right" w:pos="6030"/>
      </w:tabs>
      <w:rPr>
        <w:lang w:val="es-MX"/>
      </w:rPr>
    </w:pPr>
    <w:r>
      <w:rPr>
        <w:noProof/>
        <w:lang w:val="es-MX" w:eastAsia="es-MX"/>
      </w:rPr>
      <mc:AlternateContent>
        <mc:Choice Requires="wps">
          <w:drawing>
            <wp:anchor distT="0" distB="0" distL="114300" distR="114300" simplePos="0" relativeHeight="251656704" behindDoc="0" locked="0" layoutInCell="0" allowOverlap="1" wp14:anchorId="0664631A" wp14:editId="543A831B">
              <wp:simplePos x="0" y="0"/>
              <wp:positionH relativeFrom="margin">
                <wp:posOffset>0</wp:posOffset>
              </wp:positionH>
              <wp:positionV relativeFrom="margin">
                <wp:posOffset>-182880</wp:posOffset>
              </wp:positionV>
              <wp:extent cx="6035675" cy="63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6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37ED52" id="Line 1" o:spid="_x0000_s1026" style="position:absolute;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0,-14.4pt" to="475.2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" o:allowincell="f" strokeweight="1pt">
              <w10:wrap anchorx="margin" anchory="margin"/>
            </v:line>
          </w:pict>
        </mc:Fallback>
      </mc:AlternateContent>
    </w:r>
    <w:r>
      <w:rPr>
        <w:noProof/>
        <w:lang w:val="es-MX" w:eastAsia="es-MX"/>
      </w:rPr>
      <w:t>Especificaciones Funcionales</w:t>
    </w:r>
    <w:r w:rsidRPr="009716F9">
      <w:rPr>
        <w:lang w:val="es-MX"/>
      </w:rPr>
      <w:t xml:space="preserve"> </w:t>
    </w:r>
    <w:r w:rsidRPr="009716F9">
      <w:rPr>
        <w:lang w:val="es-MX"/>
      </w:rPr>
      <w:tab/>
    </w:r>
    <w:r w:rsidRPr="009716F9">
      <w:rPr>
        <w:lang w:val="es-MX"/>
      </w:rPr>
      <w:tab/>
    </w:r>
    <w:r w:rsidRPr="009716F9">
      <w:rPr>
        <w:lang w:val="es-MX"/>
      </w:rPr>
      <w:tab/>
    </w:r>
    <w:r w:rsidRPr="009716F9">
      <w:rPr>
        <w:lang w:val="es-MX"/>
      </w:rPr>
      <w:tab/>
      <w:t>CHIH-201</w:t>
    </w:r>
    <w:r w:rsidR="00A71C4C">
      <w:rPr>
        <w:lang w:val="es-MX"/>
      </w:rPr>
      <w:t>8</w:t>
    </w:r>
    <w:r w:rsidRPr="009716F9">
      <w:rPr>
        <w:lang w:val="es-MX"/>
      </w:rPr>
      <w:t>-C03-194128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3680F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03C3E0E"/>
    <w:multiLevelType w:val="hybridMultilevel"/>
    <w:tmpl w:val="8B8C1F4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 w15:restartNumberingAfterBreak="0">
    <w:nsid w:val="07340C4E"/>
    <w:multiLevelType w:val="hybridMultilevel"/>
    <w:tmpl w:val="555055C0"/>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09C45529"/>
    <w:multiLevelType w:val="hybridMultilevel"/>
    <w:tmpl w:val="AD68E334"/>
    <w:lvl w:ilvl="0" w:tplc="48DEEA32">
      <w:start w:val="1"/>
      <w:numFmt w:val="decimal"/>
      <w:lvlText w:val="%1."/>
      <w:lvlJc w:val="left"/>
      <w:pPr>
        <w:tabs>
          <w:tab w:val="num" w:pos="432"/>
        </w:tabs>
        <w:ind w:left="288"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3260D3"/>
    <w:multiLevelType w:val="hybridMultilevel"/>
    <w:tmpl w:val="2564B4EE"/>
    <w:lvl w:ilvl="0" w:tplc="4EC2E2BE">
      <w:start w:val="5"/>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F7E7E85"/>
    <w:multiLevelType w:val="hybridMultilevel"/>
    <w:tmpl w:val="1DD60CF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0FEB4EFF"/>
    <w:multiLevelType w:val="hybridMultilevel"/>
    <w:tmpl w:val="B76AE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4313A0"/>
    <w:multiLevelType w:val="hybridMultilevel"/>
    <w:tmpl w:val="EF50864E"/>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1461760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0241"/>
    <w:multiLevelType w:val="hybridMultilevel"/>
    <w:tmpl w:val="2DE07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75B3835"/>
    <w:multiLevelType w:val="hybridMultilevel"/>
    <w:tmpl w:val="3AB6A0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1AFC630B"/>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BFE221E"/>
    <w:multiLevelType w:val="hybridMultilevel"/>
    <w:tmpl w:val="32509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DC83F53"/>
    <w:multiLevelType w:val="hybridMultilevel"/>
    <w:tmpl w:val="42C84D7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1F830C2F"/>
    <w:multiLevelType w:val="hybridMultilevel"/>
    <w:tmpl w:val="72F46144"/>
    <w:lvl w:ilvl="0" w:tplc="C7C45312">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08970AC"/>
    <w:multiLevelType w:val="hybridMultilevel"/>
    <w:tmpl w:val="06C89CA2"/>
    <w:lvl w:ilvl="0" w:tplc="46E05E9C">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2A692E1B"/>
    <w:multiLevelType w:val="hybridMultilevel"/>
    <w:tmpl w:val="5DEA78F2"/>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B290991"/>
    <w:multiLevelType w:val="hybridMultilevel"/>
    <w:tmpl w:val="7FFC7AB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A192197"/>
    <w:multiLevelType w:val="hybridMultilevel"/>
    <w:tmpl w:val="1D98BE8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3AC97BB5"/>
    <w:multiLevelType w:val="hybridMultilevel"/>
    <w:tmpl w:val="500096C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C874BD3"/>
    <w:multiLevelType w:val="hybridMultilevel"/>
    <w:tmpl w:val="B4A21A2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2FF7FC7"/>
    <w:multiLevelType w:val="hybridMultilevel"/>
    <w:tmpl w:val="74EAD0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ACC4445"/>
    <w:multiLevelType w:val="hybridMultilevel"/>
    <w:tmpl w:val="B89018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C5941F4"/>
    <w:multiLevelType w:val="hybridMultilevel"/>
    <w:tmpl w:val="F3A0E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E803DA5"/>
    <w:multiLevelType w:val="hybridMultilevel"/>
    <w:tmpl w:val="178CC21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6" w15:restartNumberingAfterBreak="0">
    <w:nsid w:val="5370333A"/>
    <w:multiLevelType w:val="hybridMultilevel"/>
    <w:tmpl w:val="CEECF090"/>
    <w:lvl w:ilvl="0" w:tplc="C7D848B2">
      <w:start w:val="1"/>
      <w:numFmt w:val="decimal"/>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D02720"/>
    <w:multiLevelType w:val="hybridMultilevel"/>
    <w:tmpl w:val="1BEEE74A"/>
    <w:lvl w:ilvl="0" w:tplc="080A000F">
      <w:start w:val="1"/>
      <w:numFmt w:val="decimal"/>
      <w:lvlText w:val="%1."/>
      <w:lvlJc w:val="left"/>
      <w:pPr>
        <w:ind w:left="36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8" w15:restartNumberingAfterBreak="0">
    <w:nsid w:val="54200800"/>
    <w:multiLevelType w:val="hybridMultilevel"/>
    <w:tmpl w:val="21226E94"/>
    <w:lvl w:ilvl="0" w:tplc="48DEEA32">
      <w:start w:val="1"/>
      <w:numFmt w:val="decimal"/>
      <w:lvlText w:val="%1."/>
      <w:lvlJc w:val="left"/>
      <w:pPr>
        <w:tabs>
          <w:tab w:val="num" w:pos="432"/>
        </w:tabs>
        <w:ind w:left="288"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730628"/>
    <w:multiLevelType w:val="hybridMultilevel"/>
    <w:tmpl w:val="C9463EE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0" w15:restartNumberingAfterBreak="0">
    <w:nsid w:val="58DC25EA"/>
    <w:multiLevelType w:val="hybridMultilevel"/>
    <w:tmpl w:val="AA724D26"/>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4F713F"/>
    <w:multiLevelType w:val="hybridMultilevel"/>
    <w:tmpl w:val="91B0A9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A5C0A96"/>
    <w:multiLevelType w:val="hybridMultilevel"/>
    <w:tmpl w:val="D598AED0"/>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B2C5055"/>
    <w:multiLevelType w:val="hybridMultilevel"/>
    <w:tmpl w:val="17CA29A4"/>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ED82B1A"/>
    <w:multiLevelType w:val="hybridMultilevel"/>
    <w:tmpl w:val="5DB2FD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12C74F9"/>
    <w:multiLevelType w:val="hybridMultilevel"/>
    <w:tmpl w:val="9F529C26"/>
    <w:lvl w:ilvl="0" w:tplc="48DEEA32">
      <w:start w:val="1"/>
      <w:numFmt w:val="decimal"/>
      <w:lvlText w:val="%1."/>
      <w:lvlJc w:val="left"/>
      <w:pPr>
        <w:tabs>
          <w:tab w:val="num" w:pos="432"/>
        </w:tabs>
        <w:ind w:left="288"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13312D5"/>
    <w:multiLevelType w:val="hybridMultilevel"/>
    <w:tmpl w:val="3EC0DB3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3C52E87"/>
    <w:multiLevelType w:val="hybridMultilevel"/>
    <w:tmpl w:val="C7688DC6"/>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8" w15:restartNumberingAfterBreak="0">
    <w:nsid w:val="78441078"/>
    <w:multiLevelType w:val="hybridMultilevel"/>
    <w:tmpl w:val="ECBA5320"/>
    <w:lvl w:ilvl="0" w:tplc="56A8C5A6">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792F5088"/>
    <w:multiLevelType w:val="hybridMultilevel"/>
    <w:tmpl w:val="1E98FD60"/>
    <w:lvl w:ilvl="0" w:tplc="FD52E260">
      <w:start w:val="1"/>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9BF5D35"/>
    <w:multiLevelType w:val="hybridMultilevel"/>
    <w:tmpl w:val="38E8ACD6"/>
    <w:lvl w:ilvl="0" w:tplc="3C3E5F0E">
      <w:start w:val="1"/>
      <w:numFmt w:val="decimal"/>
      <w:lvlText w:val="%1."/>
      <w:lvlJc w:val="left"/>
      <w:pPr>
        <w:ind w:left="792" w:hanging="360"/>
      </w:pPr>
      <w:rPr>
        <w:rFonts w:hint="default"/>
      </w:rPr>
    </w:lvl>
    <w:lvl w:ilvl="1" w:tplc="080A0019" w:tentative="1">
      <w:start w:val="1"/>
      <w:numFmt w:val="lowerLetter"/>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num w:numId="1">
    <w:abstractNumId w:val="9"/>
  </w:num>
  <w:num w:numId="2">
    <w:abstractNumId w:val="0"/>
  </w:num>
  <w:num w:numId="3">
    <w:abstractNumId w:val="1"/>
  </w:num>
  <w:num w:numId="4">
    <w:abstractNumId w:val="10"/>
  </w:num>
  <w:num w:numId="5">
    <w:abstractNumId w:val="18"/>
  </w:num>
  <w:num w:numId="6">
    <w:abstractNumId w:val="19"/>
  </w:num>
  <w:num w:numId="7">
    <w:abstractNumId w:val="24"/>
  </w:num>
  <w:num w:numId="8">
    <w:abstractNumId w:val="15"/>
  </w:num>
  <w:num w:numId="9">
    <w:abstractNumId w:val="5"/>
  </w:num>
  <w:num w:numId="10">
    <w:abstractNumId w:val="7"/>
  </w:num>
  <w:num w:numId="11">
    <w:abstractNumId w:val="11"/>
  </w:num>
  <w:num w:numId="12">
    <w:abstractNumId w:val="23"/>
  </w:num>
  <w:num w:numId="13">
    <w:abstractNumId w:val="13"/>
  </w:num>
  <w:num w:numId="14">
    <w:abstractNumId w:val="34"/>
  </w:num>
  <w:num w:numId="15">
    <w:abstractNumId w:val="31"/>
  </w:num>
  <w:num w:numId="16">
    <w:abstractNumId w:val="22"/>
  </w:num>
  <w:num w:numId="17">
    <w:abstractNumId w:val="36"/>
  </w:num>
  <w:num w:numId="18">
    <w:abstractNumId w:val="20"/>
  </w:num>
  <w:num w:numId="19">
    <w:abstractNumId w:val="12"/>
  </w:num>
  <w:num w:numId="20">
    <w:abstractNumId w:val="30"/>
  </w:num>
  <w:num w:numId="21">
    <w:abstractNumId w:val="39"/>
  </w:num>
  <w:num w:numId="22">
    <w:abstractNumId w:val="28"/>
  </w:num>
  <w:num w:numId="23">
    <w:abstractNumId w:val="26"/>
  </w:num>
  <w:num w:numId="24">
    <w:abstractNumId w:val="4"/>
  </w:num>
  <w:num w:numId="25">
    <w:abstractNumId w:val="35"/>
  </w:num>
  <w:num w:numId="26">
    <w:abstractNumId w:val="40"/>
  </w:num>
  <w:num w:numId="27">
    <w:abstractNumId w:val="3"/>
  </w:num>
  <w:num w:numId="28">
    <w:abstractNumId w:val="33"/>
  </w:num>
  <w:num w:numId="29">
    <w:abstractNumId w:val="16"/>
  </w:num>
  <w:num w:numId="30">
    <w:abstractNumId w:val="14"/>
  </w:num>
  <w:num w:numId="31">
    <w:abstractNumId w:val="27"/>
  </w:num>
  <w:num w:numId="32">
    <w:abstractNumId w:val="17"/>
  </w:num>
  <w:num w:numId="33">
    <w:abstractNumId w:val="32"/>
  </w:num>
  <w:num w:numId="34">
    <w:abstractNumId w:val="25"/>
  </w:num>
  <w:num w:numId="35">
    <w:abstractNumId w:val="6"/>
  </w:num>
  <w:num w:numId="36">
    <w:abstractNumId w:val="8"/>
  </w:num>
  <w:num w:numId="37">
    <w:abstractNumId w:val="21"/>
  </w:num>
  <w:num w:numId="38">
    <w:abstractNumId w:val="37"/>
  </w:num>
  <w:num w:numId="39">
    <w:abstractNumId w:val="29"/>
  </w:num>
  <w:num w:numId="40">
    <w:abstractNumId w:val="2"/>
  </w:num>
  <w:num w:numId="41">
    <w:abstractNumId w:val="3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8" w:dllVersion="513" w:checkStyle="1"/>
  <w:attachedTemplate r:id="rId1"/>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stroke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5B3"/>
    <w:rsid w:val="00001C03"/>
    <w:rsid w:val="00003506"/>
    <w:rsid w:val="0001612F"/>
    <w:rsid w:val="000164DD"/>
    <w:rsid w:val="000175BA"/>
    <w:rsid w:val="0002108F"/>
    <w:rsid w:val="000375FF"/>
    <w:rsid w:val="000402EE"/>
    <w:rsid w:val="000413E2"/>
    <w:rsid w:val="000433C8"/>
    <w:rsid w:val="00046336"/>
    <w:rsid w:val="00057107"/>
    <w:rsid w:val="0006192C"/>
    <w:rsid w:val="00062C84"/>
    <w:rsid w:val="00075C84"/>
    <w:rsid w:val="00080D11"/>
    <w:rsid w:val="00083986"/>
    <w:rsid w:val="000A4FC3"/>
    <w:rsid w:val="000A5DCF"/>
    <w:rsid w:val="000C125C"/>
    <w:rsid w:val="000C42A3"/>
    <w:rsid w:val="000D0F8F"/>
    <w:rsid w:val="000D43E6"/>
    <w:rsid w:val="000D7E96"/>
    <w:rsid w:val="000E026D"/>
    <w:rsid w:val="000F248D"/>
    <w:rsid w:val="001003B0"/>
    <w:rsid w:val="00100A60"/>
    <w:rsid w:val="00104446"/>
    <w:rsid w:val="001101AE"/>
    <w:rsid w:val="00110938"/>
    <w:rsid w:val="00110F6E"/>
    <w:rsid w:val="00113B68"/>
    <w:rsid w:val="00117EEC"/>
    <w:rsid w:val="00126822"/>
    <w:rsid w:val="0013594A"/>
    <w:rsid w:val="00140F52"/>
    <w:rsid w:val="001429B3"/>
    <w:rsid w:val="00144ECB"/>
    <w:rsid w:val="00145654"/>
    <w:rsid w:val="0015222A"/>
    <w:rsid w:val="00156271"/>
    <w:rsid w:val="00163195"/>
    <w:rsid w:val="00174A48"/>
    <w:rsid w:val="00174CF3"/>
    <w:rsid w:val="00185CC0"/>
    <w:rsid w:val="00196D16"/>
    <w:rsid w:val="00196D62"/>
    <w:rsid w:val="001A1058"/>
    <w:rsid w:val="001A7505"/>
    <w:rsid w:val="001B3D4D"/>
    <w:rsid w:val="001B5D63"/>
    <w:rsid w:val="001C3E22"/>
    <w:rsid w:val="001C5F9F"/>
    <w:rsid w:val="001C6289"/>
    <w:rsid w:val="001D0A08"/>
    <w:rsid w:val="001D0BAF"/>
    <w:rsid w:val="001D5847"/>
    <w:rsid w:val="001E0D66"/>
    <w:rsid w:val="001E2014"/>
    <w:rsid w:val="001F7594"/>
    <w:rsid w:val="00202C0F"/>
    <w:rsid w:val="0020391B"/>
    <w:rsid w:val="002048F3"/>
    <w:rsid w:val="00216B10"/>
    <w:rsid w:val="00225F14"/>
    <w:rsid w:val="0022757C"/>
    <w:rsid w:val="002402B0"/>
    <w:rsid w:val="002411B3"/>
    <w:rsid w:val="002515FC"/>
    <w:rsid w:val="002542CA"/>
    <w:rsid w:val="00262055"/>
    <w:rsid w:val="00263632"/>
    <w:rsid w:val="00266293"/>
    <w:rsid w:val="00274931"/>
    <w:rsid w:val="002833FD"/>
    <w:rsid w:val="0029238C"/>
    <w:rsid w:val="00296BFE"/>
    <w:rsid w:val="002A0E79"/>
    <w:rsid w:val="002B076B"/>
    <w:rsid w:val="002B13AB"/>
    <w:rsid w:val="002C4C0C"/>
    <w:rsid w:val="002C5BCE"/>
    <w:rsid w:val="002D25E1"/>
    <w:rsid w:val="002D585C"/>
    <w:rsid w:val="002E5C44"/>
    <w:rsid w:val="002E76CA"/>
    <w:rsid w:val="002F280C"/>
    <w:rsid w:val="003034E7"/>
    <w:rsid w:val="00306724"/>
    <w:rsid w:val="00307466"/>
    <w:rsid w:val="003113CA"/>
    <w:rsid w:val="00312D87"/>
    <w:rsid w:val="00316687"/>
    <w:rsid w:val="00317396"/>
    <w:rsid w:val="003230E9"/>
    <w:rsid w:val="00327372"/>
    <w:rsid w:val="0033196D"/>
    <w:rsid w:val="0033270E"/>
    <w:rsid w:val="00332BCB"/>
    <w:rsid w:val="00333770"/>
    <w:rsid w:val="0033436A"/>
    <w:rsid w:val="00362B6E"/>
    <w:rsid w:val="0036705D"/>
    <w:rsid w:val="00372E7D"/>
    <w:rsid w:val="00377BC4"/>
    <w:rsid w:val="003A32F4"/>
    <w:rsid w:val="003A6EA7"/>
    <w:rsid w:val="003B36B3"/>
    <w:rsid w:val="003B41B1"/>
    <w:rsid w:val="003B6FD7"/>
    <w:rsid w:val="003D7189"/>
    <w:rsid w:val="003E13CE"/>
    <w:rsid w:val="003E1ACB"/>
    <w:rsid w:val="003E5553"/>
    <w:rsid w:val="003F0A15"/>
    <w:rsid w:val="003F6398"/>
    <w:rsid w:val="003F7A96"/>
    <w:rsid w:val="00401B52"/>
    <w:rsid w:val="0041426D"/>
    <w:rsid w:val="00417F53"/>
    <w:rsid w:val="004252C7"/>
    <w:rsid w:val="00434B1E"/>
    <w:rsid w:val="0044779F"/>
    <w:rsid w:val="004503D3"/>
    <w:rsid w:val="00464F79"/>
    <w:rsid w:val="00465030"/>
    <w:rsid w:val="00470399"/>
    <w:rsid w:val="004777BE"/>
    <w:rsid w:val="0049488D"/>
    <w:rsid w:val="0049600E"/>
    <w:rsid w:val="004A4671"/>
    <w:rsid w:val="004A6A31"/>
    <w:rsid w:val="004B0304"/>
    <w:rsid w:val="004B5123"/>
    <w:rsid w:val="004B51DB"/>
    <w:rsid w:val="004C188A"/>
    <w:rsid w:val="004E0FB6"/>
    <w:rsid w:val="004E11E4"/>
    <w:rsid w:val="004E1936"/>
    <w:rsid w:val="004E2270"/>
    <w:rsid w:val="004F21B9"/>
    <w:rsid w:val="0050061E"/>
    <w:rsid w:val="00526EF5"/>
    <w:rsid w:val="00535742"/>
    <w:rsid w:val="00543473"/>
    <w:rsid w:val="005510A6"/>
    <w:rsid w:val="0055217B"/>
    <w:rsid w:val="005617C0"/>
    <w:rsid w:val="005824EE"/>
    <w:rsid w:val="005866E2"/>
    <w:rsid w:val="00594061"/>
    <w:rsid w:val="005A1463"/>
    <w:rsid w:val="005A3464"/>
    <w:rsid w:val="005B19F2"/>
    <w:rsid w:val="005B52B4"/>
    <w:rsid w:val="005D2F95"/>
    <w:rsid w:val="005E78AE"/>
    <w:rsid w:val="005E7F3B"/>
    <w:rsid w:val="005F12E0"/>
    <w:rsid w:val="00600F49"/>
    <w:rsid w:val="00610A19"/>
    <w:rsid w:val="00614ADC"/>
    <w:rsid w:val="00617AEB"/>
    <w:rsid w:val="00617E8F"/>
    <w:rsid w:val="0063144E"/>
    <w:rsid w:val="00631BC3"/>
    <w:rsid w:val="00633A4C"/>
    <w:rsid w:val="00642BC3"/>
    <w:rsid w:val="00646959"/>
    <w:rsid w:val="00667F70"/>
    <w:rsid w:val="00675E6B"/>
    <w:rsid w:val="006773CF"/>
    <w:rsid w:val="006A5470"/>
    <w:rsid w:val="006B12F4"/>
    <w:rsid w:val="006E042B"/>
    <w:rsid w:val="006E16D9"/>
    <w:rsid w:val="006E6B8D"/>
    <w:rsid w:val="006F24A5"/>
    <w:rsid w:val="006F3152"/>
    <w:rsid w:val="00701D90"/>
    <w:rsid w:val="00704736"/>
    <w:rsid w:val="007133B0"/>
    <w:rsid w:val="00732D22"/>
    <w:rsid w:val="0074302A"/>
    <w:rsid w:val="00751CBE"/>
    <w:rsid w:val="00774799"/>
    <w:rsid w:val="007B163B"/>
    <w:rsid w:val="007B2DC7"/>
    <w:rsid w:val="007B3828"/>
    <w:rsid w:val="007B57D6"/>
    <w:rsid w:val="007C15B3"/>
    <w:rsid w:val="007C2380"/>
    <w:rsid w:val="007D03D7"/>
    <w:rsid w:val="007D6231"/>
    <w:rsid w:val="007F4D2B"/>
    <w:rsid w:val="00811983"/>
    <w:rsid w:val="0081542A"/>
    <w:rsid w:val="0081793D"/>
    <w:rsid w:val="00821BF8"/>
    <w:rsid w:val="00842B65"/>
    <w:rsid w:val="008505A4"/>
    <w:rsid w:val="0085382D"/>
    <w:rsid w:val="0085439C"/>
    <w:rsid w:val="00856988"/>
    <w:rsid w:val="00860891"/>
    <w:rsid w:val="00873CE7"/>
    <w:rsid w:val="00874177"/>
    <w:rsid w:val="00875DFE"/>
    <w:rsid w:val="0088230D"/>
    <w:rsid w:val="00884490"/>
    <w:rsid w:val="008850D2"/>
    <w:rsid w:val="008879B7"/>
    <w:rsid w:val="0089039A"/>
    <w:rsid w:val="008A70A0"/>
    <w:rsid w:val="008B0594"/>
    <w:rsid w:val="008B3FC2"/>
    <w:rsid w:val="008B45FF"/>
    <w:rsid w:val="008C0E05"/>
    <w:rsid w:val="008C2BDB"/>
    <w:rsid w:val="008C7B64"/>
    <w:rsid w:val="008C7DA0"/>
    <w:rsid w:val="008D191E"/>
    <w:rsid w:val="008D3BFA"/>
    <w:rsid w:val="008E2459"/>
    <w:rsid w:val="008E4FE7"/>
    <w:rsid w:val="008E73F3"/>
    <w:rsid w:val="008F6CBC"/>
    <w:rsid w:val="00900D0C"/>
    <w:rsid w:val="00902640"/>
    <w:rsid w:val="00902E2D"/>
    <w:rsid w:val="00911450"/>
    <w:rsid w:val="00917FCE"/>
    <w:rsid w:val="0092082E"/>
    <w:rsid w:val="009305E7"/>
    <w:rsid w:val="0093075D"/>
    <w:rsid w:val="009435DC"/>
    <w:rsid w:val="00951B98"/>
    <w:rsid w:val="009716F9"/>
    <w:rsid w:val="0097446E"/>
    <w:rsid w:val="0097587F"/>
    <w:rsid w:val="00977729"/>
    <w:rsid w:val="00993193"/>
    <w:rsid w:val="00996949"/>
    <w:rsid w:val="009A1F46"/>
    <w:rsid w:val="009A3630"/>
    <w:rsid w:val="009B12DD"/>
    <w:rsid w:val="009B1925"/>
    <w:rsid w:val="009B65E2"/>
    <w:rsid w:val="009C03DC"/>
    <w:rsid w:val="009C3947"/>
    <w:rsid w:val="009C3B41"/>
    <w:rsid w:val="009D1DB0"/>
    <w:rsid w:val="009D7CC5"/>
    <w:rsid w:val="009E3D95"/>
    <w:rsid w:val="009E58F2"/>
    <w:rsid w:val="009F6F5B"/>
    <w:rsid w:val="00A06F25"/>
    <w:rsid w:val="00A11EAA"/>
    <w:rsid w:val="00A132ED"/>
    <w:rsid w:val="00A20039"/>
    <w:rsid w:val="00A26CBD"/>
    <w:rsid w:val="00A41221"/>
    <w:rsid w:val="00A4382C"/>
    <w:rsid w:val="00A551D8"/>
    <w:rsid w:val="00A6173D"/>
    <w:rsid w:val="00A70B78"/>
    <w:rsid w:val="00A71181"/>
    <w:rsid w:val="00A71C4C"/>
    <w:rsid w:val="00A73D9F"/>
    <w:rsid w:val="00A73DE2"/>
    <w:rsid w:val="00A87D5B"/>
    <w:rsid w:val="00A93FC5"/>
    <w:rsid w:val="00AA5B29"/>
    <w:rsid w:val="00AA7931"/>
    <w:rsid w:val="00AC0A6B"/>
    <w:rsid w:val="00AD3ECE"/>
    <w:rsid w:val="00AE1774"/>
    <w:rsid w:val="00B06667"/>
    <w:rsid w:val="00B2565F"/>
    <w:rsid w:val="00B25EA7"/>
    <w:rsid w:val="00B31CDC"/>
    <w:rsid w:val="00B368E0"/>
    <w:rsid w:val="00B37902"/>
    <w:rsid w:val="00B405A9"/>
    <w:rsid w:val="00B51EC3"/>
    <w:rsid w:val="00B52B12"/>
    <w:rsid w:val="00B60AAF"/>
    <w:rsid w:val="00B70FA8"/>
    <w:rsid w:val="00B969A5"/>
    <w:rsid w:val="00BB79A1"/>
    <w:rsid w:val="00BB7E24"/>
    <w:rsid w:val="00BC0333"/>
    <w:rsid w:val="00BE35AD"/>
    <w:rsid w:val="00BE3BC1"/>
    <w:rsid w:val="00BE4A5C"/>
    <w:rsid w:val="00BE60C4"/>
    <w:rsid w:val="00BF1046"/>
    <w:rsid w:val="00BF135A"/>
    <w:rsid w:val="00C009AB"/>
    <w:rsid w:val="00C163C1"/>
    <w:rsid w:val="00C21147"/>
    <w:rsid w:val="00C2478A"/>
    <w:rsid w:val="00C31D7D"/>
    <w:rsid w:val="00C3573E"/>
    <w:rsid w:val="00C421BD"/>
    <w:rsid w:val="00C421FF"/>
    <w:rsid w:val="00C4774B"/>
    <w:rsid w:val="00C56A9A"/>
    <w:rsid w:val="00C93345"/>
    <w:rsid w:val="00CA2C77"/>
    <w:rsid w:val="00CA362E"/>
    <w:rsid w:val="00CA3E55"/>
    <w:rsid w:val="00CB019E"/>
    <w:rsid w:val="00CB01E4"/>
    <w:rsid w:val="00CB0750"/>
    <w:rsid w:val="00CB3D60"/>
    <w:rsid w:val="00CB4682"/>
    <w:rsid w:val="00CC29F0"/>
    <w:rsid w:val="00CD0EA5"/>
    <w:rsid w:val="00CE0B5A"/>
    <w:rsid w:val="00CE1604"/>
    <w:rsid w:val="00CE1951"/>
    <w:rsid w:val="00CF141A"/>
    <w:rsid w:val="00CF210A"/>
    <w:rsid w:val="00CF5D3C"/>
    <w:rsid w:val="00D01E97"/>
    <w:rsid w:val="00D1044A"/>
    <w:rsid w:val="00D1265B"/>
    <w:rsid w:val="00D12E88"/>
    <w:rsid w:val="00D150E4"/>
    <w:rsid w:val="00D341BA"/>
    <w:rsid w:val="00D51B21"/>
    <w:rsid w:val="00D562D3"/>
    <w:rsid w:val="00D6579B"/>
    <w:rsid w:val="00D66E0E"/>
    <w:rsid w:val="00D8296C"/>
    <w:rsid w:val="00D8799B"/>
    <w:rsid w:val="00D9022A"/>
    <w:rsid w:val="00D91DAB"/>
    <w:rsid w:val="00D93579"/>
    <w:rsid w:val="00DA145D"/>
    <w:rsid w:val="00DC03CC"/>
    <w:rsid w:val="00DC2EEB"/>
    <w:rsid w:val="00DC5658"/>
    <w:rsid w:val="00DE7AC8"/>
    <w:rsid w:val="00DF07F3"/>
    <w:rsid w:val="00DF5369"/>
    <w:rsid w:val="00DF661F"/>
    <w:rsid w:val="00E0768A"/>
    <w:rsid w:val="00E07D10"/>
    <w:rsid w:val="00E136EA"/>
    <w:rsid w:val="00E3755C"/>
    <w:rsid w:val="00E43C73"/>
    <w:rsid w:val="00E45377"/>
    <w:rsid w:val="00E4685C"/>
    <w:rsid w:val="00E639E6"/>
    <w:rsid w:val="00E654FB"/>
    <w:rsid w:val="00E7321C"/>
    <w:rsid w:val="00E763E0"/>
    <w:rsid w:val="00E814B8"/>
    <w:rsid w:val="00E81F1A"/>
    <w:rsid w:val="00E82323"/>
    <w:rsid w:val="00E84E19"/>
    <w:rsid w:val="00E85164"/>
    <w:rsid w:val="00E85C64"/>
    <w:rsid w:val="00E85DF3"/>
    <w:rsid w:val="00E866A3"/>
    <w:rsid w:val="00E87E04"/>
    <w:rsid w:val="00E9059B"/>
    <w:rsid w:val="00E9261D"/>
    <w:rsid w:val="00E92848"/>
    <w:rsid w:val="00EA283D"/>
    <w:rsid w:val="00EA2873"/>
    <w:rsid w:val="00EA684B"/>
    <w:rsid w:val="00EE0005"/>
    <w:rsid w:val="00EF052C"/>
    <w:rsid w:val="00EF3522"/>
    <w:rsid w:val="00EF7E33"/>
    <w:rsid w:val="00F037E0"/>
    <w:rsid w:val="00F12935"/>
    <w:rsid w:val="00F1336E"/>
    <w:rsid w:val="00F21827"/>
    <w:rsid w:val="00F22874"/>
    <w:rsid w:val="00F24FDC"/>
    <w:rsid w:val="00F26351"/>
    <w:rsid w:val="00F32DA0"/>
    <w:rsid w:val="00F57425"/>
    <w:rsid w:val="00F643C0"/>
    <w:rsid w:val="00F64456"/>
    <w:rsid w:val="00F72091"/>
    <w:rsid w:val="00F92100"/>
    <w:rsid w:val="00FA768E"/>
    <w:rsid w:val="00FF45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stroke weight=".25pt"/>
    </o:shapedefaults>
    <o:shapelayout v:ext="edit">
      <o:idmap v:ext="edit" data="1"/>
    </o:shapelayout>
  </w:shapeDefaults>
  <w:decimalSymbol w:val="."/>
  <w:listSeparator w:val=","/>
  <w14:docId w14:val="1A1BE646"/>
  <w15:docId w15:val="{BE705DBE-143A-4458-8B0B-7E49D99E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s-MX" w:eastAsia="es-MX"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Arial" w:hAnsi="Arial"/>
      <w:lang w:val="en-US" w:eastAsia="en-US"/>
    </w:rPr>
  </w:style>
  <w:style w:type="paragraph" w:styleId="Heading1">
    <w:name w:val="heading 1"/>
    <w:basedOn w:val="Normal"/>
    <w:next w:val="Normal"/>
    <w:qFormat/>
    <w:pPr>
      <w:numPr>
        <w:numId w:val="3"/>
      </w:numPr>
      <w:spacing w:before="60" w:after="60"/>
      <w:ind w:right="72"/>
      <w:outlineLvl w:val="0"/>
    </w:pPr>
    <w:rPr>
      <w:b/>
      <w:color w:val="000000"/>
      <w:sz w:val="28"/>
    </w:rPr>
  </w:style>
  <w:style w:type="paragraph" w:styleId="Heading2">
    <w:name w:val="heading 2"/>
    <w:basedOn w:val="Normal"/>
    <w:next w:val="Normal"/>
    <w:qFormat/>
    <w:pPr>
      <w:numPr>
        <w:ilvl w:val="1"/>
        <w:numId w:val="3"/>
      </w:numPr>
      <w:spacing w:before="240" w:after="60"/>
      <w:outlineLvl w:val="1"/>
    </w:pPr>
    <w:rPr>
      <w:b/>
      <w:sz w:val="24"/>
    </w:rPr>
  </w:style>
  <w:style w:type="paragraph" w:styleId="Heading3">
    <w:name w:val="heading 3"/>
    <w:basedOn w:val="Normal"/>
    <w:next w:val="NormalIndent"/>
    <w:qFormat/>
    <w:pPr>
      <w:numPr>
        <w:ilvl w:val="2"/>
        <w:numId w:val="3"/>
      </w:numPr>
      <w:spacing w:before="240" w:after="60"/>
      <w:outlineLvl w:val="2"/>
    </w:pPr>
    <w:rPr>
      <w:rFonts w:ascii="Times New Roman" w:hAnsi="Times New Roman"/>
      <w:b/>
      <w:sz w:val="24"/>
    </w:rPr>
  </w:style>
  <w:style w:type="paragraph" w:styleId="Heading4">
    <w:name w:val="heading 4"/>
    <w:basedOn w:val="HeadingBase"/>
    <w:next w:val="List"/>
    <w:qFormat/>
    <w:pPr>
      <w:keepNext/>
      <w:numPr>
        <w:ilvl w:val="3"/>
        <w:numId w:val="3"/>
      </w:numPr>
      <w:spacing w:before="216" w:after="14"/>
      <w:outlineLvl w:val="3"/>
    </w:pPr>
    <w:rPr>
      <w:i/>
      <w:sz w:val="24"/>
    </w:rPr>
  </w:style>
  <w:style w:type="paragraph" w:styleId="Heading5">
    <w:name w:val="heading 5"/>
    <w:basedOn w:val="HeadingBase"/>
    <w:next w:val="Definition"/>
    <w:qFormat/>
    <w:pPr>
      <w:keepNext/>
      <w:numPr>
        <w:ilvl w:val="4"/>
        <w:numId w:val="3"/>
      </w:numPr>
      <w:spacing w:before="340"/>
      <w:outlineLvl w:val="4"/>
    </w:pPr>
    <w:rPr>
      <w:sz w:val="28"/>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customStyle="1" w:styleId="HeadingBase">
    <w:name w:val="Heading Base"/>
    <w:basedOn w:val="Normal"/>
    <w:rPr>
      <w:b/>
    </w:rPr>
  </w:style>
  <w:style w:type="paragraph" w:styleId="List">
    <w:name w:val="List"/>
    <w:basedOn w:val="BodyText"/>
    <w:semiHidden/>
    <w:pPr>
      <w:tabs>
        <w:tab w:val="left" w:pos="3960"/>
      </w:tabs>
      <w:ind w:left="3960" w:hanging="360"/>
    </w:pPr>
  </w:style>
  <w:style w:type="paragraph" w:styleId="BodyText">
    <w:name w:val="Body Text"/>
    <w:basedOn w:val="Normal"/>
    <w:semiHidden/>
    <w:pPr>
      <w:spacing w:before="115"/>
      <w:ind w:left="2880"/>
    </w:pPr>
  </w:style>
  <w:style w:type="paragraph" w:customStyle="1" w:styleId="Definition">
    <w:name w:val="Definition"/>
    <w:basedOn w:val="BodyText"/>
  </w:style>
  <w:style w:type="paragraph" w:styleId="TOC3">
    <w:name w:val="toc 3"/>
    <w:basedOn w:val="TOCBase"/>
    <w:next w:val="Normal"/>
    <w:uiPriority w:val="39"/>
    <w:pPr>
      <w:ind w:left="400"/>
    </w:pPr>
    <w:rPr>
      <w:rFonts w:ascii="Times New Roman" w:hAnsi="Times New Roman"/>
      <w:i/>
    </w:rPr>
  </w:style>
  <w:style w:type="paragraph" w:customStyle="1" w:styleId="TOCBase">
    <w:name w:val="TOC Base"/>
    <w:basedOn w:val="Normal"/>
  </w:style>
  <w:style w:type="paragraph" w:styleId="TOC2">
    <w:name w:val="toc 2"/>
    <w:basedOn w:val="TOCBase"/>
    <w:next w:val="Normal"/>
    <w:uiPriority w:val="39"/>
    <w:pPr>
      <w:ind w:left="200"/>
    </w:pPr>
    <w:rPr>
      <w:rFonts w:ascii="Times New Roman" w:hAnsi="Times New Roman"/>
      <w:smallCaps/>
    </w:rPr>
  </w:style>
  <w:style w:type="paragraph" w:styleId="TOC1">
    <w:name w:val="toc 1"/>
    <w:basedOn w:val="TOCBase"/>
    <w:next w:val="Normal"/>
    <w:uiPriority w:val="39"/>
    <w:pPr>
      <w:spacing w:before="120" w:after="120"/>
    </w:pPr>
    <w:rPr>
      <w:rFonts w:ascii="Times New Roman" w:hAnsi="Times New Roman"/>
      <w:b/>
      <w:caps/>
    </w:rPr>
  </w:style>
  <w:style w:type="paragraph" w:styleId="Index3">
    <w:name w:val="index 3"/>
    <w:basedOn w:val="IndexBase"/>
    <w:next w:val="Normal"/>
    <w:semiHidden/>
    <w:pPr>
      <w:ind w:left="432" w:hanging="144"/>
    </w:pPr>
  </w:style>
  <w:style w:type="paragraph" w:customStyle="1" w:styleId="IndexBase">
    <w:name w:val="Index Base"/>
    <w:basedOn w:val="Normal"/>
  </w:style>
  <w:style w:type="paragraph" w:styleId="Index2">
    <w:name w:val="index 2"/>
    <w:basedOn w:val="IndexBase"/>
    <w:next w:val="Normal"/>
    <w:semiHidden/>
    <w:pPr>
      <w:ind w:left="432" w:hanging="288"/>
    </w:p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rPr>
  </w:style>
  <w:style w:type="paragraph" w:styleId="Footer">
    <w:name w:val="footer"/>
    <w:basedOn w:val="Normal"/>
    <w:link w:val="FooterChar"/>
    <w:uiPriority w:val="99"/>
    <w:pPr>
      <w:tabs>
        <w:tab w:val="center" w:pos="4320"/>
        <w:tab w:val="right" w:pos="8640"/>
      </w:tabs>
    </w:pPr>
    <w:rPr>
      <w:caps/>
    </w:rPr>
  </w:style>
  <w:style w:type="paragraph" w:customStyle="1" w:styleId="HeaderBase">
    <w:name w:val="Header Base"/>
    <w:basedOn w:val="HeadingBase"/>
  </w:style>
  <w:style w:type="paragraph" w:styleId="Header">
    <w:name w:val="header"/>
    <w:basedOn w:val="Normal"/>
    <w:semiHidden/>
    <w:pPr>
      <w:tabs>
        <w:tab w:val="center" w:pos="4320"/>
        <w:tab w:val="right" w:pos="8640"/>
      </w:tabs>
    </w:pPr>
  </w:style>
  <w:style w:type="paragraph" w:customStyle="1" w:styleId="SourceTop">
    <w:name w:val="SourceTop"/>
    <w:basedOn w:val="Source"/>
    <w:next w:val="Source"/>
    <w:pPr>
      <w:spacing w:before="115"/>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CodeBase">
    <w:name w:val="Code Base"/>
    <w:basedOn w:val="BodyText"/>
    <w:rPr>
      <w:rFonts w:ascii="Courier New" w:hAnsi="Courier New"/>
    </w:rPr>
  </w:style>
  <w:style w:type="paragraph" w:customStyle="1" w:styleId="ListTable">
    <w:name w:val="List Table"/>
    <w:basedOn w:val="List"/>
    <w:pPr>
      <w:tabs>
        <w:tab w:val="clear" w:pos="3960"/>
        <w:tab w:val="left" w:pos="1080"/>
      </w:tabs>
      <w:ind w:left="1080"/>
    </w:pPr>
  </w:style>
  <w:style w:type="paragraph" w:styleId="Caption">
    <w:name w:val="caption"/>
    <w:basedOn w:val="BodyText"/>
    <w:next w:val="BodyText"/>
    <w:qFormat/>
    <w:pPr>
      <w:tabs>
        <w:tab w:val="left" w:pos="3600"/>
        <w:tab w:val="left" w:pos="3960"/>
      </w:tabs>
      <w:spacing w:before="60" w:after="160"/>
    </w:pPr>
    <w:rPr>
      <w:i/>
      <w:sz w:val="18"/>
    </w:rPr>
  </w:style>
  <w:style w:type="paragraph" w:customStyle="1" w:styleId="List2Table">
    <w:name w:val="List 2 Table"/>
    <w:basedOn w:val="ListTable"/>
    <w:pPr>
      <w:tabs>
        <w:tab w:val="left" w:pos="1440"/>
      </w:tabs>
      <w:ind w:left="1440"/>
    </w:pPr>
  </w:style>
  <w:style w:type="paragraph" w:customStyle="1" w:styleId="TOCTitle">
    <w:name w:val="TOCTitle"/>
    <w:basedOn w:val="HeadingBase"/>
    <w:pPr>
      <w:keepNext/>
      <w:spacing w:before="960" w:after="480"/>
    </w:pPr>
    <w:rPr>
      <w:sz w:val="60"/>
    </w:rPr>
  </w:style>
  <w:style w:type="paragraph" w:styleId="Title">
    <w:name w:val="Title"/>
    <w:basedOn w:val="Normal"/>
    <w:qFormat/>
    <w:pPr>
      <w:ind w:right="40"/>
      <w:jc w:val="right"/>
    </w:pPr>
    <w:rPr>
      <w:sz w:val="60"/>
    </w:rPr>
  </w:style>
  <w:style w:type="paragraph" w:customStyle="1" w:styleId="ByLine">
    <w:name w:val="ByLine"/>
    <w:basedOn w:val="Title"/>
    <w:rPr>
      <w:sz w:val="28"/>
    </w:rPr>
  </w:style>
  <w:style w:type="paragraph" w:customStyle="1" w:styleId="MarginNote">
    <w:name w:val="Margin Note"/>
    <w:basedOn w:val="BodyText"/>
    <w:pPr>
      <w:spacing w:before="122"/>
      <w:ind w:left="0" w:right="432"/>
    </w:pPr>
    <w:rPr>
      <w:i/>
    </w:rPr>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pPr>
      <w:ind w:left="720"/>
    </w:pPr>
  </w:style>
  <w:style w:type="paragraph" w:customStyle="1" w:styleId="CodeExplained">
    <w:name w:val="CodeExplained"/>
    <w:basedOn w:val="CodeBase"/>
    <w:pPr>
      <w:spacing w:after="40"/>
      <w:ind w:left="3240"/>
    </w:pPr>
  </w:style>
  <w:style w:type="paragraph" w:customStyle="1" w:styleId="TableHeading">
    <w:name w:val="TableHeading"/>
    <w:basedOn w:val="HeadingBase"/>
    <w:pPr>
      <w:spacing w:before="60" w:after="60"/>
      <w:ind w:left="72" w:right="72"/>
    </w:pPr>
  </w:style>
  <w:style w:type="paragraph" w:customStyle="1" w:styleId="TableText">
    <w:name w:val="TableText"/>
    <w:basedOn w:val="TableData"/>
    <w:pPr>
      <w:tabs>
        <w:tab w:val="clear" w:pos="864"/>
      </w:tabs>
    </w:pPr>
  </w:style>
  <w:style w:type="paragraph" w:customStyle="1" w:styleId="TableData">
    <w:name w:val="TableData"/>
    <w:basedOn w:val="Normal"/>
    <w:pPr>
      <w:tabs>
        <w:tab w:val="decimal" w:pos="864"/>
      </w:tabs>
      <w:spacing w:before="120" w:after="120" w:line="120" w:lineRule="atLeast"/>
      <w:ind w:left="72" w:right="72"/>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uperTitle">
    <w:name w:val="SuperTitle"/>
    <w:basedOn w:val="Title"/>
    <w:pPr>
      <w:pBdr>
        <w:top w:val="single" w:sz="48" w:space="1" w:color="auto"/>
      </w:pBdr>
      <w:spacing w:before="960"/>
      <w:ind w:left="1440"/>
    </w:pPr>
    <w:rPr>
      <w:sz w:val="28"/>
    </w:rPr>
  </w:style>
  <w:style w:type="paragraph" w:customStyle="1" w:styleId="BodyTable">
    <w:name w:val="BodyTable"/>
    <w:basedOn w:val="Normal"/>
    <w:pPr>
      <w:spacing w:before="115"/>
      <w:ind w:left="360" w:hanging="360"/>
    </w:pPr>
    <w:rPr>
      <w:rFonts w:ascii="CG Times (W1)" w:hAnsi="CG Times (W1)"/>
    </w:rPr>
  </w:style>
  <w:style w:type="paragraph" w:customStyle="1" w:styleId="TableBorder">
    <w:name w:val="TableBorder"/>
    <w:basedOn w:val="Normal"/>
    <w:next w:val="Normal"/>
    <w:pPr>
      <w:spacing w:before="40" w:line="40" w:lineRule="exact"/>
      <w:ind w:left="2880"/>
    </w:pPr>
    <w:rPr>
      <w:rFonts w:ascii="CG Times (W1)" w:hAnsi="CG Times (W1)"/>
    </w:rPr>
  </w:style>
  <w:style w:type="paragraph" w:customStyle="1" w:styleId="ListTable0">
    <w:name w:val="ListTable"/>
    <w:basedOn w:val="Normal"/>
    <w:pPr>
      <w:tabs>
        <w:tab w:val="left" w:pos="360"/>
      </w:tabs>
      <w:spacing w:before="115"/>
      <w:ind w:left="1080" w:hanging="360"/>
    </w:pPr>
    <w:rPr>
      <w:rFonts w:ascii="CG Times (W1)" w:hAnsi="CG Times (W1)"/>
    </w:rPr>
  </w:style>
  <w:style w:type="paragraph" w:customStyle="1" w:styleId="headereven">
    <w:name w:val="header even"/>
    <w:basedOn w:val="Normal"/>
    <w:pPr>
      <w:tabs>
        <w:tab w:val="right" w:pos="9720"/>
      </w:tabs>
    </w:pPr>
    <w:rPr>
      <w:b/>
      <w:sz w:val="18"/>
    </w:rPr>
  </w:style>
  <w:style w:type="paragraph" w:customStyle="1" w:styleId="headerodd">
    <w:name w:val="header odd"/>
    <w:basedOn w:val="Normal"/>
    <w:pPr>
      <w:tabs>
        <w:tab w:val="right" w:pos="9720"/>
      </w:tabs>
    </w:pPr>
    <w:rPr>
      <w:b/>
      <w:sz w:val="18"/>
    </w:rPr>
  </w:style>
  <w:style w:type="paragraph" w:customStyle="1" w:styleId="footerodd">
    <w:name w:val="footer odd"/>
    <w:basedOn w:val="Footer"/>
  </w:style>
  <w:style w:type="paragraph" w:styleId="List2">
    <w:name w:val="List 2"/>
    <w:basedOn w:val="List"/>
    <w:semiHidden/>
    <w:pPr>
      <w:tabs>
        <w:tab w:val="clear" w:pos="3960"/>
        <w:tab w:val="left" w:pos="4320"/>
      </w:tabs>
      <w:ind w:left="4320"/>
    </w:pPr>
  </w:style>
  <w:style w:type="paragraph" w:customStyle="1" w:styleId="BodyTextTable">
    <w:name w:val="Body Text Table"/>
    <w:basedOn w:val="BodyText"/>
    <w:pPr>
      <w:ind w:left="0"/>
    </w:pPr>
  </w:style>
  <w:style w:type="paragraph" w:customStyle="1" w:styleId="RelatedHead">
    <w:name w:val="RelatedHead"/>
    <w:basedOn w:val="HeadingBase"/>
    <w:next w:val="Jump"/>
    <w:pPr>
      <w:spacing w:before="120" w:after="60"/>
      <w:ind w:left="2880"/>
    </w:pPr>
    <w:rPr>
      <w:color w:val="FF00FF"/>
      <w:sz w:val="24"/>
    </w:rPr>
  </w:style>
  <w:style w:type="paragraph" w:customStyle="1" w:styleId="Jump">
    <w:name w:val="Jump"/>
    <w:basedOn w:val="BodyText"/>
    <w:rPr>
      <w:color w:val="FF00FF"/>
      <w:u w:val="double"/>
    </w:rPr>
  </w:style>
  <w:style w:type="paragraph" w:customStyle="1" w:styleId="footereven">
    <w:name w:val="footer even"/>
    <w:basedOn w:val="Footer"/>
  </w:style>
  <w:style w:type="paragraph" w:customStyle="1" w:styleId="Body">
    <w:name w:val="Body"/>
    <w:basedOn w:val="Normal"/>
    <w:pPr>
      <w:spacing w:after="280"/>
      <w:ind w:left="360"/>
    </w:pPr>
    <w:rPr>
      <w:rFonts w:ascii="Times" w:hAnsi="Times"/>
      <w:noProof/>
      <w:color w:val="000000"/>
      <w:sz w:val="24"/>
    </w:rPr>
  </w:style>
  <w:style w:type="paragraph" w:customStyle="1" w:styleId="body2">
    <w:name w:val="body2"/>
    <w:basedOn w:val="Normal"/>
    <w:pPr>
      <w:spacing w:after="280"/>
      <w:ind w:left="648"/>
    </w:pPr>
    <w:rPr>
      <w:rFonts w:ascii="Times" w:hAnsi="Times"/>
      <w:noProof/>
      <w:color w:val="000000"/>
      <w:sz w:val="24"/>
    </w:rPr>
  </w:style>
  <w:style w:type="paragraph" w:customStyle="1" w:styleId="body3">
    <w:name w:val="body3"/>
    <w:basedOn w:val="Normal"/>
    <w:pPr>
      <w:spacing w:after="280"/>
      <w:ind w:left="864"/>
    </w:pPr>
    <w:rPr>
      <w:rFonts w:ascii="Times" w:hAnsi="Times"/>
      <w:noProof/>
      <w:color w:val="000000"/>
      <w:sz w:val="24"/>
    </w:rPr>
  </w:style>
  <w:style w:type="paragraph" w:customStyle="1" w:styleId="BodyAfterNum1">
    <w:name w:val="BodyAfterNum1"/>
    <w:basedOn w:val="Normal"/>
    <w:pPr>
      <w:tabs>
        <w:tab w:val="left" w:pos="360"/>
      </w:tabs>
      <w:spacing w:after="280"/>
      <w:ind w:left="720"/>
    </w:pPr>
    <w:rPr>
      <w:rFonts w:ascii="Times" w:hAnsi="Times"/>
      <w:noProof/>
      <w:color w:val="000000"/>
      <w:sz w:val="24"/>
    </w:rPr>
  </w:style>
  <w:style w:type="paragraph" w:customStyle="1" w:styleId="CellBody">
    <w:name w:val="CellBody"/>
    <w:basedOn w:val="Normal"/>
    <w:rPr>
      <w:rFonts w:ascii="Times" w:hAnsi="Times"/>
      <w:noProof/>
      <w:color w:val="000000"/>
      <w:sz w:val="24"/>
    </w:rPr>
  </w:style>
  <w:style w:type="paragraph" w:customStyle="1" w:styleId="CellHeading">
    <w:name w:val="CellHeading"/>
    <w:basedOn w:val="Normal"/>
    <w:pPr>
      <w:jc w:val="center"/>
    </w:pPr>
    <w:rPr>
      <w:rFonts w:ascii="Times" w:hAnsi="Times"/>
      <w:noProof/>
      <w:color w:val="000000"/>
      <w:sz w:val="24"/>
    </w:rPr>
  </w:style>
  <w:style w:type="paragraph" w:customStyle="1" w:styleId="level1">
    <w:name w:val="level1"/>
    <w:basedOn w:val="Normal"/>
    <w:pPr>
      <w:keepNext/>
      <w:tabs>
        <w:tab w:val="left" w:pos="432"/>
      </w:tabs>
      <w:spacing w:before="432" w:after="72" w:line="272" w:lineRule="atLeast"/>
      <w:ind w:left="432" w:hanging="432"/>
    </w:pPr>
    <w:rPr>
      <w:rFonts w:ascii="Helvetica" w:hAnsi="Helvetica"/>
      <w:b/>
      <w:noProof/>
      <w:color w:val="000000"/>
      <w:sz w:val="24"/>
    </w:rPr>
  </w:style>
  <w:style w:type="paragraph" w:customStyle="1" w:styleId="level2">
    <w:name w:val="level2"/>
    <w:basedOn w:val="Normal"/>
    <w:pPr>
      <w:keepNext/>
      <w:tabs>
        <w:tab w:val="left" w:pos="648"/>
      </w:tabs>
      <w:spacing w:before="288" w:after="28" w:line="272" w:lineRule="atLeast"/>
      <w:ind w:left="648" w:hanging="648"/>
    </w:pPr>
    <w:rPr>
      <w:rFonts w:ascii="Helvetica" w:hAnsi="Helvetica"/>
      <w:b/>
      <w:noProof/>
      <w:color w:val="000000"/>
    </w:rPr>
  </w:style>
  <w:style w:type="paragraph" w:customStyle="1" w:styleId="level3">
    <w:name w:val="level3"/>
    <w:basedOn w:val="Normal"/>
    <w:pPr>
      <w:keepNext/>
      <w:tabs>
        <w:tab w:val="left" w:pos="864"/>
      </w:tabs>
      <w:spacing w:before="144" w:line="272" w:lineRule="atLeast"/>
      <w:ind w:left="864" w:hanging="864"/>
    </w:pPr>
    <w:rPr>
      <w:rFonts w:ascii="Helvetica" w:hAnsi="Helvetica"/>
      <w:b/>
      <w:noProof/>
      <w:color w:val="000000"/>
    </w:rPr>
  </w:style>
  <w:style w:type="paragraph" w:customStyle="1" w:styleId="refindent">
    <w:name w:val="ref_indent"/>
    <w:basedOn w:val="Normal"/>
    <w:pPr>
      <w:tabs>
        <w:tab w:val="left" w:pos="1080"/>
        <w:tab w:val="left" w:pos="1440"/>
        <w:tab w:val="left" w:pos="2160"/>
      </w:tabs>
      <w:spacing w:before="100"/>
      <w:ind w:left="720"/>
      <w:jc w:val="both"/>
    </w:pPr>
    <w:rPr>
      <w:rFonts w:ascii="Times" w:hAnsi="Times"/>
      <w:noProof/>
      <w:color w:val="000000"/>
      <w:sz w:val="24"/>
    </w:rPr>
  </w:style>
  <w:style w:type="paragraph" w:customStyle="1" w:styleId="AddressPhone">
    <w:name w:val="Address/Phone"/>
    <w:basedOn w:val="Normal"/>
    <w:pPr>
      <w:ind w:left="245"/>
    </w:pPr>
  </w:style>
  <w:style w:type="paragraph" w:customStyle="1" w:styleId="CompanyName">
    <w:name w:val="Company Name"/>
    <w:basedOn w:val="Normal"/>
    <w:next w:val="Slogan"/>
    <w:pPr>
      <w:spacing w:line="240" w:lineRule="atLeast"/>
      <w:ind w:left="245"/>
    </w:pPr>
    <w:rPr>
      <w:b/>
      <w:sz w:val="36"/>
    </w:rPr>
  </w:style>
  <w:style w:type="paragraph" w:customStyle="1" w:styleId="Slogan">
    <w:name w:val="Slogan"/>
    <w:basedOn w:val="AddressPhone"/>
    <w:next w:val="AddressPhone"/>
    <w:rPr>
      <w:b/>
      <w:i/>
    </w:rPr>
  </w:style>
  <w:style w:type="paragraph" w:customStyle="1" w:styleId="ColumnHead">
    <w:name w:val="ColumnHead"/>
    <w:basedOn w:val="Normal"/>
    <w:pPr>
      <w:jc w:val="center"/>
    </w:pPr>
    <w:rPr>
      <w:b/>
      <w:caps/>
    </w:rPr>
  </w:style>
  <w:style w:type="paragraph" w:customStyle="1" w:styleId="DatesNotes">
    <w:name w:val="Dates/Notes"/>
    <w:basedOn w:val="Normal"/>
    <w:rPr>
      <w:b/>
    </w:rPr>
  </w:style>
  <w:style w:type="paragraph" w:customStyle="1" w:styleId="Legalese">
    <w:name w:val="Legalese"/>
    <w:basedOn w:val="Normal"/>
    <w:rPr>
      <w:sz w:val="16"/>
    </w:rPr>
  </w:style>
  <w:style w:type="paragraph" w:customStyle="1" w:styleId="NonDecimalTableData">
    <w:name w:val="NonDecimalTableData"/>
    <w:basedOn w:val="TableData"/>
    <w:pPr>
      <w:tabs>
        <w:tab w:val="clear" w:pos="864"/>
        <w:tab w:val="right" w:pos="1008"/>
      </w:tabs>
    </w:pPr>
  </w:style>
  <w:style w:type="paragraph" w:customStyle="1" w:styleId="para">
    <w:name w:val="para"/>
    <w:basedOn w:val="Normal"/>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57" w:after="57" w:line="278" w:lineRule="atLeast"/>
    </w:pPr>
    <w:rPr>
      <w:rFonts w:ascii="Times" w:hAnsi="Times"/>
      <w:noProof/>
      <w:color w:val="000000"/>
      <w:sz w:val="24"/>
    </w:rPr>
  </w:style>
  <w:style w:type="paragraph" w:customStyle="1" w:styleId="caphead">
    <w:name w:val="caphead"/>
    <w:basedOn w:val="Normal"/>
    <w:pPr>
      <w:tabs>
        <w:tab w:val="left" w:pos="2160"/>
      </w:tabs>
      <w:spacing w:before="560" w:after="57" w:line="278" w:lineRule="atLeast"/>
      <w:jc w:val="center"/>
    </w:pPr>
    <w:rPr>
      <w:rFonts w:ascii="Helvetica" w:hAnsi="Helvetica"/>
      <w:b/>
      <w:noProof/>
      <w:color w:val="000000"/>
      <w:sz w:val="24"/>
      <w:u w:val="single"/>
    </w:rPr>
  </w:style>
  <w:style w:type="paragraph" w:customStyle="1" w:styleId="doctitle">
    <w:name w:val="doc title"/>
    <w:basedOn w:val="Normal"/>
    <w:pPr>
      <w:tabs>
        <w:tab w:val="left" w:pos="1152"/>
      </w:tabs>
      <w:spacing w:before="320" w:after="320" w:line="312" w:lineRule="atLeast"/>
      <w:jc w:val="center"/>
    </w:pPr>
    <w:rPr>
      <w:rFonts w:ascii="Helvetica" w:hAnsi="Helvetica"/>
      <w:b/>
      <w:noProof/>
      <w:color w:val="000000"/>
      <w:sz w:val="28"/>
    </w:rPr>
  </w:style>
  <w:style w:type="paragraph" w:customStyle="1" w:styleId="doctype">
    <w:name w:val="doc type"/>
    <w:basedOn w:val="Normal"/>
    <w:pPr>
      <w:tabs>
        <w:tab w:val="left" w:pos="1152"/>
      </w:tabs>
      <w:spacing w:line="312" w:lineRule="atLeast"/>
      <w:jc w:val="center"/>
    </w:pPr>
    <w:rPr>
      <w:rFonts w:ascii="Helvetica" w:hAnsi="Helvetica"/>
      <w:b/>
      <w:noProof/>
      <w:color w:val="000000"/>
      <w:sz w:val="24"/>
    </w:rPr>
  </w:style>
  <w:style w:type="paragraph" w:customStyle="1" w:styleId="info">
    <w:name w:val="info"/>
    <w:basedOn w:val="Normal"/>
    <w:pPr>
      <w:tabs>
        <w:tab w:val="left" w:pos="4608"/>
      </w:tabs>
      <w:spacing w:before="144"/>
      <w:ind w:left="3168"/>
    </w:pPr>
    <w:rPr>
      <w:rFonts w:ascii="Helvetica" w:hAnsi="Helvetica"/>
      <w:b/>
      <w:noProof/>
      <w:color w:val="000000"/>
    </w:rPr>
  </w:style>
  <w:style w:type="character" w:styleId="PageNumber">
    <w:name w:val="page number"/>
    <w:basedOn w:val="DefaultParagraphFont"/>
    <w:semiHidden/>
  </w:style>
  <w:style w:type="paragraph" w:styleId="ListBullet">
    <w:name w:val="List Bullet"/>
    <w:basedOn w:val="Normal"/>
    <w:autoRedefine/>
    <w:semiHidden/>
    <w:pPr>
      <w:numPr>
        <w:numId w:val="2"/>
      </w:numPr>
    </w:pPr>
  </w:style>
  <w:style w:type="paragraph" w:styleId="BodyTextIndent">
    <w:name w:val="Body Text Indent"/>
    <w:basedOn w:val="Normal"/>
    <w:semiHidden/>
    <w:pPr>
      <w:spacing w:after="120"/>
      <w:ind w:left="360"/>
    </w:pPr>
  </w:style>
  <w:style w:type="paragraph" w:customStyle="1" w:styleId="ReplyForwardHeaders">
    <w:name w:val="Reply/Forward Headers"/>
    <w:basedOn w:val="Normal"/>
  </w:style>
  <w:style w:type="paragraph" w:customStyle="1" w:styleId="ReplyForwardToFromDate">
    <w:name w:val="Reply/Forward To: From: Date:"/>
    <w:basedOn w:val="Normal"/>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character" w:styleId="Hyperlink">
    <w:name w:val="Hyperlink"/>
    <w:semiHidden/>
    <w:rPr>
      <w:color w:val="0000FF"/>
      <w:u w:val="single"/>
    </w:rPr>
  </w:style>
  <w:style w:type="paragraph" w:styleId="BodyText2">
    <w:name w:val="Body Text 2"/>
    <w:basedOn w:val="Normal"/>
    <w:semiHidden/>
    <w:pPr>
      <w:jc w:val="both"/>
    </w:pPr>
    <w:rPr>
      <w:snapToGrid w:val="0"/>
      <w:color w:val="000000"/>
    </w:rPr>
  </w:style>
  <w:style w:type="paragraph" w:styleId="DocumentMap">
    <w:name w:val="Document Map"/>
    <w:basedOn w:val="Normal"/>
    <w:semiHidden/>
    <w:pPr>
      <w:shd w:val="clear" w:color="auto" w:fill="000080"/>
    </w:pPr>
    <w:rPr>
      <w:rFonts w:ascii="Tahoma" w:hAnsi="Tahoma"/>
    </w:rPr>
  </w:style>
  <w:style w:type="paragraph" w:styleId="BodyText3">
    <w:name w:val="Body Text 3"/>
    <w:basedOn w:val="Normal"/>
    <w:semiHidden/>
    <w:pPr>
      <w:jc w:val="both"/>
    </w:pPr>
  </w:style>
  <w:style w:type="paragraph" w:customStyle="1" w:styleId="docdate">
    <w:name w:val="docdate"/>
    <w:basedOn w:val="Normal"/>
    <w:pPr>
      <w:widowControl w:val="0"/>
      <w:tabs>
        <w:tab w:val="left" w:pos="2160"/>
      </w:tabs>
      <w:spacing w:line="278" w:lineRule="atLeast"/>
      <w:jc w:val="both"/>
    </w:pPr>
    <w:rPr>
      <w:rFonts w:ascii="Helvetica" w:hAnsi="Helvetica"/>
      <w:b/>
      <w:color w:val="000000"/>
      <w:sz w:val="24"/>
    </w:rPr>
  </w:style>
  <w:style w:type="paragraph" w:customStyle="1" w:styleId="docrev">
    <w:name w:val="docrev"/>
    <w:basedOn w:val="Normal"/>
    <w:pPr>
      <w:widowControl w:val="0"/>
      <w:tabs>
        <w:tab w:val="left" w:pos="2160"/>
      </w:tabs>
      <w:spacing w:line="278" w:lineRule="atLeast"/>
      <w:jc w:val="both"/>
    </w:pPr>
    <w:rPr>
      <w:rFonts w:ascii="Helvetica" w:hAnsi="Helvetica"/>
      <w:b/>
      <w:color w:val="000000"/>
      <w:sz w:val="24"/>
    </w:rPr>
  </w:style>
  <w:style w:type="paragraph" w:customStyle="1" w:styleId="docsec">
    <w:name w:val="docsec"/>
    <w:basedOn w:val="Normal"/>
    <w:pPr>
      <w:widowControl w:val="0"/>
      <w:tabs>
        <w:tab w:val="left" w:pos="2160"/>
      </w:tabs>
      <w:spacing w:line="278" w:lineRule="atLeast"/>
      <w:jc w:val="both"/>
    </w:pPr>
    <w:rPr>
      <w:rFonts w:ascii="Helvetica" w:hAnsi="Helvetica"/>
      <w:b/>
      <w:color w:val="000000"/>
      <w:sz w:val="24"/>
    </w:rPr>
  </w:style>
  <w:style w:type="paragraph" w:styleId="BodyTextIndent2">
    <w:name w:val="Body Text Indent 2"/>
    <w:basedOn w:val="Normal"/>
    <w:semiHidden/>
    <w:pPr>
      <w:ind w:left="720"/>
      <w:jc w:val="both"/>
    </w:pPr>
  </w:style>
  <w:style w:type="paragraph" w:customStyle="1" w:styleId="TableTitle">
    <w:name w:val="Table_Title"/>
    <w:basedOn w:val="Normal"/>
    <w:pPr>
      <w:jc w:val="center"/>
    </w:pPr>
    <w:rPr>
      <w:b/>
      <w:noProof/>
      <w:color w:val="000000"/>
      <w:sz w:val="24"/>
    </w:rPr>
  </w:style>
  <w:style w:type="paragraph" w:customStyle="1" w:styleId="TableFootnote">
    <w:name w:val="TableFootnote"/>
    <w:basedOn w:val="Normal"/>
    <w:rPr>
      <w:rFonts w:ascii="Times New Roman" w:hAnsi="Times New Roman"/>
      <w:noProof/>
      <w:color w:val="000000"/>
    </w:rPr>
  </w:style>
  <w:style w:type="paragraph" w:styleId="BodyTextIndent3">
    <w:name w:val="Body Text Indent 3"/>
    <w:basedOn w:val="Normal"/>
    <w:semiHidden/>
    <w:pPr>
      <w:ind w:left="1080"/>
    </w:pPr>
    <w:rPr>
      <w:b/>
      <w:color w:val="0000FF"/>
    </w:rPr>
  </w:style>
  <w:style w:type="character" w:styleId="FollowedHyperlink">
    <w:name w:val="FollowedHyperlink"/>
    <w:semiHidden/>
    <w:rPr>
      <w:color w:val="800080"/>
      <w:u w:val="single"/>
    </w:rPr>
  </w:style>
  <w:style w:type="paragraph" w:customStyle="1" w:styleId="xl24">
    <w:name w:val="xl24"/>
    <w:basedOn w:val="Normal"/>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5">
    <w:name w:val="xl25"/>
    <w:basedOn w:val="Normal"/>
    <w:pPr>
      <w:spacing w:before="100" w:beforeAutospacing="1" w:after="100" w:afterAutospacing="1"/>
      <w:jc w:val="center"/>
    </w:pPr>
    <w:rPr>
      <w:rFonts w:ascii="Arial Unicode MS" w:eastAsia="Arial Unicode MS" w:hAnsi="Arial Unicode MS" w:cs="Arial Unicode MS"/>
      <w:sz w:val="24"/>
      <w:szCs w:val="24"/>
    </w:rPr>
  </w:style>
  <w:style w:type="paragraph" w:customStyle="1" w:styleId="xl26">
    <w:name w:val="xl26"/>
    <w:basedOn w:val="Normal"/>
    <w:pPr>
      <w:spacing w:before="100" w:beforeAutospacing="1" w:after="100" w:afterAutospacing="1"/>
    </w:pPr>
    <w:rPr>
      <w:rFonts w:eastAsia="Arial Unicode MS" w:cs="Arial"/>
      <w:b/>
      <w:bCs/>
      <w:sz w:val="24"/>
      <w:szCs w:val="24"/>
    </w:rPr>
  </w:style>
  <w:style w:type="paragraph" w:customStyle="1" w:styleId="xl27">
    <w:name w:val="xl27"/>
    <w:basedOn w:val="Normal"/>
    <w:pPr>
      <w:spacing w:before="100" w:beforeAutospacing="1" w:after="100" w:afterAutospacing="1"/>
      <w:jc w:val="center"/>
    </w:pPr>
    <w:rPr>
      <w:rFonts w:eastAsia="Arial Unicode MS" w:cs="Arial"/>
      <w:b/>
      <w:bCs/>
      <w:sz w:val="24"/>
      <w:szCs w:val="24"/>
    </w:rPr>
  </w:style>
  <w:style w:type="paragraph" w:styleId="BalloonText">
    <w:name w:val="Balloon Text"/>
    <w:basedOn w:val="Normal"/>
    <w:link w:val="BalloonTextChar"/>
    <w:uiPriority w:val="99"/>
    <w:semiHidden/>
    <w:unhideWhenUsed/>
    <w:rsid w:val="007C15B3"/>
    <w:rPr>
      <w:rFonts w:ascii="Tahoma" w:hAnsi="Tahoma" w:cs="Tahoma"/>
      <w:sz w:val="16"/>
      <w:szCs w:val="16"/>
    </w:rPr>
  </w:style>
  <w:style w:type="character" w:customStyle="1" w:styleId="BalloonTextChar">
    <w:name w:val="Balloon Text Char"/>
    <w:link w:val="BalloonText"/>
    <w:uiPriority w:val="99"/>
    <w:semiHidden/>
    <w:rsid w:val="007C15B3"/>
    <w:rPr>
      <w:rFonts w:ascii="Tahoma" w:hAnsi="Tahoma" w:cs="Tahoma"/>
      <w:sz w:val="16"/>
      <w:szCs w:val="16"/>
      <w:lang w:val="en-US" w:eastAsia="en-US"/>
    </w:rPr>
  </w:style>
  <w:style w:type="table" w:styleId="TableGrid">
    <w:name w:val="Table Grid"/>
    <w:basedOn w:val="TableNormal"/>
    <w:uiPriority w:val="59"/>
    <w:rsid w:val="00526E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1463"/>
    <w:pPr>
      <w:ind w:left="720"/>
      <w:contextualSpacing/>
    </w:pPr>
  </w:style>
  <w:style w:type="paragraph" w:styleId="Revision">
    <w:name w:val="Revision"/>
    <w:hidden/>
    <w:uiPriority w:val="99"/>
    <w:semiHidden/>
    <w:rsid w:val="00F32DA0"/>
    <w:rPr>
      <w:rFonts w:ascii="Arial" w:hAnsi="Arial"/>
      <w:lang w:val="en-US" w:eastAsia="en-US"/>
    </w:rPr>
  </w:style>
  <w:style w:type="character" w:customStyle="1" w:styleId="FooterChar">
    <w:name w:val="Footer Char"/>
    <w:basedOn w:val="DefaultParagraphFont"/>
    <w:link w:val="Footer"/>
    <w:uiPriority w:val="99"/>
    <w:rsid w:val="00732D22"/>
    <w:rPr>
      <w:rFonts w:ascii="Arial" w:hAnsi="Arial"/>
      <w:caps/>
      <w:lang w:val="en-US" w:eastAsia="en-US"/>
    </w:rPr>
  </w:style>
  <w:style w:type="paragraph" w:styleId="EndnoteText">
    <w:name w:val="endnote text"/>
    <w:basedOn w:val="Normal"/>
    <w:link w:val="EndnoteTextChar"/>
    <w:uiPriority w:val="99"/>
    <w:semiHidden/>
    <w:unhideWhenUsed/>
    <w:rsid w:val="00732D22"/>
  </w:style>
  <w:style w:type="character" w:customStyle="1" w:styleId="EndnoteTextChar">
    <w:name w:val="Endnote Text Char"/>
    <w:basedOn w:val="DefaultParagraphFont"/>
    <w:link w:val="EndnoteText"/>
    <w:uiPriority w:val="99"/>
    <w:semiHidden/>
    <w:rsid w:val="00732D22"/>
    <w:rPr>
      <w:rFonts w:ascii="Arial" w:hAnsi="Arial"/>
      <w:lang w:val="en-US" w:eastAsia="en-US"/>
    </w:rPr>
  </w:style>
  <w:style w:type="character" w:styleId="EndnoteReference">
    <w:name w:val="endnote reference"/>
    <w:basedOn w:val="DefaultParagraphFont"/>
    <w:uiPriority w:val="99"/>
    <w:semiHidden/>
    <w:unhideWhenUsed/>
    <w:rsid w:val="00732D22"/>
    <w:rPr>
      <w:vertAlign w:val="superscript"/>
    </w:rPr>
  </w:style>
  <w:style w:type="paragraph" w:styleId="FootnoteText">
    <w:name w:val="footnote text"/>
    <w:basedOn w:val="Normal"/>
    <w:link w:val="FootnoteTextChar"/>
    <w:uiPriority w:val="99"/>
    <w:semiHidden/>
    <w:unhideWhenUsed/>
    <w:rsid w:val="00732D22"/>
  </w:style>
  <w:style w:type="character" w:customStyle="1" w:styleId="FootnoteTextChar">
    <w:name w:val="Footnote Text Char"/>
    <w:basedOn w:val="DefaultParagraphFont"/>
    <w:link w:val="FootnoteText"/>
    <w:uiPriority w:val="99"/>
    <w:semiHidden/>
    <w:rsid w:val="00732D22"/>
    <w:rPr>
      <w:rFonts w:ascii="Arial" w:hAnsi="Arial"/>
      <w:lang w:val="en-US" w:eastAsia="en-US"/>
    </w:rPr>
  </w:style>
  <w:style w:type="character" w:styleId="FootnoteReference">
    <w:name w:val="footnote reference"/>
    <w:basedOn w:val="DefaultParagraphFont"/>
    <w:uiPriority w:val="99"/>
    <w:semiHidden/>
    <w:unhideWhenUsed/>
    <w:rsid w:val="00732D22"/>
    <w:rPr>
      <w:vertAlign w:val="superscript"/>
    </w:rPr>
  </w:style>
  <w:style w:type="character" w:styleId="PlaceholderText">
    <w:name w:val="Placeholder Text"/>
    <w:basedOn w:val="DefaultParagraphFont"/>
    <w:uiPriority w:val="99"/>
    <w:semiHidden/>
    <w:rsid w:val="00E866A3"/>
    <w:rPr>
      <w:color w:val="808080"/>
    </w:rPr>
  </w:style>
  <w:style w:type="paragraph" w:styleId="NormalWeb">
    <w:name w:val="Normal (Web)"/>
    <w:basedOn w:val="Normal"/>
    <w:uiPriority w:val="99"/>
    <w:semiHidden/>
    <w:unhideWhenUsed/>
    <w:rsid w:val="008B3FC2"/>
    <w:pPr>
      <w:spacing w:before="100" w:beforeAutospacing="1" w:after="100" w:afterAutospacing="1"/>
    </w:pPr>
    <w:rPr>
      <w:rFonts w:ascii="Times New Roman" w:eastAsiaTheme="minorEastAsia"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500347">
      <w:bodyDiv w:val="1"/>
      <w:marLeft w:val="0"/>
      <w:marRight w:val="0"/>
      <w:marTop w:val="0"/>
      <w:marBottom w:val="0"/>
      <w:divBdr>
        <w:top w:val="none" w:sz="0" w:space="0" w:color="auto"/>
        <w:left w:val="none" w:sz="0" w:space="0" w:color="auto"/>
        <w:bottom w:val="none" w:sz="0" w:space="0" w:color="auto"/>
        <w:right w:val="none" w:sz="0" w:space="0" w:color="auto"/>
      </w:divBdr>
    </w:div>
    <w:div w:id="205372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winword\Templates\D2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A7FF17-D6BA-4BBA-B55E-D7EF261C7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D2H_NORM.DOT</Template>
  <TotalTime>1780</TotalTime>
  <Pages>1</Pages>
  <Words>5940</Words>
  <Characters>32670</Characters>
  <Application>Microsoft Office Word</Application>
  <DocSecurity>0</DocSecurity>
  <Lines>272</Lines>
  <Paragraphs>77</Paragraphs>
  <ScaleCrop>false</ScaleCrop>
  <HeadingPairs>
    <vt:vector size="2" baseType="variant">
      <vt:variant>
        <vt:lpstr>Title</vt:lpstr>
      </vt:variant>
      <vt:variant>
        <vt:i4>1</vt:i4>
      </vt:variant>
    </vt:vector>
  </HeadingPairs>
  <TitlesOfParts>
    <vt:vector size="1" baseType="lpstr">
      <vt:lpstr/>
    </vt:vector>
  </TitlesOfParts>
  <Company>WexTech Systems</Company>
  <LinksUpToDate>false</LinksUpToDate>
  <CharactersWithSpaces>38533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Informatica</dc:creator>
  <cp:lastModifiedBy>Rafael Camilo Lozoya Gamez</cp:lastModifiedBy>
  <cp:revision>91</cp:revision>
  <cp:lastPrinted>2020-03-03T17:40:00Z</cp:lastPrinted>
  <dcterms:created xsi:type="dcterms:W3CDTF">2013-06-13T18:55:00Z</dcterms:created>
  <dcterms:modified xsi:type="dcterms:W3CDTF">2020-03-03T17:40:00Z</dcterms:modified>
</cp:coreProperties>
</file>